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A4BA1" w14:textId="77777777" w:rsidR="002343C5" w:rsidRPr="006F61C6" w:rsidRDefault="002343C5">
      <w:pPr>
        <w:pStyle w:val="BodyText"/>
        <w:rPr>
          <w:lang w:val="sr-Latn-CS"/>
        </w:rPr>
      </w:pPr>
    </w:p>
    <w:p w14:paraId="3CE438BA" w14:textId="77777777" w:rsidR="001A2287" w:rsidRDefault="001A2287" w:rsidP="001A2287">
      <w:pPr>
        <w:pStyle w:val="Title"/>
        <w:jc w:val="right"/>
        <w:rPr>
          <w:lang w:val="sr-Latn-CS"/>
        </w:rPr>
      </w:pPr>
      <w:r>
        <w:rPr>
          <w:lang w:val="sr-Latn-CS"/>
        </w:rPr>
        <w:t>EHotelServices</w:t>
      </w:r>
    </w:p>
    <w:p w14:paraId="1A611E3A" w14:textId="77777777" w:rsidR="001A2287" w:rsidRDefault="001A2287" w:rsidP="001A2287">
      <w:pPr>
        <w:jc w:val="right"/>
        <w:rPr>
          <w:rFonts w:ascii="Arial" w:hAnsi="Arial" w:cs="Arial"/>
          <w:b/>
          <w:sz w:val="36"/>
          <w:szCs w:val="36"/>
          <w:lang w:val="sr-Latn-CS"/>
        </w:rPr>
      </w:pPr>
      <w:r>
        <w:rPr>
          <w:rFonts w:ascii="Arial" w:hAnsi="Arial" w:cs="Arial"/>
          <w:b/>
          <w:sz w:val="36"/>
          <w:szCs w:val="36"/>
          <w:lang w:val="sr-Latn-CS"/>
        </w:rPr>
        <w:t>Online usluge koje hotel nudi svojim</w:t>
      </w:r>
    </w:p>
    <w:p w14:paraId="1AD144B4" w14:textId="77777777" w:rsidR="001A2287" w:rsidRDefault="001A2287" w:rsidP="001A2287">
      <w:pPr>
        <w:jc w:val="right"/>
        <w:rPr>
          <w:rFonts w:ascii="Arial" w:hAnsi="Arial" w:cs="Arial"/>
          <w:b/>
          <w:sz w:val="36"/>
          <w:szCs w:val="36"/>
          <w:lang w:val="sr-Latn-CS"/>
        </w:rPr>
      </w:pPr>
      <w:r>
        <w:rPr>
          <w:rFonts w:ascii="Arial" w:hAnsi="Arial" w:cs="Arial"/>
          <w:b/>
          <w:sz w:val="36"/>
          <w:szCs w:val="36"/>
          <w:lang w:val="sr-Latn-CS"/>
        </w:rPr>
        <w:t>gostima (korisnicima)</w:t>
      </w:r>
    </w:p>
    <w:p w14:paraId="6945789E" w14:textId="77777777"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29312D53" w14:textId="77777777"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14:paraId="5EA4A084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6CAEE036" w14:textId="77777777"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14:paraId="0BDC65EA" w14:textId="77777777" w:rsidR="002343C5" w:rsidRPr="006F61C6" w:rsidRDefault="002343C5">
      <w:pPr>
        <w:rPr>
          <w:lang w:val="sr-Latn-CS"/>
        </w:rPr>
        <w:sectPr w:rsidR="002343C5" w:rsidRPr="006F61C6" w:rsidSect="005A3FD1">
          <w:headerReference w:type="default" r:id="rId10"/>
          <w:footerReference w:type="even" r:id="rId11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14:paraId="213E83DF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222"/>
        <w:gridCol w:w="2571"/>
      </w:tblGrid>
      <w:tr w:rsidR="002343C5" w:rsidRPr="006F61C6" w14:paraId="13B660BB" w14:textId="77777777" w:rsidTr="00CE57A3">
        <w:tc>
          <w:tcPr>
            <w:tcW w:w="2304" w:type="dxa"/>
          </w:tcPr>
          <w:p w14:paraId="7655CEE3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54EEC23D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222" w:type="dxa"/>
          </w:tcPr>
          <w:p w14:paraId="669E8E07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571" w:type="dxa"/>
          </w:tcPr>
          <w:p w14:paraId="6BBB83A6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14:paraId="3240809A" w14:textId="77777777" w:rsidTr="00CE57A3">
        <w:tc>
          <w:tcPr>
            <w:tcW w:w="2304" w:type="dxa"/>
          </w:tcPr>
          <w:p w14:paraId="56A9AF4A" w14:textId="0BEA406E" w:rsidR="002343C5" w:rsidRPr="006F61C6" w:rsidRDefault="003B2A6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</w:t>
            </w:r>
            <w:r w:rsidR="00BC08AC">
              <w:rPr>
                <w:lang w:val="sr-Latn-CS"/>
              </w:rPr>
              <w:t>5</w:t>
            </w:r>
            <w:r w:rsidR="00197ECE">
              <w:rPr>
                <w:lang w:val="sr-Latn-CS"/>
              </w:rPr>
              <w:t>.03.2020</w:t>
            </w:r>
            <w:r w:rsidR="006F61C6"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46B67D0E" w14:textId="77777777"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222" w:type="dxa"/>
          </w:tcPr>
          <w:p w14:paraId="61E84D63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571" w:type="dxa"/>
          </w:tcPr>
          <w:p w14:paraId="27EDBDDC" w14:textId="77777777" w:rsidR="006E4106" w:rsidRDefault="006E4106" w:rsidP="006E4106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Nikola Petrović, 16288</w:t>
            </w:r>
          </w:p>
          <w:p w14:paraId="6699742A" w14:textId="77777777" w:rsidR="006E4106" w:rsidRDefault="006E4106" w:rsidP="006E4106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Lazar Veljković, 16503</w:t>
            </w:r>
          </w:p>
          <w:p w14:paraId="280A67E5" w14:textId="77777777" w:rsidR="002343C5" w:rsidRPr="006F61C6" w:rsidRDefault="006E4106" w:rsidP="006E4106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Milan Stevanović, 16906</w:t>
            </w:r>
          </w:p>
        </w:tc>
      </w:tr>
      <w:tr w:rsidR="002343C5" w:rsidRPr="006F61C6" w14:paraId="5ECC650F" w14:textId="77777777" w:rsidTr="00CE57A3">
        <w:tc>
          <w:tcPr>
            <w:tcW w:w="2304" w:type="dxa"/>
          </w:tcPr>
          <w:p w14:paraId="6F926790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E9BF46D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222" w:type="dxa"/>
          </w:tcPr>
          <w:p w14:paraId="1FFCCFD8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571" w:type="dxa"/>
          </w:tcPr>
          <w:p w14:paraId="40BE4791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13FCA94A" w14:textId="77777777" w:rsidTr="00CE57A3">
        <w:tc>
          <w:tcPr>
            <w:tcW w:w="2304" w:type="dxa"/>
          </w:tcPr>
          <w:p w14:paraId="624DD30E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EA69B6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222" w:type="dxa"/>
          </w:tcPr>
          <w:p w14:paraId="38A5682F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571" w:type="dxa"/>
          </w:tcPr>
          <w:p w14:paraId="3C9AA6C5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24587E6F" w14:textId="77777777" w:rsidTr="00CE57A3">
        <w:tc>
          <w:tcPr>
            <w:tcW w:w="2304" w:type="dxa"/>
          </w:tcPr>
          <w:p w14:paraId="5EF72790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AB5BB8B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222" w:type="dxa"/>
          </w:tcPr>
          <w:p w14:paraId="38E8A37B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571" w:type="dxa"/>
          </w:tcPr>
          <w:p w14:paraId="4FD4734F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14:paraId="71F72EE7" w14:textId="77777777" w:rsidR="002343C5" w:rsidRPr="006F61C6" w:rsidRDefault="002343C5">
      <w:pPr>
        <w:rPr>
          <w:lang w:val="sr-Latn-CS"/>
        </w:rPr>
      </w:pPr>
    </w:p>
    <w:p w14:paraId="32CF582B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14:paraId="57763406" w14:textId="77777777" w:rsidR="00B357F1" w:rsidRDefault="002343C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B357F1" w:rsidRPr="001C0120">
        <w:rPr>
          <w:noProof/>
          <w:lang w:val="sr-Latn-CS"/>
        </w:rPr>
        <w:t>1.</w:t>
      </w:r>
      <w:r w:rsidR="00B357F1">
        <w:rPr>
          <w:noProof/>
          <w:sz w:val="24"/>
          <w:szCs w:val="24"/>
          <w:lang w:val="sr-Cyrl-CS" w:eastAsia="sr-Cyrl-CS"/>
        </w:rPr>
        <w:tab/>
      </w:r>
      <w:r w:rsidR="00B357F1" w:rsidRPr="001C0120">
        <w:rPr>
          <w:noProof/>
          <w:lang w:val="sr-Latn-CS"/>
        </w:rPr>
        <w:t>Cilj dokumenta</w:t>
      </w:r>
      <w:r w:rsidR="00B357F1">
        <w:rPr>
          <w:noProof/>
        </w:rPr>
        <w:tab/>
      </w:r>
      <w:r w:rsidR="00B357F1">
        <w:rPr>
          <w:noProof/>
        </w:rPr>
        <w:fldChar w:fldCharType="begin"/>
      </w:r>
      <w:r w:rsidR="00B357F1">
        <w:rPr>
          <w:noProof/>
        </w:rPr>
        <w:instrText xml:space="preserve"> PAGEREF _Toc225188564 \h </w:instrText>
      </w:r>
      <w:r w:rsidR="00B357F1">
        <w:rPr>
          <w:noProof/>
        </w:rPr>
      </w:r>
      <w:r w:rsidR="00B357F1">
        <w:rPr>
          <w:noProof/>
        </w:rPr>
        <w:fldChar w:fldCharType="separate"/>
      </w:r>
      <w:r w:rsidR="00B357F1">
        <w:rPr>
          <w:noProof/>
        </w:rPr>
        <w:t>4</w:t>
      </w:r>
      <w:r w:rsidR="00B357F1">
        <w:rPr>
          <w:noProof/>
        </w:rPr>
        <w:fldChar w:fldCharType="end"/>
      </w:r>
    </w:p>
    <w:p w14:paraId="6CB6B22E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DE6D0C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0A3335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5B6DE5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Raspored aktivnosti</w:t>
      </w:r>
      <w:r>
        <w:rPr>
          <w:noProof/>
        </w:rPr>
        <w:tab/>
      </w:r>
      <w:r w:rsidR="002C4B5C">
        <w:rPr>
          <w:noProof/>
        </w:rPr>
        <w:t>6</w:t>
      </w:r>
    </w:p>
    <w:p w14:paraId="2B93A490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Ciljevi iteracija</w:t>
      </w:r>
      <w:r>
        <w:rPr>
          <w:noProof/>
        </w:rPr>
        <w:tab/>
      </w:r>
      <w:r w:rsidR="002C4B5C">
        <w:rPr>
          <w:noProof/>
        </w:rPr>
        <w:t>6</w:t>
      </w:r>
    </w:p>
    <w:p w14:paraId="5A1CEEE5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Verzije</w:t>
      </w:r>
      <w:r>
        <w:rPr>
          <w:noProof/>
        </w:rPr>
        <w:tab/>
      </w:r>
      <w:r w:rsidR="002C4B5C">
        <w:rPr>
          <w:noProof/>
        </w:rPr>
        <w:t>7</w:t>
      </w:r>
    </w:p>
    <w:p w14:paraId="2305B095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53F6C8" w14:textId="77777777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2F2868" w14:textId="77777777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Kadrovska politika</w:t>
      </w:r>
      <w:r>
        <w:rPr>
          <w:noProof/>
        </w:rPr>
        <w:tab/>
      </w:r>
      <w:r w:rsidR="002C4B5C">
        <w:rPr>
          <w:noProof/>
        </w:rPr>
        <w:t>8</w:t>
      </w:r>
    </w:p>
    <w:p w14:paraId="282DD7C7" w14:textId="77777777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obuke</w:t>
      </w:r>
      <w:r>
        <w:rPr>
          <w:noProof/>
        </w:rPr>
        <w:tab/>
      </w:r>
      <w:r w:rsidR="002C4B5C">
        <w:rPr>
          <w:noProof/>
        </w:rPr>
        <w:t>8</w:t>
      </w:r>
    </w:p>
    <w:p w14:paraId="01BBB767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Cena realizacije projekta</w:t>
      </w:r>
      <w:r>
        <w:rPr>
          <w:noProof/>
        </w:rPr>
        <w:tab/>
      </w:r>
      <w:r w:rsidR="002C4B5C">
        <w:rPr>
          <w:noProof/>
        </w:rPr>
        <w:t>8</w:t>
      </w:r>
    </w:p>
    <w:p w14:paraId="1977902F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14:paraId="1AE32389" w14:textId="77777777" w:rsidR="002343C5" w:rsidRPr="006F61C6" w:rsidRDefault="006F61C6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225188564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w14:paraId="16D6FBB0" w14:textId="77777777"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6D0694">
        <w:rPr>
          <w:lang w:val="sr-Latn-CS"/>
        </w:rPr>
        <w:t xml:space="preserve">zadataka i njihovo </w:t>
      </w:r>
      <w:r>
        <w:rPr>
          <w:lang w:val="sr-Latn-CS"/>
        </w:rPr>
        <w:t>organiz</w:t>
      </w:r>
      <w:r w:rsidR="006D0694">
        <w:rPr>
          <w:lang w:val="sr-Latn-CS"/>
        </w:rPr>
        <w:t>ovanje</w:t>
      </w:r>
      <w:r>
        <w:rPr>
          <w:lang w:val="sr-Latn-CS"/>
        </w:rPr>
        <w:t xml:space="preserve"> u faze i iteracije</w:t>
      </w:r>
      <w:r w:rsidR="006D0694">
        <w:rPr>
          <w:lang w:val="sr-Latn-CS"/>
        </w:rPr>
        <w:t xml:space="preserve"> potrebne za implementaciju</w:t>
      </w:r>
      <w:r w:rsidR="00D2440C">
        <w:rPr>
          <w:lang w:val="sr-Latn-CS"/>
        </w:rPr>
        <w:t xml:space="preserve"> Web</w:t>
      </w:r>
      <w:r w:rsidR="006D0694">
        <w:rPr>
          <w:lang w:val="sr-Latn-CS"/>
        </w:rPr>
        <w:t xml:space="preserve"> </w:t>
      </w:r>
      <w:r w:rsidR="006E4106">
        <w:rPr>
          <w:lang w:val="sr-Latn-CS"/>
        </w:rPr>
        <w:t>aplikacije – EHotelServices</w:t>
      </w:r>
      <w:r w:rsidR="002343C5" w:rsidRPr="006F61C6">
        <w:rPr>
          <w:lang w:val="sr-Latn-CS"/>
        </w:rPr>
        <w:t xml:space="preserve">.  </w:t>
      </w:r>
    </w:p>
    <w:p w14:paraId="50825C43" w14:textId="77777777" w:rsidR="002343C5" w:rsidRPr="006F61C6" w:rsidRDefault="006D0694">
      <w:pPr>
        <w:pStyle w:val="Heading1"/>
        <w:rPr>
          <w:lang w:val="sr-Latn-CS"/>
        </w:rPr>
      </w:pPr>
      <w:bookmarkStart w:id="1" w:name="_Toc22518856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14:paraId="341A6190" w14:textId="0F9781F5"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>Dokument opisuje opšti plan koji</w:t>
      </w:r>
      <w:r w:rsidR="0046548E">
        <w:rPr>
          <w:lang w:val="sr-Latn-CS"/>
        </w:rPr>
        <w:t xml:space="preserve"> će biti korišćen od strane </w:t>
      </w:r>
      <w:r w:rsidR="00D74642">
        <w:rPr>
          <w:lang w:val="sr-Latn-CS"/>
        </w:rPr>
        <w:t>LNM_CodingTeam</w:t>
      </w:r>
      <w:r w:rsidR="0016264F">
        <w:rPr>
          <w:lang w:val="sr-Latn-CS"/>
        </w:rPr>
        <w:t xml:space="preserve">-a </w:t>
      </w:r>
      <w:r>
        <w:rPr>
          <w:lang w:val="sr-Latn-CS"/>
        </w:rPr>
        <w:t xml:space="preserve">za </w:t>
      </w:r>
      <w:r w:rsidR="006D41CE">
        <w:rPr>
          <w:lang w:val="sr-Latn-CS"/>
        </w:rPr>
        <w:t xml:space="preserve">razvoj Web </w:t>
      </w:r>
      <w:r w:rsidR="0016264F">
        <w:rPr>
          <w:lang w:val="sr-Latn-CS"/>
        </w:rPr>
        <w:t>aplikacije</w:t>
      </w:r>
      <w:r w:rsidR="00D74642">
        <w:rPr>
          <w:lang w:val="sr-Latn-CS"/>
        </w:rPr>
        <w:t xml:space="preserve"> EHotelServices</w:t>
      </w:r>
      <w:r w:rsidR="0016264F">
        <w:rPr>
          <w:lang w:val="sr-Latn-CS"/>
        </w:rPr>
        <w:t xml:space="preserve"> namenjene </w:t>
      </w:r>
      <w:r w:rsidR="00394B0D">
        <w:rPr>
          <w:lang w:val="sr-Latn-CS"/>
        </w:rPr>
        <w:t>hotelima i njihovim gostima</w:t>
      </w:r>
      <w:r w:rsidR="006D41CE">
        <w:rPr>
          <w:lang w:val="sr-Latn-CS"/>
        </w:rPr>
        <w:t xml:space="preserve">. </w:t>
      </w:r>
    </w:p>
    <w:p w14:paraId="731DA860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Plan opisan u ovom dokumen</w:t>
      </w:r>
      <w:r w:rsidR="00377511">
        <w:rPr>
          <w:lang w:val="sr-Latn-CS"/>
        </w:rPr>
        <w:t>tu zasnovan je na opisu sistema, čija je realizacija data u predlogu projekta.</w:t>
      </w:r>
    </w:p>
    <w:p w14:paraId="53D16DA0" w14:textId="77777777" w:rsidR="002343C5" w:rsidRPr="006F61C6" w:rsidRDefault="006D41CE">
      <w:pPr>
        <w:pStyle w:val="Heading1"/>
        <w:rPr>
          <w:lang w:val="sr-Latn-CS"/>
        </w:rPr>
      </w:pPr>
      <w:bookmarkStart w:id="2" w:name="_Toc225188566"/>
      <w:r>
        <w:rPr>
          <w:lang w:val="sr-Latn-CS"/>
        </w:rPr>
        <w:t>Reference</w:t>
      </w:r>
      <w:bookmarkEnd w:id="2"/>
    </w:p>
    <w:p w14:paraId="24676B9E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14:paraId="2E9853BB" w14:textId="77777777" w:rsidR="002343C5" w:rsidRDefault="00D26471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EHotelServices</w:t>
      </w:r>
      <w:r w:rsidR="00260B17">
        <w:rPr>
          <w:lang w:val="sr-Latn-CS"/>
        </w:rPr>
        <w:t xml:space="preserve"> – </w:t>
      </w:r>
      <w:r w:rsidR="006D41CE">
        <w:rPr>
          <w:lang w:val="sr-Latn-CS"/>
        </w:rPr>
        <w:t>Predlog</w:t>
      </w:r>
      <w:r w:rsidR="00260B17">
        <w:rPr>
          <w:lang w:val="sr-Latn-CS"/>
        </w:rPr>
        <w:t xml:space="preserve"> </w:t>
      </w:r>
      <w:r w:rsidR="006D41CE">
        <w:rPr>
          <w:lang w:val="sr-Latn-CS"/>
        </w:rPr>
        <w:t>projekta</w:t>
      </w:r>
      <w:r w:rsidR="002343C5" w:rsidRPr="006F61C6">
        <w:rPr>
          <w:lang w:val="sr-Latn-CS"/>
        </w:rPr>
        <w:t xml:space="preserve">, </w:t>
      </w:r>
      <w:r>
        <w:rPr>
          <w:lang w:val="sr-Latn-CS"/>
        </w:rPr>
        <w:t>LNM_CodingTeam</w:t>
      </w:r>
      <w:r w:rsidR="006D41CE">
        <w:rPr>
          <w:lang w:val="sr-Latn-CS"/>
        </w:rPr>
        <w:t>-01</w:t>
      </w:r>
      <w:r w:rsidR="002343C5" w:rsidRPr="006F61C6">
        <w:rPr>
          <w:lang w:val="sr-Latn-CS"/>
        </w:rPr>
        <w:t>, V1.0</w:t>
      </w:r>
      <w:r>
        <w:rPr>
          <w:lang w:val="sr-Latn-CS"/>
        </w:rPr>
        <w:t>, 2021, LNM_CodingTeam</w:t>
      </w:r>
      <w:r w:rsidR="002343C5" w:rsidRPr="006F61C6">
        <w:rPr>
          <w:lang w:val="sr-Latn-CS"/>
        </w:rPr>
        <w:t>.</w:t>
      </w:r>
    </w:p>
    <w:p w14:paraId="24D103C7" w14:textId="77777777" w:rsidR="00CE57A3" w:rsidRDefault="00D26471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EHotelServices</w:t>
      </w:r>
      <w:r w:rsidR="00CE57A3">
        <w:rPr>
          <w:lang w:val="sr-Latn-CS"/>
        </w:rPr>
        <w:t xml:space="preserve"> – Vizija sistema,</w:t>
      </w:r>
      <w:r w:rsidR="00CE57A3" w:rsidRPr="00CE57A3">
        <w:rPr>
          <w:lang w:val="sr-Latn-CS"/>
        </w:rPr>
        <w:t xml:space="preserve"> </w:t>
      </w:r>
      <w:r>
        <w:rPr>
          <w:lang w:val="sr-Latn-CS"/>
        </w:rPr>
        <w:t>LNM_CodingTeam</w:t>
      </w:r>
      <w:r w:rsidR="00D2440C">
        <w:rPr>
          <w:lang w:val="sr-Latn-CS"/>
        </w:rPr>
        <w:t>-02</w:t>
      </w:r>
      <w:r w:rsidR="00CE57A3" w:rsidRPr="006F61C6">
        <w:rPr>
          <w:lang w:val="sr-Latn-CS"/>
        </w:rPr>
        <w:t>, V1.0</w:t>
      </w:r>
      <w:r>
        <w:rPr>
          <w:lang w:val="sr-Latn-CS"/>
        </w:rPr>
        <w:t>, 2021, LNM_CodingTeam</w:t>
      </w:r>
      <w:r w:rsidR="00CE57A3">
        <w:rPr>
          <w:lang w:val="sr-Latn-CS"/>
        </w:rPr>
        <w:t>.</w:t>
      </w:r>
    </w:p>
    <w:p w14:paraId="018AB0C7" w14:textId="77777777" w:rsidR="00260B17" w:rsidRPr="006F61C6" w:rsidRDefault="00D26471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EHotelServices</w:t>
      </w:r>
      <w:r w:rsidR="0046548E" w:rsidRPr="0046548E">
        <w:rPr>
          <w:lang w:val="sr-Latn-CS"/>
        </w:rPr>
        <w:t xml:space="preserve"> </w:t>
      </w:r>
      <w:r w:rsidR="00260B17">
        <w:rPr>
          <w:lang w:val="sr-Latn-CS"/>
        </w:rPr>
        <w:t xml:space="preserve">– Planirani raspored aktivnosti na projektu, </w:t>
      </w:r>
      <w:r w:rsidR="00490DC7">
        <w:rPr>
          <w:lang w:val="sr-Latn-CS"/>
        </w:rPr>
        <w:t xml:space="preserve">V1.0, </w:t>
      </w:r>
      <w:r>
        <w:rPr>
          <w:lang w:val="sr-Latn-CS"/>
        </w:rPr>
        <w:t>2021, LNM_CodingTeam</w:t>
      </w:r>
      <w:r w:rsidR="00CE57A3">
        <w:rPr>
          <w:lang w:val="sr-Latn-CS"/>
        </w:rPr>
        <w:t>.</w:t>
      </w:r>
    </w:p>
    <w:p w14:paraId="40AC80B5" w14:textId="77777777" w:rsidR="002343C5" w:rsidRPr="006F61C6" w:rsidRDefault="003D5CA3">
      <w:pPr>
        <w:pStyle w:val="Heading1"/>
        <w:rPr>
          <w:lang w:val="sr-Latn-CS"/>
        </w:rPr>
      </w:pPr>
      <w:bookmarkStart w:id="3" w:name="_Toc225188567"/>
      <w:r>
        <w:rPr>
          <w:lang w:val="sr-Latn-CS"/>
        </w:rPr>
        <w:t>Plan razvojnih faza</w:t>
      </w:r>
      <w:bookmarkEnd w:id="3"/>
    </w:p>
    <w:p w14:paraId="34D2855C" w14:textId="77777777"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>broje</w:t>
      </w:r>
      <w:r w:rsidR="00B357F1">
        <w:rPr>
          <w:lang w:val="sr-Latn-CS"/>
        </w:rPr>
        <w:t>m</w:t>
      </w:r>
      <w:r w:rsidR="00B549D9">
        <w:rPr>
          <w:lang w:val="sr-Latn-CS"/>
        </w:rPr>
        <w:t xml:space="preserve"> iteracija i </w:t>
      </w:r>
      <w:r w:rsidR="00AC06A4">
        <w:rPr>
          <w:lang w:val="sr-Latn-CS"/>
        </w:rPr>
        <w:t xml:space="preserve">predloženim trajanjem dat </w:t>
      </w:r>
      <w:r w:rsidR="009E14A4">
        <w:rPr>
          <w:lang w:val="sr-Latn-CS"/>
        </w:rPr>
        <w:t xml:space="preserve">je </w:t>
      </w:r>
      <w:r w:rsidR="00AC06A4">
        <w:rPr>
          <w:lang w:val="sr-Latn-CS"/>
        </w:rPr>
        <w:t>u sledećoj tabeli</w:t>
      </w:r>
      <w:r w:rsidR="002343C5" w:rsidRPr="006F61C6">
        <w:rPr>
          <w:lang w:val="sr-Latn-CS"/>
        </w:rPr>
        <w:t>:</w:t>
      </w:r>
    </w:p>
    <w:p w14:paraId="0B52E50E" w14:textId="77777777"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 w14:paraId="6FA9E67D" w14:textId="77777777">
        <w:trPr>
          <w:jc w:val="center"/>
        </w:trPr>
        <w:tc>
          <w:tcPr>
            <w:tcW w:w="2160" w:type="dxa"/>
          </w:tcPr>
          <w:p w14:paraId="0629FA45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14:paraId="1372D4AD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14:paraId="3755BFBF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 w14:paraId="30361B7E" w14:textId="77777777">
        <w:trPr>
          <w:jc w:val="center"/>
        </w:trPr>
        <w:tc>
          <w:tcPr>
            <w:tcW w:w="2160" w:type="dxa"/>
          </w:tcPr>
          <w:p w14:paraId="63FC3D06" w14:textId="77777777" w:rsidR="00BF7F2C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  <w:r w:rsidR="0075049C">
              <w:rPr>
                <w:lang w:val="sr-Latn-CS"/>
              </w:rPr>
              <w:t xml:space="preserve"> </w:t>
            </w:r>
          </w:p>
        </w:tc>
        <w:tc>
          <w:tcPr>
            <w:tcW w:w="1800" w:type="dxa"/>
          </w:tcPr>
          <w:p w14:paraId="5EBDF382" w14:textId="77777777" w:rsidR="00103833" w:rsidRPr="006F61C6" w:rsidRDefault="00EA32C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3833A462" w14:textId="77777777" w:rsidR="00103833" w:rsidRPr="006F61C6" w:rsidRDefault="00C12B5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  <w:r w:rsidR="00103833">
              <w:rPr>
                <w:lang w:val="sr-Latn-CS"/>
              </w:rPr>
              <w:t xml:space="preserve"> nedelj</w:t>
            </w:r>
            <w:r>
              <w:rPr>
                <w:lang w:val="sr-Latn-CS"/>
              </w:rPr>
              <w:t>e</w:t>
            </w:r>
          </w:p>
        </w:tc>
      </w:tr>
      <w:tr w:rsidR="00103833" w:rsidRPr="006F61C6" w14:paraId="14A4EF5C" w14:textId="77777777">
        <w:trPr>
          <w:jc w:val="center"/>
        </w:trPr>
        <w:tc>
          <w:tcPr>
            <w:tcW w:w="2160" w:type="dxa"/>
          </w:tcPr>
          <w:p w14:paraId="26C98D16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  <w:r w:rsidR="0075049C">
              <w:rPr>
                <w:lang w:val="sr-Latn-CS"/>
              </w:rPr>
              <w:t xml:space="preserve"> </w:t>
            </w:r>
          </w:p>
        </w:tc>
        <w:tc>
          <w:tcPr>
            <w:tcW w:w="1800" w:type="dxa"/>
          </w:tcPr>
          <w:p w14:paraId="1D365671" w14:textId="77777777" w:rsidR="00103833" w:rsidRPr="006F61C6" w:rsidRDefault="00EA32C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14:paraId="489EF189" w14:textId="77777777"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 w14:paraId="5AC449BF" w14:textId="77777777">
        <w:trPr>
          <w:jc w:val="center"/>
        </w:trPr>
        <w:tc>
          <w:tcPr>
            <w:tcW w:w="2160" w:type="dxa"/>
          </w:tcPr>
          <w:p w14:paraId="167F670E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14:paraId="30A13444" w14:textId="77777777" w:rsidR="00103833" w:rsidRPr="006F61C6" w:rsidRDefault="009E14A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</w:t>
            </w:r>
          </w:p>
        </w:tc>
        <w:tc>
          <w:tcPr>
            <w:tcW w:w="1620" w:type="dxa"/>
          </w:tcPr>
          <w:p w14:paraId="335EE6AD" w14:textId="77777777" w:rsidR="00103833" w:rsidRPr="006F61C6" w:rsidRDefault="00EA32C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5</w:t>
            </w:r>
            <w:r w:rsidR="00103833">
              <w:rPr>
                <w:lang w:val="sr-Latn-CS"/>
              </w:rPr>
              <w:t xml:space="preserve"> nedelj</w:t>
            </w:r>
            <w:r>
              <w:rPr>
                <w:lang w:val="sr-Latn-CS"/>
              </w:rPr>
              <w:t>a</w:t>
            </w:r>
          </w:p>
        </w:tc>
      </w:tr>
      <w:tr w:rsidR="00103833" w:rsidRPr="006F61C6" w14:paraId="5EF56E83" w14:textId="77777777">
        <w:trPr>
          <w:jc w:val="center"/>
        </w:trPr>
        <w:tc>
          <w:tcPr>
            <w:tcW w:w="2160" w:type="dxa"/>
          </w:tcPr>
          <w:p w14:paraId="374E087E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14:paraId="47A89706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29B6A56F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14:paraId="089D739B" w14:textId="77777777" w:rsidR="002343C5" w:rsidRPr="006F61C6" w:rsidRDefault="002343C5">
      <w:pPr>
        <w:pStyle w:val="BodyText"/>
        <w:rPr>
          <w:lang w:val="sr-Latn-CS"/>
        </w:rPr>
      </w:pPr>
    </w:p>
    <w:p w14:paraId="1B68B6E3" w14:textId="77777777"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14:paraId="1B3CD113" w14:textId="77777777" w:rsidR="002343C5" w:rsidRPr="00810C53" w:rsidRDefault="002343C5" w:rsidP="00810C53">
      <w:pPr>
        <w:pStyle w:val="BodyText"/>
        <w:tabs>
          <w:tab w:val="num" w:pos="1440"/>
        </w:tabs>
        <w:ind w:left="0"/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 w14:paraId="76DC408A" w14:textId="77777777">
        <w:trPr>
          <w:jc w:val="right"/>
        </w:trPr>
        <w:tc>
          <w:tcPr>
            <w:tcW w:w="1276" w:type="dxa"/>
          </w:tcPr>
          <w:p w14:paraId="072D78A2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14:paraId="76799133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14:paraId="30C45421" w14:textId="77777777"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 w14:paraId="0B6B45A8" w14:textId="77777777">
        <w:trPr>
          <w:jc w:val="right"/>
        </w:trPr>
        <w:tc>
          <w:tcPr>
            <w:tcW w:w="1276" w:type="dxa"/>
          </w:tcPr>
          <w:p w14:paraId="7AA4E411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14:paraId="22CE5CC9" w14:textId="77777777" w:rsidR="00C30C23" w:rsidRPr="006F61C6" w:rsidRDefault="00EA32C5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Cilj faze planiranja je</w:t>
            </w:r>
            <w:r w:rsidR="00103833">
              <w:rPr>
                <w:lang w:val="sr-Latn-CS"/>
              </w:rPr>
              <w:t xml:space="preserve"> </w:t>
            </w:r>
            <w:r w:rsidR="00C30C23">
              <w:rPr>
                <w:lang w:val="sr-Latn-CS"/>
              </w:rPr>
              <w:t>prikupljanje i definisanje</w:t>
            </w:r>
            <w:r w:rsidR="00103833"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>,</w:t>
            </w:r>
            <w:r w:rsidR="009E14A4">
              <w:rPr>
                <w:lang w:val="sr-Latn-CS"/>
              </w:rPr>
              <w:t xml:space="preserve"> analiziranje potreba potencijalnih korisnika kao i</w:t>
            </w:r>
            <w:r w:rsidR="00C30C23">
              <w:rPr>
                <w:lang w:val="sr-Latn-CS"/>
              </w:rPr>
              <w:t xml:space="preserve"> analizu </w:t>
            </w:r>
            <w:r w:rsidR="00103833">
              <w:rPr>
                <w:lang w:val="sr-Latn-CS"/>
              </w:rPr>
              <w:t xml:space="preserve">poslovnih mogućnosti proizvoda. U okviru ove faze potrebno je specificirati osnovne </w:t>
            </w:r>
            <w:r w:rsidR="005D4875">
              <w:rPr>
                <w:lang w:val="sr-Latn-CS"/>
              </w:rPr>
              <w:t>funkcionalne zahteve</w:t>
            </w:r>
            <w:r w:rsidR="009E14A4">
              <w:rPr>
                <w:lang w:val="sr-Latn-CS"/>
              </w:rPr>
              <w:t xml:space="preserve">, </w:t>
            </w:r>
            <w:r w:rsidR="00103833">
              <w:rPr>
                <w:lang w:val="sr-Latn-CS"/>
              </w:rPr>
              <w:t>slučajeve korišćenja sistema</w:t>
            </w:r>
            <w:r w:rsidR="009E14A4">
              <w:rPr>
                <w:lang w:val="sr-Latn-CS"/>
              </w:rPr>
              <w:t xml:space="preserve"> i</w:t>
            </w:r>
            <w:r w:rsidR="005D4875">
              <w:rPr>
                <w:lang w:val="sr-Latn-CS"/>
              </w:rPr>
              <w:t xml:space="preserve"> analizu</w:t>
            </w:r>
            <w:r w:rsidR="009E14A4">
              <w:rPr>
                <w:lang w:val="sr-Latn-CS"/>
              </w:rPr>
              <w:t xml:space="preserve"> </w:t>
            </w:r>
            <w:r w:rsidR="00B5382B">
              <w:rPr>
                <w:lang w:val="sr-Latn-CS"/>
              </w:rPr>
              <w:t>mogućnosti korišćenja sistema od strane korisnika.</w:t>
            </w:r>
          </w:p>
        </w:tc>
        <w:tc>
          <w:tcPr>
            <w:tcW w:w="2601" w:type="dxa"/>
          </w:tcPr>
          <w:p w14:paraId="61CA4131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14:paraId="2733DB28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 w14:paraId="3406B4FB" w14:textId="77777777">
        <w:trPr>
          <w:jc w:val="right"/>
        </w:trPr>
        <w:tc>
          <w:tcPr>
            <w:tcW w:w="1276" w:type="dxa"/>
          </w:tcPr>
          <w:p w14:paraId="2D5BF362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14:paraId="3B94B6AA" w14:textId="77777777" w:rsidR="00B5382B" w:rsidRDefault="00B5382B">
            <w:pPr>
              <w:pStyle w:val="BodyText"/>
              <w:ind w:left="0"/>
            </w:pPr>
            <w:r>
              <w:rPr>
                <w:lang w:val="sr-Latn-CS"/>
              </w:rPr>
              <w:t xml:space="preserve">Prikupljeni i definisani zahtevi  </w:t>
            </w:r>
            <w:r>
              <w:t>će biti detaljno analizirani u ovoj fazi. Izvršiće se detaljna analiza svi</w:t>
            </w:r>
            <w:r w:rsidR="002B06FC">
              <w:t>h</w:t>
            </w:r>
            <w:r>
              <w:t xml:space="preserve"> specificiranih slučajeva korišćenja sistema i na osnovu njih će biti definisan arhitekturni prototip. Provera pogodnosti odabrane arhitekture će biti testirana i potvrđena.</w:t>
            </w:r>
          </w:p>
          <w:p w14:paraId="53307D36" w14:textId="77777777" w:rsidR="00B5382B" w:rsidRDefault="00B5382B">
            <w:pPr>
              <w:pStyle w:val="BodyText"/>
              <w:ind w:left="0"/>
            </w:pPr>
            <w:r>
              <w:t>Nakon toga, uslediće projektovanje odgovarajućih komponenti sistema.</w:t>
            </w:r>
          </w:p>
          <w:p w14:paraId="06405836" w14:textId="77777777" w:rsidR="002343C5" w:rsidRDefault="00B5382B" w:rsidP="00DF310B">
            <w:pPr>
              <w:pStyle w:val="BodyText"/>
              <w:ind w:left="0"/>
            </w:pPr>
            <w:r>
              <w:t>U ovoj fazi izradiće se i prototi</w:t>
            </w:r>
            <w:r w:rsidR="00657F8A">
              <w:t>p korisničkog interfejsa  EHotelServices</w:t>
            </w:r>
            <w:r>
              <w:t xml:space="preserve"> Web aplikacije.</w:t>
            </w:r>
          </w:p>
          <w:p w14:paraId="6D84D00E" w14:textId="77777777" w:rsidR="00DD6C90" w:rsidRPr="002B06FC" w:rsidRDefault="00DD6C90" w:rsidP="00DF310B">
            <w:pPr>
              <w:pStyle w:val="BodyText"/>
              <w:ind w:left="0"/>
            </w:pPr>
            <w:r>
              <w:t xml:space="preserve">Takođe, </w:t>
            </w:r>
            <w:r>
              <w:rPr>
                <w:lang w:val="sr-Latn-CS"/>
              </w:rPr>
              <w:t>u ovoj fazi će se obaviti usavršavanje veština članova tima u poznavanju tehnologija koje će se upotrebljavati za  izradu projekta.</w:t>
            </w:r>
          </w:p>
        </w:tc>
        <w:tc>
          <w:tcPr>
            <w:tcW w:w="2601" w:type="dxa"/>
          </w:tcPr>
          <w:p w14:paraId="1B2E8B05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14:paraId="639801E0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14:paraId="598CDE04" w14:textId="77777777" w:rsidR="002B06FC" w:rsidRDefault="002B06FC">
            <w:pPr>
              <w:pStyle w:val="BodyText"/>
              <w:ind w:left="0"/>
              <w:rPr>
                <w:lang w:val="sr-Latn-CS"/>
              </w:rPr>
            </w:pPr>
          </w:p>
          <w:p w14:paraId="0C2E3206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6341B93D" w14:textId="77777777" w:rsidR="002343C5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  <w:p w14:paraId="6B6C47AD" w14:textId="77777777" w:rsidR="00810C53" w:rsidRPr="006F61C6" w:rsidRDefault="00810C5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novih veština članova tima.</w:t>
            </w:r>
          </w:p>
        </w:tc>
      </w:tr>
      <w:tr w:rsidR="002343C5" w:rsidRPr="006F61C6" w14:paraId="5A393672" w14:textId="77777777">
        <w:trPr>
          <w:jc w:val="right"/>
        </w:trPr>
        <w:tc>
          <w:tcPr>
            <w:tcW w:w="1276" w:type="dxa"/>
          </w:tcPr>
          <w:p w14:paraId="0059C1DA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14:paraId="0E6E724F" w14:textId="77777777" w:rsidR="002B06FC" w:rsidRPr="002B06FC" w:rsidRDefault="002B06FC" w:rsidP="002B06FC">
            <w:pPr>
              <w:pStyle w:val="NoSpacing"/>
              <w:rPr>
                <w:lang w:val="sr-Latn-CS"/>
              </w:rPr>
            </w:pPr>
            <w:r w:rsidRPr="002B06FC">
              <w:rPr>
                <w:lang w:val="sr-Latn-CS"/>
              </w:rPr>
              <w:t>U toku faze izrade biće završeno projektovanje i počeće</w:t>
            </w:r>
          </w:p>
          <w:p w14:paraId="3E23F753" w14:textId="77777777" w:rsidR="002B06FC" w:rsidRDefault="002B06FC" w:rsidP="002B06FC">
            <w:pPr>
              <w:pStyle w:val="NoSpacing"/>
              <w:rPr>
                <w:lang w:val="sr-Latn-CS"/>
              </w:rPr>
            </w:pPr>
            <w:r w:rsidRPr="002B06FC">
              <w:rPr>
                <w:lang w:val="sr-Latn-CS"/>
              </w:rPr>
              <w:t>implementacija svih komponenti sistema.</w:t>
            </w:r>
          </w:p>
          <w:p w14:paraId="04D3FCF6" w14:textId="77777777" w:rsidR="002B06FC" w:rsidRPr="002B06FC" w:rsidRDefault="002B06FC" w:rsidP="002B06FC">
            <w:pPr>
              <w:pStyle w:val="NoSpacing"/>
              <w:rPr>
                <w:lang w:val="sr-Latn-CS"/>
              </w:rPr>
            </w:pPr>
          </w:p>
          <w:p w14:paraId="539C0BD5" w14:textId="77777777" w:rsidR="002B06FC" w:rsidRPr="002B06FC" w:rsidRDefault="002B06FC" w:rsidP="002B06FC">
            <w:pPr>
              <w:pStyle w:val="NoSpacing"/>
              <w:rPr>
                <w:lang w:val="sr-Latn-CS"/>
              </w:rPr>
            </w:pPr>
            <w:r w:rsidRPr="002B06FC">
              <w:rPr>
                <w:lang w:val="sr-Latn-CS"/>
              </w:rPr>
              <w:t>Izrada sistema će se vršiti u više faza, po već određenom</w:t>
            </w:r>
          </w:p>
          <w:p w14:paraId="247ED980" w14:textId="77777777" w:rsidR="002B06FC" w:rsidRDefault="002B06FC" w:rsidP="002B06FC">
            <w:pPr>
              <w:pStyle w:val="NoSpacing"/>
              <w:rPr>
                <w:lang w:val="sr-Latn-CS"/>
              </w:rPr>
            </w:pPr>
            <w:r w:rsidRPr="002B06FC">
              <w:rPr>
                <w:lang w:val="sr-Latn-CS"/>
              </w:rPr>
              <w:t>prioritetu funkci</w:t>
            </w:r>
            <w:r w:rsidR="00657F8A">
              <w:rPr>
                <w:lang w:val="sr-Latn-CS"/>
              </w:rPr>
              <w:t>onalnosti.</w:t>
            </w:r>
            <w:r w:rsidRPr="002B06FC">
              <w:rPr>
                <w:lang w:val="sr-Latn-CS"/>
              </w:rPr>
              <w:t>Takođe, jedna od faza biće posvećena kreiranju</w:t>
            </w:r>
            <w:r w:rsidR="00657F8A">
              <w:rPr>
                <w:lang w:val="sr-Latn-CS"/>
              </w:rPr>
              <w:t xml:space="preserve"> </w:t>
            </w:r>
            <w:r w:rsidR="00B973F0">
              <w:rPr>
                <w:lang w:val="sr-Latn-CS"/>
              </w:rPr>
              <w:t>j</w:t>
            </w:r>
            <w:r w:rsidRPr="002B06FC">
              <w:rPr>
                <w:lang w:val="sr-Latn-CS"/>
              </w:rPr>
              <w:t>ednostavnog</w:t>
            </w:r>
            <w:r w:rsidR="00B973F0">
              <w:rPr>
                <w:lang w:val="sr-Latn-CS"/>
              </w:rPr>
              <w:t>, modernog</w:t>
            </w:r>
            <w:r w:rsidR="00657F8A">
              <w:rPr>
                <w:lang w:val="sr-Latn-CS"/>
              </w:rPr>
              <w:t xml:space="preserve"> </w:t>
            </w:r>
            <w:r w:rsidRPr="002B06FC">
              <w:rPr>
                <w:lang w:val="sr-Latn-CS"/>
              </w:rPr>
              <w:t xml:space="preserve"> i intui</w:t>
            </w:r>
            <w:r w:rsidR="00B973F0">
              <w:rPr>
                <w:lang w:val="sr-Latn-CS"/>
              </w:rPr>
              <w:t xml:space="preserve">tivnog interfejsa prilagodljivog različitim tipovima </w:t>
            </w:r>
            <w:r w:rsidR="00DD6C90">
              <w:rPr>
                <w:lang w:val="sr-Latn-CS"/>
              </w:rPr>
              <w:t>korisnika</w:t>
            </w:r>
            <w:r w:rsidRPr="002B06FC">
              <w:rPr>
                <w:lang w:val="sr-Latn-CS"/>
              </w:rPr>
              <w:t>.</w:t>
            </w:r>
          </w:p>
          <w:p w14:paraId="316AC54A" w14:textId="77777777" w:rsidR="00B973F0" w:rsidRPr="002B06FC" w:rsidRDefault="00B973F0" w:rsidP="002B06FC">
            <w:pPr>
              <w:pStyle w:val="NoSpacing"/>
              <w:rPr>
                <w:lang w:val="sr-Latn-CS"/>
              </w:rPr>
            </w:pPr>
          </w:p>
          <w:p w14:paraId="681F6DCA" w14:textId="77777777" w:rsidR="002B06FC" w:rsidRPr="002B06FC" w:rsidRDefault="002B06FC" w:rsidP="002B06FC">
            <w:pPr>
              <w:pStyle w:val="NoSpacing"/>
              <w:rPr>
                <w:lang w:val="sr-Latn-CS"/>
              </w:rPr>
            </w:pPr>
            <w:r w:rsidRPr="002B06FC">
              <w:rPr>
                <w:lang w:val="sr-Latn-CS"/>
              </w:rPr>
              <w:t>Nakon implementacije potrebno je izvršiti testiranje</w:t>
            </w:r>
          </w:p>
          <w:p w14:paraId="18C3CA48" w14:textId="77777777" w:rsidR="002B06FC" w:rsidRDefault="002B06FC" w:rsidP="002B06FC">
            <w:pPr>
              <w:pStyle w:val="NoSpacing"/>
              <w:rPr>
                <w:lang w:val="sr-Latn-CS"/>
              </w:rPr>
            </w:pPr>
            <w:r w:rsidRPr="002B06FC">
              <w:rPr>
                <w:lang w:val="sr-Latn-CS"/>
              </w:rPr>
              <w:t>sistema i završiti razvoj beta verzije</w:t>
            </w:r>
            <w:r w:rsidR="00DD6C90">
              <w:rPr>
                <w:lang w:val="sr-Latn-CS"/>
              </w:rPr>
              <w:t>. Svi nedosta</w:t>
            </w:r>
            <w:r w:rsidRPr="002B06FC">
              <w:rPr>
                <w:lang w:val="sr-Latn-CS"/>
              </w:rPr>
              <w:t>ci otkriveni u</w:t>
            </w:r>
            <w:r w:rsidR="00DD6C90">
              <w:rPr>
                <w:lang w:val="sr-Latn-CS"/>
              </w:rPr>
              <w:t xml:space="preserve"> </w:t>
            </w:r>
            <w:r w:rsidRPr="002B06FC">
              <w:rPr>
                <w:lang w:val="sr-Latn-CS"/>
              </w:rPr>
              <w:t>beta verziji će biti ispravljeni i konačna verzija softvera</w:t>
            </w:r>
            <w:r w:rsidR="00DD6C90">
              <w:rPr>
                <w:lang w:val="sr-Latn-CS"/>
              </w:rPr>
              <w:t xml:space="preserve"> </w:t>
            </w:r>
            <w:r w:rsidRPr="002B06FC">
              <w:rPr>
                <w:lang w:val="sr-Latn-CS"/>
              </w:rPr>
              <w:t>će biti spremna</w:t>
            </w:r>
            <w:r w:rsidR="00DD6C90">
              <w:rPr>
                <w:lang w:val="sr-Latn-CS"/>
              </w:rPr>
              <w:t xml:space="preserve"> za korišćenje</w:t>
            </w:r>
            <w:r w:rsidRPr="002B06FC">
              <w:rPr>
                <w:lang w:val="sr-Latn-CS"/>
              </w:rPr>
              <w:t>.</w:t>
            </w:r>
          </w:p>
          <w:p w14:paraId="2A33F537" w14:textId="77777777" w:rsidR="00DD6C90" w:rsidRPr="002B06FC" w:rsidRDefault="00DD6C90" w:rsidP="002B06FC">
            <w:pPr>
              <w:pStyle w:val="NoSpacing"/>
              <w:rPr>
                <w:lang w:val="sr-Latn-CS"/>
              </w:rPr>
            </w:pPr>
          </w:p>
          <w:p w14:paraId="2652F648" w14:textId="77777777" w:rsidR="002343C5" w:rsidRPr="006F61C6" w:rsidRDefault="002B06FC" w:rsidP="00DD6C90">
            <w:pPr>
              <w:pStyle w:val="NoSpacing"/>
              <w:rPr>
                <w:lang w:val="sr-Latn-CS"/>
              </w:rPr>
            </w:pPr>
            <w:r w:rsidRPr="002B06FC">
              <w:rPr>
                <w:lang w:val="sr-Latn-CS"/>
              </w:rPr>
              <w:t xml:space="preserve">Na kraju ove </w:t>
            </w:r>
            <w:r w:rsidR="00DD6C90">
              <w:rPr>
                <w:lang w:val="sr-Latn-CS"/>
              </w:rPr>
              <w:t xml:space="preserve"> faze će se završiti implementacija i testiranje konačne verzije Web aplikacije.</w:t>
            </w:r>
          </w:p>
        </w:tc>
        <w:tc>
          <w:tcPr>
            <w:tcW w:w="2601" w:type="dxa"/>
          </w:tcPr>
          <w:p w14:paraId="57BEDD94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14:paraId="50476429" w14:textId="77777777" w:rsidR="002B06FC" w:rsidRDefault="002B06FC">
            <w:pPr>
              <w:pStyle w:val="BodyText"/>
              <w:ind w:left="0"/>
              <w:rPr>
                <w:lang w:val="sr-Latn-CS"/>
              </w:rPr>
            </w:pPr>
          </w:p>
          <w:p w14:paraId="5DDA5A3A" w14:textId="77777777" w:rsidR="00DD6C90" w:rsidRDefault="00DD6C90">
            <w:pPr>
              <w:pStyle w:val="BodyText"/>
              <w:ind w:left="0"/>
              <w:rPr>
                <w:lang w:val="sr-Latn-CS"/>
              </w:rPr>
            </w:pPr>
          </w:p>
          <w:p w14:paraId="1CC43B0A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14:paraId="2F19AB8D" w14:textId="77777777" w:rsidR="00DD6C90" w:rsidRDefault="00DD6C90">
            <w:pPr>
              <w:pStyle w:val="BodyText"/>
              <w:ind w:left="0"/>
              <w:rPr>
                <w:b/>
                <w:lang w:val="sr-Latn-CS"/>
              </w:rPr>
            </w:pPr>
          </w:p>
          <w:p w14:paraId="06D70D8D" w14:textId="77777777" w:rsidR="00DD6C90" w:rsidRDefault="00DD6C90">
            <w:pPr>
              <w:pStyle w:val="BodyText"/>
              <w:ind w:left="0"/>
              <w:rPr>
                <w:b/>
                <w:lang w:val="sr-Latn-CS"/>
              </w:rPr>
            </w:pPr>
          </w:p>
          <w:p w14:paraId="032F9F16" w14:textId="77777777" w:rsidR="00DD6C90" w:rsidRDefault="00DD6C90">
            <w:pPr>
              <w:pStyle w:val="BodyText"/>
              <w:ind w:left="0"/>
              <w:rPr>
                <w:b/>
                <w:lang w:val="sr-Latn-CS"/>
              </w:rPr>
            </w:pPr>
          </w:p>
          <w:p w14:paraId="54F6BFB2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14:paraId="1924EC0E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14:paraId="38809E24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14:paraId="393FA8BD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F61C6" w14:paraId="3CACACC3" w14:textId="77777777">
        <w:trPr>
          <w:jc w:val="right"/>
        </w:trPr>
        <w:tc>
          <w:tcPr>
            <w:tcW w:w="1276" w:type="dxa"/>
          </w:tcPr>
          <w:p w14:paraId="5FEAA0CF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14:paraId="47280688" w14:textId="77777777"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810C53">
              <w:rPr>
                <w:lang w:val="sr-Latn-CS"/>
              </w:rPr>
              <w:t xml:space="preserve"> Web aplikacije</w:t>
            </w:r>
            <w:r w:rsidR="00DF310B">
              <w:rPr>
                <w:lang w:val="sr-Latn-CS"/>
              </w:rPr>
              <w:t xml:space="preserve">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14:paraId="658F675F" w14:textId="77777777" w:rsidR="00810C53" w:rsidRPr="006F61C6" w:rsidRDefault="00B357AD" w:rsidP="00810C5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</w:t>
            </w:r>
            <w:r w:rsidR="00810C53">
              <w:rPr>
                <w:lang w:val="sr-Latn-CS"/>
              </w:rPr>
              <w:t xml:space="preserve"> faze</w:t>
            </w:r>
            <w:r>
              <w:rPr>
                <w:lang w:val="sr-Latn-CS"/>
              </w:rPr>
              <w:t xml:space="preserve"> </w:t>
            </w:r>
            <w:r w:rsidR="0053248E">
              <w:rPr>
                <w:lang w:val="sr-Latn-CS"/>
              </w:rPr>
              <w:t>projek</w:t>
            </w:r>
            <w:r w:rsidR="00810C53">
              <w:rPr>
                <w:lang w:val="sr-Latn-CS"/>
              </w:rPr>
              <w:t xml:space="preserve">tna dokumentacija mora biti kompletna kao i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za </w:t>
            </w:r>
            <w:r w:rsidR="00810C53">
              <w:rPr>
                <w:lang w:val="sr-Latn-CS"/>
              </w:rPr>
              <w:t>korišćenje Web aplikacije i samih funkcionalnosti sistema.</w:t>
            </w:r>
          </w:p>
        </w:tc>
        <w:tc>
          <w:tcPr>
            <w:tcW w:w="2601" w:type="dxa"/>
          </w:tcPr>
          <w:p w14:paraId="497D8ACB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14:paraId="70425B12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14:paraId="476C8BFB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14:paraId="2A42FF8A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14:paraId="6752256D" w14:textId="77777777" w:rsidR="00810C53" w:rsidRDefault="003C6C27" w:rsidP="00810C53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14:paraId="5572ADB3" w14:textId="00E19B4C" w:rsidR="002343C5" w:rsidRPr="006F61C6" w:rsidRDefault="003C6C27" w:rsidP="00810C53">
      <w:pPr>
        <w:pStyle w:val="BodyText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</w:t>
      </w:r>
      <w:r w:rsidR="002343C5" w:rsidRPr="006F61C6">
        <w:rPr>
          <w:lang w:val="sr-Latn-CS"/>
        </w:rPr>
        <w:t>.</w:t>
      </w:r>
    </w:p>
    <w:p w14:paraId="2B7E8378" w14:textId="77777777" w:rsidR="002343C5" w:rsidRPr="006F61C6" w:rsidRDefault="00CC420E">
      <w:pPr>
        <w:pStyle w:val="Heading1"/>
        <w:rPr>
          <w:i/>
          <w:lang w:val="sr-Latn-CS"/>
        </w:rPr>
      </w:pPr>
      <w:bookmarkStart w:id="4" w:name="_Toc225188568"/>
      <w:r>
        <w:rPr>
          <w:lang w:val="sr-Latn-CS"/>
        </w:rPr>
        <w:lastRenderedPageBreak/>
        <w:t>Raspored aktivnosti</w:t>
      </w:r>
      <w:bookmarkEnd w:id="4"/>
    </w:p>
    <w:p w14:paraId="2F866B76" w14:textId="77777777" w:rsidR="004561C7" w:rsidRDefault="00CC420E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232682">
        <w:rPr>
          <w:lang w:val="sr-Latn-CS"/>
        </w:rPr>
        <w:t>EHotelServices</w:t>
      </w:r>
      <w:r w:rsidR="00260B17">
        <w:rPr>
          <w:lang w:val="sr-Latn-CS"/>
        </w:rPr>
        <w:t xml:space="preserve"> – Planirani raspored aktivnosti</w:t>
      </w:r>
      <w:r w:rsidR="002343C5" w:rsidRPr="006F61C6">
        <w:rPr>
          <w:lang w:val="sr-Latn-CS"/>
        </w:rPr>
        <w:t xml:space="preserve"> [</w:t>
      </w:r>
      <w:r w:rsidR="00713F52">
        <w:rPr>
          <w:lang w:val="sr-Latn-CS"/>
        </w:rPr>
        <w:t>3</w:t>
      </w:r>
      <w:r w:rsidR="002343C5" w:rsidRPr="006F61C6">
        <w:rPr>
          <w:lang w:val="sr-Latn-CS"/>
        </w:rPr>
        <w:t>].</w:t>
      </w:r>
      <w:r w:rsidR="004561C7">
        <w:rPr>
          <w:lang w:val="sr-Latn-CS"/>
        </w:rPr>
        <w:t xml:space="preserve"> </w:t>
      </w:r>
    </w:p>
    <w:p w14:paraId="52D551AD" w14:textId="3A4EA05B" w:rsidR="004561C7" w:rsidRPr="004561C7" w:rsidRDefault="004561C7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="004D022E" w:rsidRPr="004D022E">
        <w:rPr>
          <w:b/>
          <w:lang w:val="sr-Latn-CS"/>
        </w:rPr>
        <w:t>D03_Raspored_Aktivnosti.mpp</w:t>
      </w:r>
    </w:p>
    <w:p w14:paraId="5CAB4272" w14:textId="77777777" w:rsidR="002343C5" w:rsidRPr="006F61C6" w:rsidRDefault="00D36260">
      <w:pPr>
        <w:pStyle w:val="Heading1"/>
        <w:rPr>
          <w:i/>
          <w:lang w:val="sr-Latn-CS"/>
        </w:rPr>
      </w:pPr>
      <w:bookmarkStart w:id="5" w:name="_Toc225188569"/>
      <w:r>
        <w:rPr>
          <w:lang w:val="sr-Latn-CS"/>
        </w:rPr>
        <w:t>Ciljevi iteracija</w:t>
      </w:r>
      <w:bookmarkEnd w:id="5"/>
    </w:p>
    <w:p w14:paraId="3120FF22" w14:textId="77777777"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14:paraId="59E88E85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14:paraId="49B075FB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14:paraId="11AB0D15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14:paraId="6A218B82" w14:textId="77777777"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5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530"/>
        <w:gridCol w:w="1890"/>
        <w:gridCol w:w="1890"/>
        <w:gridCol w:w="2070"/>
      </w:tblGrid>
      <w:tr w:rsidR="002343C5" w:rsidRPr="006F61C6" w14:paraId="6CB52F4A" w14:textId="77777777" w:rsidTr="00FE2216">
        <w:tc>
          <w:tcPr>
            <w:tcW w:w="1170" w:type="dxa"/>
          </w:tcPr>
          <w:p w14:paraId="23F1F2DD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530" w:type="dxa"/>
          </w:tcPr>
          <w:p w14:paraId="13FECCB3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890" w:type="dxa"/>
          </w:tcPr>
          <w:p w14:paraId="30FF9C49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890" w:type="dxa"/>
          </w:tcPr>
          <w:p w14:paraId="591B6B45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070" w:type="dxa"/>
          </w:tcPr>
          <w:p w14:paraId="0BEF0C3D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 w14:paraId="7F0C6E95" w14:textId="77777777" w:rsidTr="00FE2216">
        <w:tc>
          <w:tcPr>
            <w:tcW w:w="1170" w:type="dxa"/>
          </w:tcPr>
          <w:p w14:paraId="7DE40D62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530" w:type="dxa"/>
          </w:tcPr>
          <w:p w14:paraId="30E27132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890" w:type="dxa"/>
          </w:tcPr>
          <w:p w14:paraId="7A1D6A18" w14:textId="77777777"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14:paraId="557C203D" w14:textId="77777777"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890" w:type="dxa"/>
          </w:tcPr>
          <w:p w14:paraId="15EDB860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070" w:type="dxa"/>
          </w:tcPr>
          <w:p w14:paraId="5BC70A26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14:paraId="7DDD3462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14:paraId="2A2F98FA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713F52" w:rsidRPr="006F61C6" w14:paraId="04810F07" w14:textId="77777777" w:rsidTr="00FE2216">
        <w:trPr>
          <w:trHeight w:val="1014"/>
        </w:trPr>
        <w:tc>
          <w:tcPr>
            <w:tcW w:w="1170" w:type="dxa"/>
            <w:vMerge w:val="restart"/>
          </w:tcPr>
          <w:p w14:paraId="1AFB3A13" w14:textId="77777777" w:rsidR="00713F52" w:rsidRPr="006F61C6" w:rsidRDefault="00713F5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530" w:type="dxa"/>
          </w:tcPr>
          <w:p w14:paraId="32EFACC4" w14:textId="77777777" w:rsidR="00713F52" w:rsidRPr="006F61C6" w:rsidRDefault="00713F5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890" w:type="dxa"/>
          </w:tcPr>
          <w:p w14:paraId="2FC3A815" w14:textId="77777777" w:rsidR="00713F52" w:rsidRDefault="00713F5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Pr="006F61C6">
              <w:rPr>
                <w:lang w:val="sr-Latn-CS"/>
              </w:rPr>
              <w:t>.</w:t>
            </w:r>
          </w:p>
          <w:p w14:paraId="0013EF0C" w14:textId="77777777" w:rsidR="00713F52" w:rsidRPr="006F61C6" w:rsidRDefault="00713F5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890" w:type="dxa"/>
          </w:tcPr>
          <w:p w14:paraId="17C6426E" w14:textId="77777777" w:rsidR="00713F52" w:rsidRPr="0099694D" w:rsidRDefault="00713F52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14:paraId="2BEF29BD" w14:textId="77777777" w:rsidR="00713F52" w:rsidRPr="0081471E" w:rsidRDefault="00713F52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14:paraId="11210C80" w14:textId="77777777" w:rsidR="00713F52" w:rsidRPr="00FE2216" w:rsidRDefault="00713F52">
            <w:pPr>
              <w:pStyle w:val="BodyText"/>
              <w:ind w:left="0"/>
              <w:rPr>
                <w:b/>
                <w:lang w:val="sr-Latn-CS"/>
              </w:rPr>
            </w:pPr>
            <w:r w:rsidRPr="00FE2216">
              <w:rPr>
                <w:b/>
                <w:lang w:val="sr-Latn-CS"/>
              </w:rPr>
              <w:t xml:space="preserve">Arhitekturni prototip </w:t>
            </w:r>
          </w:p>
          <w:p w14:paraId="3BE94DC9" w14:textId="77777777" w:rsidR="00713F52" w:rsidRPr="006F61C6" w:rsidRDefault="00713F52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2070" w:type="dxa"/>
          </w:tcPr>
          <w:p w14:paraId="0059F635" w14:textId="77777777" w:rsidR="00713F52" w:rsidRPr="006F61C6" w:rsidRDefault="00713F5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Pr="006F61C6">
              <w:rPr>
                <w:lang w:val="sr-Latn-CS"/>
              </w:rPr>
              <w:t>.</w:t>
            </w:r>
          </w:p>
          <w:p w14:paraId="16470F18" w14:textId="77777777" w:rsidR="00713F52" w:rsidRPr="006F61C6" w:rsidRDefault="00713F5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Pr="006F61C6">
              <w:rPr>
                <w:lang w:val="sr-Latn-CS"/>
              </w:rPr>
              <w:t>.</w:t>
            </w:r>
          </w:p>
          <w:p w14:paraId="3F1ADC45" w14:textId="77777777" w:rsidR="00713F52" w:rsidRPr="006F61C6" w:rsidRDefault="00713F52">
            <w:pPr>
              <w:pStyle w:val="BodyText"/>
              <w:ind w:left="0"/>
              <w:rPr>
                <w:lang w:val="sr-Latn-CS"/>
              </w:rPr>
            </w:pPr>
          </w:p>
        </w:tc>
      </w:tr>
      <w:tr w:rsidR="00713F52" w:rsidRPr="006F61C6" w14:paraId="10D728BA" w14:textId="77777777" w:rsidTr="00FE2216">
        <w:trPr>
          <w:trHeight w:val="1014"/>
        </w:trPr>
        <w:tc>
          <w:tcPr>
            <w:tcW w:w="1170" w:type="dxa"/>
            <w:vMerge/>
          </w:tcPr>
          <w:p w14:paraId="662A41ED" w14:textId="77777777" w:rsidR="00713F52" w:rsidRDefault="00713F52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530" w:type="dxa"/>
          </w:tcPr>
          <w:p w14:paraId="7E301EC0" w14:textId="77777777" w:rsidR="00713F52" w:rsidRDefault="00713F5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R2 Iteracija</w:t>
            </w:r>
            <w:r w:rsidR="00981CEB">
              <w:rPr>
                <w:lang w:val="sr-Latn-CS"/>
              </w:rPr>
              <w:t xml:space="preserve"> </w:t>
            </w:r>
            <w:r w:rsidR="008B2C59">
              <w:rPr>
                <w:lang w:val="sr-Latn-CS"/>
              </w:rPr>
              <w:t>Re</w:t>
            </w:r>
            <w:r w:rsidR="00981CEB" w:rsidRPr="00324FE9">
              <w:rPr>
                <w:lang w:val="sr-Latn-CS"/>
              </w:rPr>
              <w:t>–</w:t>
            </w:r>
          </w:p>
          <w:p w14:paraId="17189D0B" w14:textId="77777777" w:rsidR="00713F52" w:rsidRPr="00713F52" w:rsidRDefault="00713F52" w:rsidP="00713F52">
            <w:pPr>
              <w:rPr>
                <w:lang w:val="sr-Latn-CS"/>
              </w:rPr>
            </w:pPr>
            <w:r w:rsidRPr="00713F52">
              <w:rPr>
                <w:lang w:val="sr-Latn-CS"/>
              </w:rPr>
              <w:t>Razvoj</w:t>
            </w:r>
          </w:p>
          <w:p w14:paraId="264D7B0D" w14:textId="77777777" w:rsidR="00713F52" w:rsidRPr="00713F52" w:rsidRDefault="00713F52" w:rsidP="00713F52">
            <w:pPr>
              <w:rPr>
                <w:lang w:val="sr-Latn-CS"/>
              </w:rPr>
            </w:pPr>
            <w:r w:rsidRPr="00713F52">
              <w:rPr>
                <w:lang w:val="sr-Latn-CS"/>
              </w:rPr>
              <w:t>prototipa</w:t>
            </w:r>
          </w:p>
          <w:p w14:paraId="05766337" w14:textId="77777777" w:rsidR="00713F52" w:rsidRPr="00713F52" w:rsidRDefault="00713F52" w:rsidP="00713F52">
            <w:pPr>
              <w:rPr>
                <w:lang w:val="sr-Latn-CS"/>
              </w:rPr>
            </w:pPr>
            <w:r w:rsidRPr="00713F52">
              <w:rPr>
                <w:lang w:val="sr-Latn-CS"/>
              </w:rPr>
              <w:t>korisničkog</w:t>
            </w:r>
          </w:p>
          <w:p w14:paraId="29C8DF04" w14:textId="77777777" w:rsidR="00713F52" w:rsidRPr="00713F52" w:rsidRDefault="00713F52" w:rsidP="00713F52">
            <w:pPr>
              <w:rPr>
                <w:lang w:val="sr-Latn-CS"/>
              </w:rPr>
            </w:pPr>
            <w:r w:rsidRPr="00713F52">
              <w:rPr>
                <w:lang w:val="sr-Latn-CS"/>
              </w:rPr>
              <w:t>interfejsa</w:t>
            </w:r>
            <w:r>
              <w:rPr>
                <w:lang w:val="sr-Latn-CS"/>
              </w:rPr>
              <w:t xml:space="preserve"> </w:t>
            </w:r>
            <w:r w:rsidRPr="00713F52">
              <w:rPr>
                <w:lang w:val="sr-Latn-CS"/>
              </w:rPr>
              <w:t xml:space="preserve">Web </w:t>
            </w:r>
            <w:r>
              <w:rPr>
                <w:lang w:val="sr-Latn-CS"/>
              </w:rPr>
              <w:t>aplikacije</w:t>
            </w:r>
          </w:p>
        </w:tc>
        <w:tc>
          <w:tcPr>
            <w:tcW w:w="1890" w:type="dxa"/>
          </w:tcPr>
          <w:p w14:paraId="1A207279" w14:textId="77777777" w:rsidR="00713F52" w:rsidRDefault="00713F5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890" w:type="dxa"/>
          </w:tcPr>
          <w:p w14:paraId="69D45383" w14:textId="77777777" w:rsidR="00713F52" w:rsidRPr="00FE2216" w:rsidRDefault="00713F52">
            <w:pPr>
              <w:pStyle w:val="BodyText"/>
              <w:ind w:left="0"/>
              <w:rPr>
                <w:b/>
                <w:lang w:val="sr-Latn-CS"/>
              </w:rPr>
            </w:pPr>
            <w:r w:rsidRPr="00FE2216">
              <w:rPr>
                <w:b/>
                <w:lang w:val="sr-Latn-CS"/>
              </w:rPr>
              <w:t>Prototip korisničkog interfejsa</w:t>
            </w:r>
          </w:p>
        </w:tc>
        <w:tc>
          <w:tcPr>
            <w:tcW w:w="2070" w:type="dxa"/>
          </w:tcPr>
          <w:p w14:paraId="1194B457" w14:textId="77777777" w:rsidR="00713F52" w:rsidRDefault="00713F5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Pr="006F61C6">
              <w:rPr>
                <w:lang w:val="sr-Latn-CS"/>
              </w:rPr>
              <w:t>.</w:t>
            </w:r>
          </w:p>
        </w:tc>
      </w:tr>
      <w:tr w:rsidR="00713F52" w:rsidRPr="006F61C6" w14:paraId="276193AC" w14:textId="77777777" w:rsidTr="00FE2216">
        <w:tc>
          <w:tcPr>
            <w:tcW w:w="1170" w:type="dxa"/>
            <w:vMerge w:val="restart"/>
          </w:tcPr>
          <w:p w14:paraId="2942271C" w14:textId="77777777" w:rsidR="00713F52" w:rsidRPr="006F61C6" w:rsidRDefault="00713F5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530" w:type="dxa"/>
          </w:tcPr>
          <w:p w14:paraId="69E33835" w14:textId="77777777" w:rsidR="00324FE9" w:rsidRPr="00324FE9" w:rsidRDefault="00324FE9" w:rsidP="00324FE9">
            <w:pPr>
              <w:pStyle w:val="NoSpacing"/>
              <w:rPr>
                <w:lang w:val="sr-Latn-CS"/>
              </w:rPr>
            </w:pPr>
            <w:r w:rsidRPr="00324FE9">
              <w:rPr>
                <w:lang w:val="sr-Latn-CS"/>
              </w:rPr>
              <w:t>I1 Iteracija –</w:t>
            </w:r>
          </w:p>
          <w:p w14:paraId="4CF03DB1" w14:textId="77777777" w:rsidR="00324FE9" w:rsidRPr="00324FE9" w:rsidRDefault="00324FE9" w:rsidP="00324FE9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Kompletiranj</w:t>
            </w:r>
            <w:r w:rsidRPr="00324FE9">
              <w:rPr>
                <w:lang w:val="sr-Latn-CS"/>
              </w:rPr>
              <w:t>e</w:t>
            </w:r>
          </w:p>
          <w:p w14:paraId="377B937B" w14:textId="77777777" w:rsidR="00324FE9" w:rsidRPr="00324FE9" w:rsidRDefault="00324FE9" w:rsidP="00324FE9">
            <w:pPr>
              <w:pStyle w:val="NoSpacing"/>
              <w:rPr>
                <w:lang w:val="sr-Latn-CS"/>
              </w:rPr>
            </w:pPr>
            <w:r w:rsidRPr="00324FE9">
              <w:rPr>
                <w:lang w:val="sr-Latn-CS"/>
              </w:rPr>
              <w:t>korisničkog</w:t>
            </w:r>
          </w:p>
          <w:p w14:paraId="1AD5A9E8" w14:textId="77777777" w:rsidR="00324FE9" w:rsidRPr="00324FE9" w:rsidRDefault="00324FE9" w:rsidP="00324FE9">
            <w:pPr>
              <w:pStyle w:val="NoSpacing"/>
              <w:rPr>
                <w:lang w:val="sr-Latn-CS"/>
              </w:rPr>
            </w:pPr>
            <w:r w:rsidRPr="00324FE9">
              <w:rPr>
                <w:lang w:val="sr-Latn-CS"/>
              </w:rPr>
              <w:t>interfejsa</w:t>
            </w:r>
          </w:p>
          <w:p w14:paraId="11E3E30E" w14:textId="77777777" w:rsidR="00324FE9" w:rsidRPr="00324FE9" w:rsidRDefault="00FE2216" w:rsidP="00324FE9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Web</w:t>
            </w:r>
          </w:p>
          <w:p w14:paraId="6E8A4548" w14:textId="77777777" w:rsidR="00FE2216" w:rsidRPr="006F61C6" w:rsidRDefault="00324FE9" w:rsidP="00FE2216">
            <w:pPr>
              <w:pStyle w:val="NoSpacing"/>
              <w:rPr>
                <w:lang w:val="sr-Latn-CS"/>
              </w:rPr>
            </w:pPr>
            <w:r w:rsidRPr="00324FE9">
              <w:rPr>
                <w:lang w:val="sr-Latn-CS"/>
              </w:rPr>
              <w:t>aplikacije</w:t>
            </w:r>
          </w:p>
          <w:p w14:paraId="4990DA02" w14:textId="77777777" w:rsidR="00713F52" w:rsidRPr="006F61C6" w:rsidRDefault="00713F52" w:rsidP="00324FE9">
            <w:pPr>
              <w:pStyle w:val="NoSpacing"/>
              <w:rPr>
                <w:lang w:val="sr-Latn-CS"/>
              </w:rPr>
            </w:pPr>
          </w:p>
        </w:tc>
        <w:tc>
          <w:tcPr>
            <w:tcW w:w="1890" w:type="dxa"/>
          </w:tcPr>
          <w:p w14:paraId="55086C7F" w14:textId="77777777" w:rsidR="00FE2216" w:rsidRPr="00FE2216" w:rsidRDefault="00FE2216" w:rsidP="00FE2216">
            <w:pPr>
              <w:pStyle w:val="NoSpacing"/>
              <w:rPr>
                <w:lang w:val="sr-Latn-CS"/>
              </w:rPr>
            </w:pPr>
            <w:r w:rsidRPr="00FE2216">
              <w:rPr>
                <w:lang w:val="sr-Latn-CS"/>
              </w:rPr>
              <w:t>Sve mane otkrivene</w:t>
            </w:r>
          </w:p>
          <w:p w14:paraId="3F3721F3" w14:textId="77777777" w:rsidR="00FE2216" w:rsidRPr="00FE2216" w:rsidRDefault="00FE2216" w:rsidP="00FE2216">
            <w:pPr>
              <w:pStyle w:val="NoSpacing"/>
              <w:rPr>
                <w:lang w:val="sr-Latn-CS"/>
              </w:rPr>
            </w:pPr>
            <w:r w:rsidRPr="00FE2216">
              <w:rPr>
                <w:lang w:val="sr-Latn-CS"/>
              </w:rPr>
              <w:t>u beta verziji</w:t>
            </w:r>
          </w:p>
          <w:p w14:paraId="411E2AA3" w14:textId="77777777" w:rsidR="00FE2216" w:rsidRPr="00FE2216" w:rsidRDefault="00FE2216" w:rsidP="00FE2216">
            <w:pPr>
              <w:pStyle w:val="NoSpacing"/>
              <w:rPr>
                <w:lang w:val="sr-Latn-CS"/>
              </w:rPr>
            </w:pPr>
            <w:r w:rsidRPr="00FE2216">
              <w:rPr>
                <w:lang w:val="sr-Latn-CS"/>
              </w:rPr>
              <w:t>korisničkog</w:t>
            </w:r>
          </w:p>
          <w:p w14:paraId="3D56945E" w14:textId="77777777" w:rsidR="00FE2216" w:rsidRPr="00FE2216" w:rsidRDefault="00FE2216" w:rsidP="00FE2216">
            <w:pPr>
              <w:pStyle w:val="NoSpacing"/>
              <w:rPr>
                <w:lang w:val="sr-Latn-CS"/>
              </w:rPr>
            </w:pPr>
            <w:r w:rsidRPr="00FE2216">
              <w:rPr>
                <w:lang w:val="sr-Latn-CS"/>
              </w:rPr>
              <w:t>interfejsa biće</w:t>
            </w:r>
          </w:p>
          <w:p w14:paraId="3D86BC3B" w14:textId="77777777" w:rsidR="00FE2216" w:rsidRPr="00FE2216" w:rsidRDefault="00FE2216" w:rsidP="00FE2216">
            <w:pPr>
              <w:pStyle w:val="NoSpacing"/>
              <w:rPr>
                <w:lang w:val="sr-Latn-CS"/>
              </w:rPr>
            </w:pPr>
            <w:r w:rsidRPr="00FE2216">
              <w:rPr>
                <w:lang w:val="sr-Latn-CS"/>
              </w:rPr>
              <w:t>eliminisane i nakon</w:t>
            </w:r>
          </w:p>
          <w:p w14:paraId="74EFF45A" w14:textId="77777777" w:rsidR="00FE2216" w:rsidRPr="00FE2216" w:rsidRDefault="00FE2216" w:rsidP="00FE2216">
            <w:pPr>
              <w:pStyle w:val="NoSpacing"/>
              <w:rPr>
                <w:lang w:val="sr-Latn-CS"/>
              </w:rPr>
            </w:pPr>
            <w:r w:rsidRPr="00FE2216">
              <w:rPr>
                <w:lang w:val="sr-Latn-CS"/>
              </w:rPr>
              <w:t>njenog testiranja,</w:t>
            </w:r>
          </w:p>
          <w:p w14:paraId="347E277E" w14:textId="77777777" w:rsidR="00FE2216" w:rsidRPr="00FE2216" w:rsidRDefault="00FE2216" w:rsidP="00FE2216">
            <w:pPr>
              <w:pStyle w:val="NoSpacing"/>
              <w:rPr>
                <w:lang w:val="sr-Latn-CS"/>
              </w:rPr>
            </w:pPr>
            <w:r w:rsidRPr="00FE2216">
              <w:rPr>
                <w:lang w:val="sr-Latn-CS"/>
              </w:rPr>
              <w:t>razvija se konačna</w:t>
            </w:r>
          </w:p>
          <w:p w14:paraId="66BDDDEB" w14:textId="77777777" w:rsidR="00FE2216" w:rsidRPr="00FE2216" w:rsidRDefault="00FE2216" w:rsidP="00FE2216">
            <w:pPr>
              <w:pStyle w:val="NoSpacing"/>
              <w:rPr>
                <w:lang w:val="sr-Latn-CS"/>
              </w:rPr>
            </w:pPr>
            <w:r w:rsidRPr="00FE2216">
              <w:rPr>
                <w:lang w:val="sr-Latn-CS"/>
              </w:rPr>
              <w:t>verzija korisničog</w:t>
            </w:r>
          </w:p>
          <w:p w14:paraId="1CF775B6" w14:textId="77777777" w:rsidR="00713F52" w:rsidRPr="006F61C6" w:rsidRDefault="00FE2216" w:rsidP="00FE2216">
            <w:pPr>
              <w:pStyle w:val="NoSpacing"/>
              <w:rPr>
                <w:lang w:val="sr-Latn-CS"/>
              </w:rPr>
            </w:pPr>
            <w:r w:rsidRPr="00FE2216">
              <w:rPr>
                <w:lang w:val="sr-Latn-CS"/>
              </w:rPr>
              <w:t>interfejsa.</w:t>
            </w:r>
          </w:p>
        </w:tc>
        <w:tc>
          <w:tcPr>
            <w:tcW w:w="1890" w:type="dxa"/>
          </w:tcPr>
          <w:p w14:paraId="5C6B8BD3" w14:textId="77777777" w:rsidR="00FE2216" w:rsidRPr="00FE2216" w:rsidRDefault="00FE2216" w:rsidP="00FE2216">
            <w:pPr>
              <w:pStyle w:val="NoSpacing"/>
              <w:rPr>
                <w:b/>
                <w:lang w:val="sr-Latn-CS"/>
              </w:rPr>
            </w:pPr>
            <w:r w:rsidRPr="00FE2216">
              <w:rPr>
                <w:b/>
                <w:lang w:val="sr-Latn-CS"/>
              </w:rPr>
              <w:t>Konačna verzija</w:t>
            </w:r>
          </w:p>
          <w:p w14:paraId="24E00D26" w14:textId="77777777" w:rsidR="00FE2216" w:rsidRPr="00FE2216" w:rsidRDefault="00FE2216" w:rsidP="00FE2216">
            <w:pPr>
              <w:pStyle w:val="NoSpacing"/>
              <w:rPr>
                <w:b/>
                <w:lang w:val="sr-Latn-CS"/>
              </w:rPr>
            </w:pPr>
            <w:r w:rsidRPr="00FE2216">
              <w:rPr>
                <w:b/>
                <w:lang w:val="sr-Latn-CS"/>
              </w:rPr>
              <w:t>korisničkog</w:t>
            </w:r>
          </w:p>
          <w:p w14:paraId="42652912" w14:textId="77777777" w:rsidR="00FE2216" w:rsidRPr="00FE2216" w:rsidRDefault="00FE2216" w:rsidP="00FE2216">
            <w:pPr>
              <w:pStyle w:val="NoSpacing"/>
              <w:rPr>
                <w:b/>
                <w:lang w:val="sr-Latn-CS"/>
              </w:rPr>
            </w:pPr>
            <w:r w:rsidRPr="00FE2216">
              <w:rPr>
                <w:b/>
                <w:lang w:val="sr-Latn-CS"/>
              </w:rPr>
              <w:t>interfejsa Web</w:t>
            </w:r>
          </w:p>
          <w:p w14:paraId="3DE56F35" w14:textId="77777777" w:rsidR="00FE2216" w:rsidRPr="00FE2216" w:rsidRDefault="00FE2216" w:rsidP="00FE2216">
            <w:pPr>
              <w:pStyle w:val="NoSpacing"/>
              <w:rPr>
                <w:b/>
                <w:lang w:val="sr-Latn-CS"/>
              </w:rPr>
            </w:pPr>
            <w:r w:rsidRPr="00FE2216">
              <w:rPr>
                <w:b/>
                <w:lang w:val="sr-Latn-CS"/>
              </w:rPr>
              <w:t>aplikacije</w:t>
            </w:r>
          </w:p>
          <w:p w14:paraId="25E80BAA" w14:textId="77777777" w:rsidR="00713F52" w:rsidRPr="0099694D" w:rsidRDefault="00713F52" w:rsidP="00FE2216">
            <w:pPr>
              <w:pStyle w:val="NoSpacing"/>
              <w:rPr>
                <w:lang w:val="sr-Latn-CS"/>
              </w:rPr>
            </w:pPr>
          </w:p>
        </w:tc>
        <w:tc>
          <w:tcPr>
            <w:tcW w:w="2070" w:type="dxa"/>
          </w:tcPr>
          <w:p w14:paraId="52143034" w14:textId="77777777" w:rsidR="00E77E35" w:rsidRDefault="00E77E35" w:rsidP="00FE2216">
            <w:pPr>
              <w:pStyle w:val="NoSpacing"/>
            </w:pPr>
            <w:r>
              <w:t>Visok nivo kvaliteta korisničkog interfejsa.</w:t>
            </w:r>
          </w:p>
          <w:p w14:paraId="6B8A249D" w14:textId="77777777" w:rsidR="00E77E35" w:rsidRDefault="00E77E35" w:rsidP="00FE2216">
            <w:pPr>
              <w:pStyle w:val="NoSpacing"/>
            </w:pPr>
          </w:p>
          <w:p w14:paraId="2DAB8031" w14:textId="77777777" w:rsidR="00E77E35" w:rsidRPr="00E77E35" w:rsidRDefault="00E77E35" w:rsidP="00FE2216">
            <w:pPr>
              <w:pStyle w:val="NoSpacing"/>
            </w:pPr>
            <w:r>
              <w:t>Mogućnost greške prilikom korišćenja kreiranog interfejsa svedena na minimum.</w:t>
            </w:r>
          </w:p>
        </w:tc>
      </w:tr>
      <w:tr w:rsidR="00713F52" w:rsidRPr="006F61C6" w14:paraId="61384B34" w14:textId="77777777" w:rsidTr="00FE2216">
        <w:trPr>
          <w:trHeight w:val="553"/>
        </w:trPr>
        <w:tc>
          <w:tcPr>
            <w:tcW w:w="1170" w:type="dxa"/>
            <w:vMerge/>
          </w:tcPr>
          <w:p w14:paraId="656AE5FA" w14:textId="77777777" w:rsidR="00713F52" w:rsidRPr="006F61C6" w:rsidRDefault="00713F52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530" w:type="dxa"/>
          </w:tcPr>
          <w:p w14:paraId="5105A660" w14:textId="77777777" w:rsidR="00FE2216" w:rsidRPr="00FE2216" w:rsidRDefault="00FE2216" w:rsidP="00FE2216">
            <w:pPr>
              <w:pStyle w:val="NoSpacing"/>
              <w:rPr>
                <w:lang w:val="sr-Latn-CS"/>
              </w:rPr>
            </w:pPr>
            <w:r w:rsidRPr="00FE2216">
              <w:rPr>
                <w:lang w:val="sr-Latn-CS"/>
              </w:rPr>
              <w:t>I2 Iteracija –</w:t>
            </w:r>
          </w:p>
          <w:p w14:paraId="60CC82B2" w14:textId="77777777" w:rsidR="00FE2216" w:rsidRPr="00FE2216" w:rsidRDefault="00FE2216" w:rsidP="00FE2216">
            <w:pPr>
              <w:pStyle w:val="NoSpacing"/>
              <w:rPr>
                <w:lang w:val="sr-Latn-CS"/>
              </w:rPr>
            </w:pPr>
            <w:r w:rsidRPr="00FE2216">
              <w:rPr>
                <w:lang w:val="sr-Latn-CS"/>
              </w:rPr>
              <w:t>Razvoj</w:t>
            </w:r>
          </w:p>
          <w:p w14:paraId="20BECDFE" w14:textId="77777777" w:rsidR="00713F52" w:rsidRPr="006F61C6" w:rsidRDefault="00FE2216" w:rsidP="00FE2216">
            <w:pPr>
              <w:pStyle w:val="NoSpacing"/>
              <w:rPr>
                <w:lang w:val="sr-Latn-CS"/>
              </w:rPr>
            </w:pPr>
            <w:r w:rsidRPr="00FE2216">
              <w:rPr>
                <w:lang w:val="sr-Latn-CS"/>
              </w:rPr>
              <w:t>početne verzije</w:t>
            </w:r>
          </w:p>
        </w:tc>
        <w:tc>
          <w:tcPr>
            <w:tcW w:w="1890" w:type="dxa"/>
          </w:tcPr>
          <w:p w14:paraId="52F14F41" w14:textId="77777777" w:rsidR="00FE2216" w:rsidRPr="00FE2216" w:rsidRDefault="00FE2216" w:rsidP="00FE2216">
            <w:pPr>
              <w:pStyle w:val="NoSpacing"/>
              <w:rPr>
                <w:lang w:val="sr-Latn-CS"/>
              </w:rPr>
            </w:pPr>
            <w:r w:rsidRPr="00FE2216">
              <w:rPr>
                <w:lang w:val="sr-Latn-CS"/>
              </w:rPr>
              <w:t>Implementacija</w:t>
            </w:r>
          </w:p>
          <w:p w14:paraId="0E7A637B" w14:textId="77777777" w:rsidR="00FE2216" w:rsidRPr="00FE2216" w:rsidRDefault="00FE2216" w:rsidP="00FE2216">
            <w:pPr>
              <w:pStyle w:val="NoSpacing"/>
              <w:rPr>
                <w:lang w:val="sr-Latn-CS"/>
              </w:rPr>
            </w:pPr>
            <w:r w:rsidRPr="00FE2216">
              <w:rPr>
                <w:lang w:val="sr-Latn-CS"/>
              </w:rPr>
              <w:t>najvažnijih</w:t>
            </w:r>
          </w:p>
          <w:p w14:paraId="08472A9F" w14:textId="77777777" w:rsidR="00FE2216" w:rsidRPr="00FE2216" w:rsidRDefault="00FE2216" w:rsidP="00FE2216">
            <w:pPr>
              <w:pStyle w:val="NoSpacing"/>
              <w:rPr>
                <w:lang w:val="sr-Latn-CS"/>
              </w:rPr>
            </w:pPr>
            <w:r w:rsidRPr="00FE2216">
              <w:rPr>
                <w:lang w:val="sr-Latn-CS"/>
              </w:rPr>
              <w:t>funkcionalnosti</w:t>
            </w:r>
          </w:p>
          <w:p w14:paraId="2D3ACD6F" w14:textId="77777777" w:rsidR="00713F52" w:rsidRPr="006F61C6" w:rsidRDefault="00FE2216" w:rsidP="00FE2216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prodavnice</w:t>
            </w:r>
          </w:p>
        </w:tc>
        <w:tc>
          <w:tcPr>
            <w:tcW w:w="1890" w:type="dxa"/>
          </w:tcPr>
          <w:p w14:paraId="43E7F397" w14:textId="77777777" w:rsidR="00FE2216" w:rsidRPr="00FE2216" w:rsidRDefault="00FE2216" w:rsidP="00FE2216">
            <w:pPr>
              <w:pStyle w:val="NoSpacing"/>
              <w:rPr>
                <w:b/>
                <w:lang w:val="sr-Latn-CS"/>
              </w:rPr>
            </w:pPr>
            <w:r w:rsidRPr="00FE2216">
              <w:rPr>
                <w:b/>
                <w:lang w:val="sr-Latn-CS"/>
              </w:rPr>
              <w:t>Početna verzija</w:t>
            </w:r>
          </w:p>
          <w:p w14:paraId="3478C0A6" w14:textId="77777777" w:rsidR="00FE2216" w:rsidRPr="00FE2216" w:rsidRDefault="00FE2216" w:rsidP="00FE2216">
            <w:pPr>
              <w:pStyle w:val="NoSpacing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Web aplikacije</w:t>
            </w:r>
            <w:r w:rsidRPr="00FE2216">
              <w:rPr>
                <w:b/>
                <w:lang w:val="sr-Latn-CS"/>
              </w:rPr>
              <w:t xml:space="preserve"> sa</w:t>
            </w:r>
          </w:p>
          <w:p w14:paraId="17835D26" w14:textId="77777777" w:rsidR="00FE2216" w:rsidRPr="00FE2216" w:rsidRDefault="00FE2216" w:rsidP="00FE2216">
            <w:pPr>
              <w:pStyle w:val="NoSpacing"/>
              <w:rPr>
                <w:b/>
                <w:lang w:val="sr-Latn-CS"/>
              </w:rPr>
            </w:pPr>
            <w:r w:rsidRPr="00FE2216">
              <w:rPr>
                <w:b/>
                <w:lang w:val="sr-Latn-CS"/>
              </w:rPr>
              <w:t>implementiranim</w:t>
            </w:r>
          </w:p>
          <w:p w14:paraId="2599412A" w14:textId="77777777" w:rsidR="00FE2216" w:rsidRPr="00FE2216" w:rsidRDefault="00FE2216" w:rsidP="00FE2216">
            <w:pPr>
              <w:pStyle w:val="NoSpacing"/>
              <w:rPr>
                <w:b/>
                <w:lang w:val="sr-Latn-CS"/>
              </w:rPr>
            </w:pPr>
            <w:r w:rsidRPr="00FE2216">
              <w:rPr>
                <w:b/>
                <w:lang w:val="sr-Latn-CS"/>
              </w:rPr>
              <w:t>osnovnim</w:t>
            </w:r>
          </w:p>
          <w:p w14:paraId="0365B13E" w14:textId="77777777" w:rsidR="00713F52" w:rsidRPr="006F61C6" w:rsidRDefault="00FE2216" w:rsidP="00FE2216">
            <w:pPr>
              <w:pStyle w:val="NoSpacing"/>
              <w:rPr>
                <w:lang w:val="sr-Latn-CS"/>
              </w:rPr>
            </w:pPr>
            <w:r>
              <w:rPr>
                <w:b/>
                <w:lang w:val="sr-Latn-CS"/>
              </w:rPr>
              <w:t>funkcionalnostim</w:t>
            </w:r>
            <w:r w:rsidRPr="00FE2216">
              <w:rPr>
                <w:b/>
                <w:lang w:val="sr-Latn-CS"/>
              </w:rPr>
              <w:t>a</w:t>
            </w:r>
          </w:p>
        </w:tc>
        <w:tc>
          <w:tcPr>
            <w:tcW w:w="2070" w:type="dxa"/>
          </w:tcPr>
          <w:p w14:paraId="6F4D47DA" w14:textId="77777777" w:rsidR="00FE2216" w:rsidRPr="00FE2216" w:rsidRDefault="00FE2216" w:rsidP="00FE2216">
            <w:pPr>
              <w:pStyle w:val="NoSpacing"/>
              <w:rPr>
                <w:lang w:val="sr-Latn-CS"/>
              </w:rPr>
            </w:pPr>
            <w:r w:rsidRPr="00FE2216">
              <w:rPr>
                <w:lang w:val="sr-Latn-CS"/>
              </w:rPr>
              <w:t>Implementacija</w:t>
            </w:r>
          </w:p>
          <w:p w14:paraId="02CA561C" w14:textId="77777777" w:rsidR="00FE2216" w:rsidRPr="00FE2216" w:rsidRDefault="00FE2216" w:rsidP="00FE2216">
            <w:pPr>
              <w:pStyle w:val="NoSpacing"/>
              <w:rPr>
                <w:lang w:val="sr-Latn-CS"/>
              </w:rPr>
            </w:pPr>
            <w:r w:rsidRPr="00FE2216">
              <w:rPr>
                <w:lang w:val="sr-Latn-CS"/>
              </w:rPr>
              <w:t>ključnih</w:t>
            </w:r>
          </w:p>
          <w:p w14:paraId="27561078" w14:textId="77777777" w:rsidR="00FE2216" w:rsidRPr="00FE2216" w:rsidRDefault="00FE2216" w:rsidP="00FE2216">
            <w:pPr>
              <w:pStyle w:val="NoSpacing"/>
              <w:rPr>
                <w:lang w:val="sr-Latn-CS"/>
              </w:rPr>
            </w:pPr>
            <w:r w:rsidRPr="00FE2216">
              <w:rPr>
                <w:lang w:val="sr-Latn-CS"/>
              </w:rPr>
              <w:t>funkcionalnosti u</w:t>
            </w:r>
          </w:p>
          <w:p w14:paraId="2BC28A16" w14:textId="77777777" w:rsidR="00713F52" w:rsidRPr="006F61C6" w:rsidRDefault="00FE2216" w:rsidP="00FE2216">
            <w:pPr>
              <w:pStyle w:val="NoSpacing"/>
              <w:rPr>
                <w:lang w:val="sr-Latn-CS"/>
              </w:rPr>
            </w:pPr>
            <w:r w:rsidRPr="00FE2216">
              <w:rPr>
                <w:lang w:val="sr-Latn-CS"/>
              </w:rPr>
              <w:t>početnoj verziji.</w:t>
            </w:r>
          </w:p>
        </w:tc>
      </w:tr>
      <w:tr w:rsidR="00713F52" w:rsidRPr="006F61C6" w14:paraId="41C9D113" w14:textId="77777777" w:rsidTr="00FE2216">
        <w:trPr>
          <w:trHeight w:val="553"/>
        </w:trPr>
        <w:tc>
          <w:tcPr>
            <w:tcW w:w="1170" w:type="dxa"/>
            <w:vMerge/>
          </w:tcPr>
          <w:p w14:paraId="47A9E23B" w14:textId="77777777" w:rsidR="00713F52" w:rsidRPr="006F61C6" w:rsidRDefault="00713F52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530" w:type="dxa"/>
          </w:tcPr>
          <w:p w14:paraId="5B58D131" w14:textId="77777777" w:rsidR="00713F52" w:rsidRDefault="00324FE9" w:rsidP="00981CE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I3</w:t>
            </w:r>
            <w:r w:rsidRPr="006F61C6">
              <w:rPr>
                <w:lang w:val="sr-Latn-CS"/>
              </w:rPr>
              <w:t xml:space="preserve">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verzije</w:t>
            </w:r>
          </w:p>
        </w:tc>
        <w:tc>
          <w:tcPr>
            <w:tcW w:w="1890" w:type="dxa"/>
          </w:tcPr>
          <w:p w14:paraId="795E23E2" w14:textId="77777777" w:rsidR="00713F52" w:rsidRDefault="00324FE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890" w:type="dxa"/>
          </w:tcPr>
          <w:p w14:paraId="2B938233" w14:textId="77777777" w:rsidR="00324FE9" w:rsidRPr="0099694D" w:rsidRDefault="00324FE9" w:rsidP="00324FE9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14:paraId="54F6A3FC" w14:textId="77777777" w:rsidR="00324FE9" w:rsidRPr="00324FE9" w:rsidRDefault="00324FE9" w:rsidP="00324FE9">
            <w:pPr>
              <w:pStyle w:val="BodyText"/>
              <w:ind w:left="0"/>
              <w:rPr>
                <w:b/>
                <w:lang w:val="sr-Latn-CS"/>
              </w:rPr>
            </w:pPr>
            <w:r w:rsidRPr="00324FE9">
              <w:rPr>
                <w:b/>
                <w:lang w:val="sr-Latn-CS"/>
              </w:rPr>
              <w:t xml:space="preserve">Beta verzija </w:t>
            </w:r>
          </w:p>
          <w:p w14:paraId="14FDE300" w14:textId="77777777" w:rsidR="00713F52" w:rsidRDefault="00324FE9" w:rsidP="00324FE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070" w:type="dxa"/>
          </w:tcPr>
          <w:p w14:paraId="6AFA326A" w14:textId="77777777" w:rsidR="00324FE9" w:rsidRDefault="00324FE9" w:rsidP="00324FE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Implementacija svih ključnih funkcionalnosti u beta verziji. </w:t>
            </w:r>
          </w:p>
          <w:p w14:paraId="1B6D0E49" w14:textId="77777777" w:rsidR="00713F52" w:rsidRDefault="00324FE9" w:rsidP="00324FE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713F52" w:rsidRPr="006F61C6" w14:paraId="77CC30A3" w14:textId="77777777" w:rsidTr="00FE2216">
        <w:trPr>
          <w:trHeight w:val="553"/>
        </w:trPr>
        <w:tc>
          <w:tcPr>
            <w:tcW w:w="1170" w:type="dxa"/>
            <w:vMerge/>
          </w:tcPr>
          <w:p w14:paraId="76669579" w14:textId="77777777" w:rsidR="00713F52" w:rsidRPr="006F61C6" w:rsidRDefault="00713F52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530" w:type="dxa"/>
          </w:tcPr>
          <w:p w14:paraId="58813F69" w14:textId="77777777" w:rsidR="00713F52" w:rsidRDefault="00324FE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I4</w:t>
            </w:r>
            <w:r w:rsidRPr="006F61C6">
              <w:rPr>
                <w:lang w:val="sr-Latn-CS"/>
              </w:rPr>
              <w:t xml:space="preserve">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890" w:type="dxa"/>
          </w:tcPr>
          <w:p w14:paraId="716A941B" w14:textId="77777777" w:rsidR="00324FE9" w:rsidRDefault="00324FE9" w:rsidP="00324FE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14:paraId="20C0BE68" w14:textId="77777777" w:rsidR="00713F52" w:rsidRDefault="00324FE9" w:rsidP="00324FE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890" w:type="dxa"/>
          </w:tcPr>
          <w:p w14:paraId="1D555328" w14:textId="77777777" w:rsidR="00324FE9" w:rsidRPr="0099694D" w:rsidRDefault="00324FE9" w:rsidP="00324FE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14:paraId="6D63E1EC" w14:textId="77777777" w:rsidR="00713F52" w:rsidRPr="00324FE9" w:rsidRDefault="00324FE9" w:rsidP="00324FE9">
            <w:pPr>
              <w:pStyle w:val="BodyText"/>
              <w:ind w:left="0"/>
              <w:rPr>
                <w:b/>
                <w:lang w:val="sr-Latn-CS"/>
              </w:rPr>
            </w:pPr>
            <w:r w:rsidRPr="00324FE9">
              <w:rPr>
                <w:b/>
                <w:lang w:val="sr-Latn-CS"/>
              </w:rPr>
              <w:t>Konačna verzija</w:t>
            </w:r>
          </w:p>
        </w:tc>
        <w:tc>
          <w:tcPr>
            <w:tcW w:w="2070" w:type="dxa"/>
          </w:tcPr>
          <w:p w14:paraId="2BDF0403" w14:textId="77777777" w:rsidR="00324FE9" w:rsidRPr="006F61C6" w:rsidRDefault="00324FE9" w:rsidP="00324FE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14:paraId="25A9A283" w14:textId="77777777" w:rsidR="00713F52" w:rsidRDefault="00324FE9" w:rsidP="00324FE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 w14:paraId="69069275" w14:textId="77777777" w:rsidTr="00FE2216">
        <w:tc>
          <w:tcPr>
            <w:tcW w:w="1170" w:type="dxa"/>
          </w:tcPr>
          <w:p w14:paraId="6F72CE21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530" w:type="dxa"/>
          </w:tcPr>
          <w:p w14:paraId="225ABE01" w14:textId="77777777" w:rsidR="002343C5" w:rsidRPr="006F61C6" w:rsidRDefault="00981CE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</w:t>
            </w:r>
            <w:r w:rsidR="002343C5" w:rsidRPr="006F61C6">
              <w:rPr>
                <w:lang w:val="sr-Latn-CS"/>
              </w:rPr>
              <w:t>1 Itera</w:t>
            </w:r>
            <w:r w:rsidR="00151CDF"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 w:rsidR="00151CDF">
              <w:rPr>
                <w:lang w:val="sr-Latn-CS"/>
              </w:rPr>
              <w:t>Izlazak proizvoda</w:t>
            </w:r>
          </w:p>
        </w:tc>
        <w:tc>
          <w:tcPr>
            <w:tcW w:w="1890" w:type="dxa"/>
          </w:tcPr>
          <w:p w14:paraId="0E37E324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890" w:type="dxa"/>
          </w:tcPr>
          <w:p w14:paraId="11118717" w14:textId="77777777" w:rsidR="002343C5" w:rsidRPr="0099694D" w:rsidRDefault="00324FE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Kona</w:t>
            </w:r>
            <w:r>
              <w:rPr>
                <w:b/>
              </w:rPr>
              <w:t>čan p</w:t>
            </w:r>
            <w:r w:rsidR="0099694D" w:rsidRPr="0099694D">
              <w:rPr>
                <w:b/>
                <w:lang w:val="sr-Latn-CS"/>
              </w:rPr>
              <w:t>roizvod</w:t>
            </w:r>
          </w:p>
        </w:tc>
        <w:tc>
          <w:tcPr>
            <w:tcW w:w="2070" w:type="dxa"/>
          </w:tcPr>
          <w:p w14:paraId="68783ADF" w14:textId="77777777" w:rsidR="00324FE9" w:rsidRPr="006F61C6" w:rsidRDefault="00324FE9" w:rsidP="00324FE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14:paraId="67775BB8" w14:textId="77777777"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14:paraId="3C2D92EE" w14:textId="77777777" w:rsidR="002343C5" w:rsidRPr="006F61C6" w:rsidRDefault="002343C5">
      <w:pPr>
        <w:pStyle w:val="BodyText"/>
        <w:rPr>
          <w:lang w:val="sr-Latn-CS"/>
        </w:rPr>
      </w:pPr>
    </w:p>
    <w:p w14:paraId="3B6A9B0A" w14:textId="77777777" w:rsidR="002343C5" w:rsidRPr="006F61C6" w:rsidRDefault="0046548E">
      <w:pPr>
        <w:pStyle w:val="Heading1"/>
        <w:rPr>
          <w:i/>
          <w:lang w:val="sr-Latn-CS"/>
        </w:rPr>
      </w:pPr>
      <w:bookmarkStart w:id="6" w:name="_Toc225188570"/>
      <w:r>
        <w:rPr>
          <w:lang w:val="sr-Latn-CS"/>
        </w:rPr>
        <w:t>Verzije</w:t>
      </w:r>
      <w:bookmarkEnd w:id="6"/>
    </w:p>
    <w:p w14:paraId="03CA9BAA" w14:textId="77777777"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14:paraId="0EC271BF" w14:textId="77777777" w:rsidR="002343C5" w:rsidRPr="006F61C6" w:rsidRDefault="005430FA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14:paraId="54926D93" w14:textId="11FDD4CD" w:rsidR="002343C5" w:rsidRPr="006F61C6" w:rsidRDefault="00495821">
      <w:pPr>
        <w:pStyle w:val="Heading1"/>
        <w:rPr>
          <w:lang w:val="sr-Latn-CS"/>
        </w:rPr>
      </w:pPr>
      <w:bookmarkStart w:id="7" w:name="_Toc225188571"/>
      <w:r>
        <w:rPr>
          <w:lang w:val="sr-Latn-CS"/>
        </w:rPr>
        <w:t>Plan korišćenja resursa</w:t>
      </w:r>
      <w:bookmarkEnd w:id="7"/>
    </w:p>
    <w:p w14:paraId="10827B4B" w14:textId="77777777" w:rsidR="002343C5" w:rsidRPr="006F61C6" w:rsidRDefault="00495821">
      <w:pPr>
        <w:pStyle w:val="Heading2"/>
        <w:widowControl/>
        <w:rPr>
          <w:lang w:val="sr-Latn-CS"/>
        </w:rPr>
      </w:pPr>
      <w:bookmarkStart w:id="8" w:name="_Toc225188572"/>
      <w:r>
        <w:rPr>
          <w:lang w:val="sr-Latn-CS"/>
        </w:rPr>
        <w:t>Organizaciona struktura</w:t>
      </w:r>
      <w:bookmarkEnd w:id="8"/>
    </w:p>
    <w:p w14:paraId="78C0AC62" w14:textId="73CAE2F4" w:rsidR="002343C5" w:rsidRDefault="00495821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14:paraId="3FA566A8" w14:textId="2635E728" w:rsidR="00967BBD" w:rsidRDefault="00631E39">
      <w:pPr>
        <w:pStyle w:val="BodyText"/>
        <w:rPr>
          <w:lang w:val="sr-Latn-CS"/>
        </w:rPr>
      </w:pPr>
      <w:r>
        <w:rPr>
          <w:lang w:val="sr-Latn-CS"/>
        </w:rPr>
      </w:r>
      <w:r>
        <w:rPr>
          <w:lang w:val="sr-Latn-CS"/>
        </w:rPr>
        <w:pict w14:anchorId="315DD091">
          <v:group id="_x0000_s1027" editas="canvas" style="width:361.95pt;height:231.8pt;mso-position-horizontal-relative:char;mso-position-vertical-relative:line" coordorigin="2358,9754" coordsize="5774,369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58;top:9754;width:5774;height:3698" o:preferrelative="f">
              <v:fill o:detectmouseclick="t"/>
              <v:path o:extrusionok="t" o:connecttype="none"/>
              <o:lock v:ext="edit" text="t"/>
            </v:shape>
            <v:shapetype id="_x0000_t10" coordsize="21600,21600" o:spt="10" adj="6326" path="m@0,l0@0,0@2@0,21600@1,21600,21600@2,21600@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0,0,21600,21600;2700,2700,18900,18900;5400,5400,16200,16200"/>
              <v:handles>
                <v:h position="#0,topLeft" switch="" xrange="0,10800"/>
              </v:handles>
            </v:shapetype>
            <v:shape id="_x0000_s1028" type="#_x0000_t10" style="position:absolute;left:4320;top:10077;width:1666;height:967">
              <v:textbox>
                <w:txbxContent>
                  <w:p w14:paraId="5DA815CF" w14:textId="7DFBA975" w:rsidR="00967BBD" w:rsidRDefault="00967BBD">
                    <w:pPr>
                      <w:rPr>
                        <w:lang w:val="sr-Latn-RS"/>
                      </w:rPr>
                    </w:pPr>
                    <w:r>
                      <w:t>Vo</w:t>
                    </w:r>
                    <w:r>
                      <w:rPr>
                        <w:lang w:val="sr-Latn-RS"/>
                      </w:rPr>
                      <w:t>đa tima:</w:t>
                    </w:r>
                  </w:p>
                  <w:p w14:paraId="34C0CE5F" w14:textId="77777777" w:rsidR="00967BBD" w:rsidRDefault="00967BBD">
                    <w:pPr>
                      <w:rPr>
                        <w:sz w:val="22"/>
                        <w:szCs w:val="22"/>
                        <w:lang w:val="sr-Latn-RS"/>
                      </w:rPr>
                    </w:pPr>
                    <w:r w:rsidRPr="00967BBD">
                      <w:rPr>
                        <w:sz w:val="22"/>
                        <w:szCs w:val="22"/>
                        <w:lang w:val="sr-Latn-RS"/>
                      </w:rPr>
                      <w:t>Nikola Petrović</w:t>
                    </w:r>
                  </w:p>
                  <w:p w14:paraId="585DA933" w14:textId="63B9F4F7" w:rsidR="00967BBD" w:rsidRPr="00967BBD" w:rsidRDefault="00967BBD">
                    <w:pPr>
                      <w:rPr>
                        <w:sz w:val="22"/>
                        <w:szCs w:val="22"/>
                        <w:lang w:val="sr-Latn-RS"/>
                      </w:rPr>
                    </w:pPr>
                  </w:p>
                </w:txbxContent>
              </v:textbox>
            </v:shape>
            <v:roundrect id="_x0000_s1029" style="position:absolute;left:2789;top:11599;width:1455;height:823" arcsize="10923f">
              <v:textbox>
                <w:txbxContent>
                  <w:p w14:paraId="11BD913A" w14:textId="4D1AEBE7" w:rsidR="00967BBD" w:rsidRDefault="00967BBD">
                    <w:pPr>
                      <w:rPr>
                        <w:lang w:val="sr-Latn-RS"/>
                      </w:rPr>
                    </w:pPr>
                    <w:r>
                      <w:rPr>
                        <w:lang w:val="sr-Latn-RS"/>
                      </w:rPr>
                      <w:t>FrontEnd:</w:t>
                    </w:r>
                  </w:p>
                  <w:p w14:paraId="1CD8CC28" w14:textId="4D39F001" w:rsidR="00967BBD" w:rsidRPr="00967BBD" w:rsidRDefault="00967BBD">
                    <w:pPr>
                      <w:rPr>
                        <w:lang w:val="sr-Latn-RS"/>
                      </w:rPr>
                    </w:pPr>
                    <w:r>
                      <w:rPr>
                        <w:lang w:val="sr-Latn-RS"/>
                      </w:rPr>
                      <w:t>Milan Stevanović</w:t>
                    </w:r>
                  </w:p>
                </w:txbxContent>
              </v:textbox>
            </v:roundrect>
            <v:roundrect id="_x0000_s1031" style="position:absolute;left:6206;top:11599;width:1456;height:823" arcsize="10923f">
              <v:textbox>
                <w:txbxContent>
                  <w:p w14:paraId="585DCB53" w14:textId="5D1AE136" w:rsidR="00967BBD" w:rsidRDefault="00967BBD">
                    <w:pPr>
                      <w:rPr>
                        <w:lang w:val="sr-Latn-RS"/>
                      </w:rPr>
                    </w:pPr>
                    <w:r>
                      <w:rPr>
                        <w:lang w:val="sr-Latn-RS"/>
                      </w:rPr>
                      <w:t>BackEnd:</w:t>
                    </w:r>
                  </w:p>
                  <w:p w14:paraId="6B3ECAED" w14:textId="11B3975A" w:rsidR="00967BBD" w:rsidRPr="00967BBD" w:rsidRDefault="00967BBD">
                    <w:pPr>
                      <w:rPr>
                        <w:lang w:val="sr-Latn-RS"/>
                      </w:rPr>
                    </w:pPr>
                    <w:r>
                      <w:rPr>
                        <w:lang w:val="sr-Latn-RS"/>
                      </w:rPr>
                      <w:t>Lazar Veljković</w:t>
                    </w:r>
                  </w:p>
                </w:txbxContent>
              </v:textbox>
            </v:roundrect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32" type="#_x0000_t33" style="position:absolute;left:3517;top:10560;width:803;height:1039;rotation:180;flip:y" o:connectortype="elbow" adj="-99098,185441,-99098">
              <v:stroke endarrow="block"/>
            </v:shape>
            <v:shape id="_x0000_s1033" type="#_x0000_t33" style="position:absolute;left:5986;top:10560;width:948;height:1039" o:connectortype="elbow" adj="-121982,-185441,-121982">
              <v:stroke endarrow="block"/>
            </v:shape>
            <w10:anchorlock/>
          </v:group>
        </w:pict>
      </w:r>
    </w:p>
    <w:p w14:paraId="12A21807" w14:textId="0538EC38" w:rsidR="00C4723D" w:rsidRPr="00515E78" w:rsidRDefault="00C4723D" w:rsidP="008F4BC3">
      <w:pPr>
        <w:pStyle w:val="BodyText"/>
        <w:ind w:left="0"/>
        <w:jc w:val="center"/>
      </w:pPr>
    </w:p>
    <w:p w14:paraId="6F8071B9" w14:textId="77777777" w:rsidR="002343C5" w:rsidRPr="006F61C6" w:rsidRDefault="00C4723D">
      <w:pPr>
        <w:pStyle w:val="Heading2"/>
        <w:widowControl/>
        <w:rPr>
          <w:lang w:val="sr-Latn-CS"/>
        </w:rPr>
      </w:pPr>
      <w:bookmarkStart w:id="9" w:name="_Toc225188573"/>
      <w:r>
        <w:rPr>
          <w:lang w:val="sr-Latn-CS"/>
        </w:rPr>
        <w:lastRenderedPageBreak/>
        <w:t>Kadrovska politika</w:t>
      </w:r>
      <w:bookmarkEnd w:id="9"/>
    </w:p>
    <w:p w14:paraId="2D97B45A" w14:textId="77777777" w:rsidR="002343C5" w:rsidRPr="006F61C6" w:rsidRDefault="00C4723D">
      <w:pPr>
        <w:pStyle w:val="BodyText"/>
        <w:rPr>
          <w:lang w:val="sr-Latn-CS"/>
        </w:rPr>
      </w:pPr>
      <w:r>
        <w:rPr>
          <w:lang w:val="sr-Latn-CS"/>
        </w:rPr>
        <w:t>Osobe identifikovane na organizacionom grafikonu u odeljku 8.1 čine t</w:t>
      </w:r>
      <w:r w:rsidR="00D34BEA">
        <w:rPr>
          <w:lang w:val="sr-Latn-CS"/>
        </w:rPr>
        <w:t>im koji će razvijati projekat EHotelServices</w:t>
      </w:r>
      <w:r>
        <w:rPr>
          <w:lang w:val="sr-Latn-CS"/>
        </w:rPr>
        <w:t xml:space="preserve">. Projektni tim se neće menjati </w:t>
      </w:r>
      <w:r w:rsidR="00574004">
        <w:rPr>
          <w:lang w:val="sr-Latn-CS"/>
        </w:rPr>
        <w:t>u toku realizacije projekta.</w:t>
      </w:r>
    </w:p>
    <w:p w14:paraId="2FEEBB23" w14:textId="4FE540A3" w:rsidR="002343C5" w:rsidRDefault="00574004">
      <w:pPr>
        <w:pStyle w:val="Heading2"/>
        <w:widowControl/>
        <w:rPr>
          <w:lang w:val="sr-Latn-CS"/>
        </w:rPr>
      </w:pPr>
      <w:bookmarkStart w:id="10" w:name="_Toc225188574"/>
      <w:r>
        <w:rPr>
          <w:lang w:val="sr-Latn-CS"/>
        </w:rPr>
        <w:t>Plan obuke</w:t>
      </w:r>
      <w:bookmarkEnd w:id="10"/>
    </w:p>
    <w:p w14:paraId="748DEA67" w14:textId="77777777" w:rsidR="00246BEF" w:rsidRDefault="00246BEF" w:rsidP="00765B9D">
      <w:pPr>
        <w:ind w:left="720"/>
        <w:rPr>
          <w:lang w:val="sr-Latn-CS"/>
        </w:rPr>
      </w:pPr>
    </w:p>
    <w:p w14:paraId="03667692" w14:textId="77777777" w:rsidR="00765B9D" w:rsidRPr="007074A3" w:rsidRDefault="00246BEF" w:rsidP="00765B9D">
      <w:pPr>
        <w:ind w:left="720"/>
        <w:rPr>
          <w:lang w:val="sr-Latn-CS"/>
        </w:rPr>
      </w:pPr>
      <w:r>
        <w:rPr>
          <w:lang w:val="sr-Latn-CS"/>
        </w:rPr>
        <w:t xml:space="preserve">Svi </w:t>
      </w:r>
      <w:r>
        <w:t xml:space="preserve">članovi tima su upoznati sa kreiranjem skripti pomoću Javascripta kao i sa osnovama rada sa bazama. </w:t>
      </w:r>
      <w:r>
        <w:rPr>
          <w:lang w:val="sr-Latn-CS"/>
        </w:rPr>
        <w:t>N</w:t>
      </w:r>
      <w:r w:rsidR="00765B9D">
        <w:rPr>
          <w:lang w:val="sr-Latn-CS"/>
        </w:rPr>
        <w:t>adograđiva</w:t>
      </w:r>
      <w:r>
        <w:rPr>
          <w:lang w:val="sr-Latn-CS"/>
        </w:rPr>
        <w:t>će svoje znanje korišćenjem tutorijala dostupnih na internetu. Takođe, svi članovi tima</w:t>
      </w:r>
      <w:r w:rsidR="00765B9D">
        <w:rPr>
          <w:lang w:val="sr-Latn-CS"/>
        </w:rPr>
        <w:t xml:space="preserve"> će usavršavati postojeće znanje, ka</w:t>
      </w:r>
      <w:r>
        <w:rPr>
          <w:lang w:val="sr-Latn-CS"/>
        </w:rPr>
        <w:t>ko iz tehnologija koje su njihov</w:t>
      </w:r>
      <w:r w:rsidR="00765B9D">
        <w:rPr>
          <w:lang w:val="sr-Latn-CS"/>
        </w:rPr>
        <w:t xml:space="preserve"> deo posla, tako i iz tehnologija koje</w:t>
      </w:r>
      <w:r>
        <w:rPr>
          <w:lang w:val="sr-Latn-CS"/>
        </w:rPr>
        <w:t xml:space="preserve"> će</w:t>
      </w:r>
      <w:r w:rsidR="00765B9D">
        <w:rPr>
          <w:lang w:val="sr-Latn-CS"/>
        </w:rPr>
        <w:t xml:space="preserve"> koristi</w:t>
      </w:r>
      <w:r>
        <w:rPr>
          <w:lang w:val="sr-Latn-CS"/>
        </w:rPr>
        <w:t>ti</w:t>
      </w:r>
      <w:r w:rsidR="00765B9D">
        <w:rPr>
          <w:lang w:val="sr-Latn-CS"/>
        </w:rPr>
        <w:t xml:space="preserve"> ostatak tima.</w:t>
      </w:r>
    </w:p>
    <w:p w14:paraId="0CDF69FA" w14:textId="77777777" w:rsidR="00765B9D" w:rsidRPr="00765B9D" w:rsidRDefault="00765B9D" w:rsidP="00765B9D">
      <w:pPr>
        <w:rPr>
          <w:lang w:val="sr-Latn-CS"/>
        </w:rPr>
      </w:pPr>
    </w:p>
    <w:p w14:paraId="71F1525E" w14:textId="77777777" w:rsidR="002343C5" w:rsidRPr="006F61C6" w:rsidRDefault="00574004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14:paraId="51F1C2FA" w14:textId="77777777" w:rsidR="002343C5" w:rsidRDefault="00FD0AC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 w:rsidR="002343C5" w:rsidRPr="00FD0ACA">
        <w:rPr>
          <w:i/>
          <w:lang w:val="sr-Latn-CS"/>
        </w:rPr>
        <w:t>Rational Unified Process</w:t>
      </w:r>
      <w:r>
        <w:rPr>
          <w:lang w:val="sr-Latn-CS"/>
        </w:rPr>
        <w:t>-om</w:t>
      </w:r>
    </w:p>
    <w:p w14:paraId="42D1E123" w14:textId="77777777" w:rsidR="00246BEF" w:rsidRPr="006F61C6" w:rsidRDefault="00246BEF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Upoznavanje sa naprednim konceptima Javascripta</w:t>
      </w:r>
    </w:p>
    <w:p w14:paraId="0887781B" w14:textId="351B104B" w:rsidR="004A77E5" w:rsidRDefault="004A77E5" w:rsidP="004A77E5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Detaljnije upoznavanje rada sa DBMS-om koji ce biti korišćen prilikom izrade projekta</w:t>
      </w:r>
    </w:p>
    <w:p w14:paraId="757D4AAF" w14:textId="2DCC0FD0" w:rsidR="004A77E5" w:rsidRPr="006F61C6" w:rsidRDefault="004A77E5" w:rsidP="004A77E5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Bootstrap framework – om </w:t>
      </w:r>
    </w:p>
    <w:p w14:paraId="5C41245E" w14:textId="31E1DB39" w:rsidR="002343C5" w:rsidRPr="006F61C6" w:rsidRDefault="00246BEF">
      <w:pPr>
        <w:pStyle w:val="BodyText"/>
        <w:rPr>
          <w:lang w:val="sr-Latn-CS"/>
        </w:rPr>
      </w:pPr>
      <w:r>
        <w:rPr>
          <w:lang w:val="sr-Latn-CS"/>
        </w:rPr>
        <w:t>Prva tri</w:t>
      </w:r>
      <w:r w:rsidR="00FD0ACA">
        <w:rPr>
          <w:lang w:val="sr-Latn-CS"/>
        </w:rPr>
        <w:t xml:space="preserve"> kurs</w:t>
      </w:r>
      <w:r w:rsidR="00277EA9">
        <w:rPr>
          <w:lang w:val="sr-Latn-CS"/>
        </w:rPr>
        <w:t>a su</w:t>
      </w:r>
      <w:r w:rsidR="00FD0ACA">
        <w:rPr>
          <w:lang w:val="sr-Latn-CS"/>
        </w:rPr>
        <w:t xml:space="preserve"> zakazan</w:t>
      </w:r>
      <w:r w:rsidR="00277EA9">
        <w:rPr>
          <w:lang w:val="sr-Latn-CS"/>
        </w:rPr>
        <w:t>a</w:t>
      </w:r>
      <w:r w:rsidR="00FD0ACA">
        <w:rPr>
          <w:lang w:val="sr-Latn-CS"/>
        </w:rPr>
        <w:t xml:space="preserve"> na početku prve faze projekta, dok </w:t>
      </w:r>
      <w:r w:rsidR="004A77E5">
        <w:rPr>
          <w:lang w:val="sr-Latn-CS"/>
        </w:rPr>
        <w:t>poslednji</w:t>
      </w:r>
      <w:r w:rsidR="00277EA9">
        <w:rPr>
          <w:lang w:val="sr-Latn-CS"/>
        </w:rPr>
        <w:t xml:space="preserve"> treba da bud</w:t>
      </w:r>
      <w:r w:rsidR="004A77E5">
        <w:rPr>
          <w:lang w:val="sr-Latn-CS"/>
        </w:rPr>
        <w:t xml:space="preserve">e </w:t>
      </w:r>
      <w:r w:rsidR="00FD0ACA">
        <w:rPr>
          <w:lang w:val="sr-Latn-CS"/>
        </w:rPr>
        <w:t>organizovan pri kraju faze razrade.</w:t>
      </w:r>
    </w:p>
    <w:p w14:paraId="4A1D1765" w14:textId="77777777" w:rsidR="002343C5" w:rsidRDefault="00422B0E">
      <w:pPr>
        <w:pStyle w:val="Heading1"/>
        <w:rPr>
          <w:lang w:val="sr-Latn-CS"/>
        </w:rPr>
      </w:pPr>
      <w:bookmarkStart w:id="11" w:name="_Toc225188575"/>
      <w:r>
        <w:rPr>
          <w:lang w:val="sr-Latn-CS"/>
        </w:rPr>
        <w:t>Cena realizacije projekta</w:t>
      </w:r>
      <w:bookmarkEnd w:id="11"/>
    </w:p>
    <w:p w14:paraId="59175116" w14:textId="77777777" w:rsidR="002C65FA" w:rsidRDefault="002C65FA" w:rsidP="002C65FA">
      <w:pPr>
        <w:pStyle w:val="BodyText"/>
        <w:rPr>
          <w:lang w:val="sr-Latn-CS"/>
        </w:rPr>
      </w:pPr>
      <w:r>
        <w:rPr>
          <w:lang w:val="sr-Latn-CS"/>
        </w:rPr>
        <w:t>Budžet definisan za projekat na osnovu preliminarnih procena je dat u nastavku:</w:t>
      </w:r>
    </w:p>
    <w:p w14:paraId="6E8E9933" w14:textId="77777777" w:rsidR="002C65FA" w:rsidRPr="002C65FA" w:rsidRDefault="002C65FA" w:rsidP="002C65FA">
      <w:pPr>
        <w:rPr>
          <w:lang w:val="sr-Latn-CS"/>
        </w:rPr>
      </w:pPr>
    </w:p>
    <w:tbl>
      <w:tblPr>
        <w:tblW w:w="3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3"/>
        <w:gridCol w:w="1106"/>
        <w:gridCol w:w="2131"/>
      </w:tblGrid>
      <w:tr w:rsidR="002C65FA" w:rsidRPr="006F6F17" w14:paraId="39793FE5" w14:textId="77777777" w:rsidTr="00602562">
        <w:trPr>
          <w:trHeight w:hRule="exact" w:val="288"/>
          <w:jc w:val="center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6F981C0E" w14:textId="77777777" w:rsidR="002C65FA" w:rsidRPr="006F6F17" w:rsidRDefault="002C65FA" w:rsidP="00602562">
            <w:pPr>
              <w:pStyle w:val="BodyText"/>
              <w:ind w:left="0"/>
              <w:jc w:val="center"/>
              <w:rPr>
                <w:b/>
                <w:bCs/>
                <w:lang w:val="sr-Latn-CS"/>
              </w:rPr>
            </w:pPr>
            <w:r w:rsidRPr="006F6F17">
              <w:rPr>
                <w:b/>
                <w:bCs/>
                <w:lang w:val="sr-Latn-CS"/>
              </w:rPr>
              <w:t>RAD</w:t>
            </w:r>
          </w:p>
        </w:tc>
      </w:tr>
      <w:tr w:rsidR="002C65FA" w:rsidRPr="006F6F17" w14:paraId="3B8C237D" w14:textId="77777777" w:rsidTr="00602562">
        <w:trPr>
          <w:trHeight w:hRule="exact" w:val="288"/>
          <w:jc w:val="center"/>
        </w:trPr>
        <w:tc>
          <w:tcPr>
            <w:tcW w:w="2498" w:type="pct"/>
            <w:shd w:val="clear" w:color="auto" w:fill="auto"/>
            <w:vAlign w:val="center"/>
          </w:tcPr>
          <w:p w14:paraId="7B9502F0" w14:textId="77777777" w:rsidR="002C65FA" w:rsidRPr="006F6F17" w:rsidRDefault="002C65FA" w:rsidP="00602562">
            <w:pPr>
              <w:pStyle w:val="BodyText"/>
              <w:ind w:left="0"/>
              <w:rPr>
                <w:bCs/>
                <w:lang w:val="sr-Latn-CS"/>
              </w:rPr>
            </w:pPr>
            <w:r w:rsidRPr="006F6F17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855" w:type="pct"/>
            <w:shd w:val="clear" w:color="auto" w:fill="auto"/>
            <w:vAlign w:val="center"/>
          </w:tcPr>
          <w:p w14:paraId="1E9EADB8" w14:textId="77777777" w:rsidR="002C65FA" w:rsidRPr="006F6F17" w:rsidRDefault="002C65FA" w:rsidP="00602562">
            <w:pPr>
              <w:pStyle w:val="BodyText"/>
              <w:ind w:left="0"/>
              <w:rPr>
                <w:bCs/>
                <w:lang w:val="sr-Latn-CS"/>
              </w:rPr>
            </w:pPr>
            <w:r w:rsidRPr="006F6F17">
              <w:rPr>
                <w:b/>
                <w:bCs/>
                <w:lang w:val="sr-Latn-CS"/>
              </w:rPr>
              <w:t>Trud(PD)</w:t>
            </w:r>
          </w:p>
        </w:tc>
        <w:tc>
          <w:tcPr>
            <w:tcW w:w="1647" w:type="pct"/>
            <w:shd w:val="clear" w:color="auto" w:fill="auto"/>
            <w:vAlign w:val="center"/>
          </w:tcPr>
          <w:p w14:paraId="487B417D" w14:textId="77777777" w:rsidR="002C65FA" w:rsidRPr="006F6F17" w:rsidRDefault="002C65FA" w:rsidP="00602562">
            <w:pPr>
              <w:pStyle w:val="BodyText"/>
              <w:ind w:left="0"/>
              <w:rPr>
                <w:bCs/>
                <w:lang w:val="sr-Latn-CS"/>
              </w:rPr>
            </w:pPr>
            <w:r w:rsidRPr="006F6F17">
              <w:rPr>
                <w:b/>
                <w:bCs/>
                <w:lang w:val="sr-Latn-CS"/>
              </w:rPr>
              <w:t>Cena</w:t>
            </w:r>
          </w:p>
        </w:tc>
      </w:tr>
      <w:tr w:rsidR="002C65FA" w:rsidRPr="006F6F17" w14:paraId="743B5954" w14:textId="77777777" w:rsidTr="00602562">
        <w:trPr>
          <w:trHeight w:hRule="exact" w:val="288"/>
          <w:jc w:val="center"/>
        </w:trPr>
        <w:tc>
          <w:tcPr>
            <w:tcW w:w="2498" w:type="pct"/>
            <w:shd w:val="clear" w:color="auto" w:fill="auto"/>
            <w:vAlign w:val="center"/>
          </w:tcPr>
          <w:p w14:paraId="0A3A4C67" w14:textId="77777777" w:rsidR="002C65FA" w:rsidRPr="006F6F17" w:rsidRDefault="002C65FA" w:rsidP="00602562">
            <w:pPr>
              <w:pStyle w:val="BodyText"/>
              <w:ind w:left="0"/>
              <w:rPr>
                <w:bCs/>
                <w:lang w:val="sr-Latn-CS"/>
              </w:rPr>
            </w:pPr>
            <w:r w:rsidRPr="006F6F17">
              <w:rPr>
                <w:bCs/>
                <w:lang w:val="sr-Latn-CS"/>
              </w:rPr>
              <w:t>Specifikacija zahteva</w:t>
            </w:r>
          </w:p>
        </w:tc>
        <w:tc>
          <w:tcPr>
            <w:tcW w:w="855" w:type="pct"/>
            <w:shd w:val="clear" w:color="auto" w:fill="auto"/>
            <w:vAlign w:val="center"/>
          </w:tcPr>
          <w:p w14:paraId="7991C4A9" w14:textId="77777777" w:rsidR="002C65FA" w:rsidRPr="006F6F17" w:rsidRDefault="00765B9D" w:rsidP="00602562">
            <w:pPr>
              <w:pStyle w:val="BodyText"/>
              <w:ind w:left="0"/>
              <w:rPr>
                <w:bCs/>
                <w:lang w:val="sr-Latn-CS"/>
              </w:rPr>
            </w:pPr>
            <w:r>
              <w:rPr>
                <w:bCs/>
                <w:lang w:val="sr-Latn-CS"/>
              </w:rPr>
              <w:t>25</w:t>
            </w:r>
          </w:p>
        </w:tc>
        <w:tc>
          <w:tcPr>
            <w:tcW w:w="1647" w:type="pct"/>
            <w:shd w:val="clear" w:color="auto" w:fill="auto"/>
            <w:vAlign w:val="center"/>
          </w:tcPr>
          <w:p w14:paraId="68327EE7" w14:textId="77777777" w:rsidR="002C65FA" w:rsidRPr="006F6F17" w:rsidRDefault="00765B9D" w:rsidP="00602562">
            <w:pPr>
              <w:pStyle w:val="BodyText"/>
              <w:ind w:left="0"/>
              <w:rPr>
                <w:bCs/>
                <w:lang w:val="sr-Latn-CS"/>
              </w:rPr>
            </w:pPr>
            <w:r>
              <w:rPr>
                <w:bCs/>
                <w:lang w:val="sr-Latn-CS"/>
              </w:rPr>
              <w:t>18</w:t>
            </w:r>
            <w:r w:rsidR="002C65FA" w:rsidRPr="006F6F17">
              <w:rPr>
                <w:bCs/>
                <w:lang w:val="sr-Latn-CS"/>
              </w:rPr>
              <w:t>,000.00 Din.</w:t>
            </w:r>
          </w:p>
        </w:tc>
      </w:tr>
      <w:tr w:rsidR="002C65FA" w:rsidRPr="006F6F17" w14:paraId="078D33A8" w14:textId="77777777" w:rsidTr="00602562">
        <w:trPr>
          <w:trHeight w:hRule="exact" w:val="288"/>
          <w:jc w:val="center"/>
        </w:trPr>
        <w:tc>
          <w:tcPr>
            <w:tcW w:w="2498" w:type="pct"/>
            <w:shd w:val="clear" w:color="auto" w:fill="auto"/>
            <w:vAlign w:val="center"/>
          </w:tcPr>
          <w:p w14:paraId="23DEDD8F" w14:textId="77777777" w:rsidR="002C65FA" w:rsidRPr="006F6F17" w:rsidRDefault="002C65FA" w:rsidP="00602562">
            <w:pPr>
              <w:pStyle w:val="BodyText"/>
              <w:ind w:left="0"/>
              <w:rPr>
                <w:bCs/>
                <w:lang w:val="sr-Latn-CS"/>
              </w:rPr>
            </w:pPr>
            <w:r w:rsidRPr="006F6F17">
              <w:rPr>
                <w:bCs/>
                <w:lang w:val="sr-Latn-CS"/>
              </w:rPr>
              <w:t>Modelovanje domena</w:t>
            </w:r>
          </w:p>
        </w:tc>
        <w:tc>
          <w:tcPr>
            <w:tcW w:w="855" w:type="pct"/>
            <w:shd w:val="clear" w:color="auto" w:fill="auto"/>
            <w:vAlign w:val="center"/>
          </w:tcPr>
          <w:p w14:paraId="37E67C1C" w14:textId="77777777" w:rsidR="002C65FA" w:rsidRPr="006F6F17" w:rsidRDefault="00765B9D" w:rsidP="00602562">
            <w:pPr>
              <w:pStyle w:val="BodyText"/>
              <w:ind w:left="0"/>
              <w:rPr>
                <w:bCs/>
                <w:lang w:val="sr-Latn-CS"/>
              </w:rPr>
            </w:pPr>
            <w:r>
              <w:rPr>
                <w:bCs/>
                <w:lang w:val="sr-Latn-CS"/>
              </w:rPr>
              <w:t>25</w:t>
            </w:r>
          </w:p>
        </w:tc>
        <w:tc>
          <w:tcPr>
            <w:tcW w:w="1647" w:type="pct"/>
            <w:shd w:val="clear" w:color="auto" w:fill="auto"/>
            <w:vAlign w:val="center"/>
          </w:tcPr>
          <w:p w14:paraId="20340AC0" w14:textId="77777777" w:rsidR="002C65FA" w:rsidRPr="006F6F17" w:rsidRDefault="00765B9D" w:rsidP="00602562">
            <w:pPr>
              <w:pStyle w:val="BodyText"/>
              <w:ind w:left="0"/>
              <w:rPr>
                <w:bCs/>
                <w:lang w:val="sr-Latn-CS"/>
              </w:rPr>
            </w:pPr>
            <w:r>
              <w:rPr>
                <w:bCs/>
                <w:lang w:val="sr-Latn-CS"/>
              </w:rPr>
              <w:t>18</w:t>
            </w:r>
            <w:r w:rsidR="002C65FA" w:rsidRPr="006F6F17">
              <w:rPr>
                <w:bCs/>
                <w:lang w:val="sr-Latn-CS"/>
              </w:rPr>
              <w:t>,000.00 Din.</w:t>
            </w:r>
          </w:p>
        </w:tc>
      </w:tr>
      <w:tr w:rsidR="002C65FA" w:rsidRPr="006F6F17" w14:paraId="758E2157" w14:textId="77777777" w:rsidTr="00602562">
        <w:trPr>
          <w:trHeight w:hRule="exact" w:val="288"/>
          <w:jc w:val="center"/>
        </w:trPr>
        <w:tc>
          <w:tcPr>
            <w:tcW w:w="2498" w:type="pct"/>
            <w:shd w:val="clear" w:color="auto" w:fill="auto"/>
            <w:vAlign w:val="center"/>
          </w:tcPr>
          <w:p w14:paraId="4F036795" w14:textId="77777777" w:rsidR="002C65FA" w:rsidRPr="006F6F17" w:rsidRDefault="002C65FA" w:rsidP="00602562">
            <w:pPr>
              <w:pStyle w:val="BodyText"/>
              <w:ind w:left="0"/>
              <w:rPr>
                <w:bCs/>
                <w:lang w:val="sr-Latn-CS"/>
              </w:rPr>
            </w:pPr>
            <w:r w:rsidRPr="006F6F17">
              <w:rPr>
                <w:bCs/>
                <w:lang w:val="sr-Latn-CS"/>
              </w:rPr>
              <w:t>Analiza i projektovanje</w:t>
            </w:r>
          </w:p>
        </w:tc>
        <w:tc>
          <w:tcPr>
            <w:tcW w:w="855" w:type="pct"/>
            <w:shd w:val="clear" w:color="auto" w:fill="auto"/>
            <w:vAlign w:val="center"/>
          </w:tcPr>
          <w:p w14:paraId="50A997C5" w14:textId="77777777" w:rsidR="002C65FA" w:rsidRPr="006F6F17" w:rsidRDefault="002C65FA" w:rsidP="00602562">
            <w:pPr>
              <w:pStyle w:val="BodyText"/>
              <w:ind w:left="0"/>
              <w:rPr>
                <w:bCs/>
                <w:lang w:val="sr-Latn-CS"/>
              </w:rPr>
            </w:pPr>
            <w:r w:rsidRPr="006F6F17">
              <w:rPr>
                <w:bCs/>
                <w:lang w:val="sr-Latn-CS"/>
              </w:rPr>
              <w:t>50</w:t>
            </w:r>
          </w:p>
        </w:tc>
        <w:tc>
          <w:tcPr>
            <w:tcW w:w="1647" w:type="pct"/>
            <w:shd w:val="clear" w:color="auto" w:fill="auto"/>
            <w:vAlign w:val="center"/>
          </w:tcPr>
          <w:p w14:paraId="153035D6" w14:textId="77777777" w:rsidR="002C65FA" w:rsidRPr="006F6F17" w:rsidRDefault="00765B9D" w:rsidP="00602562">
            <w:pPr>
              <w:pStyle w:val="BodyText"/>
              <w:ind w:left="0"/>
              <w:rPr>
                <w:bCs/>
                <w:lang w:val="sr-Latn-CS"/>
              </w:rPr>
            </w:pPr>
            <w:r>
              <w:rPr>
                <w:bCs/>
                <w:lang w:val="sr-Latn-CS"/>
              </w:rPr>
              <w:t>38</w:t>
            </w:r>
            <w:r w:rsidR="002C65FA" w:rsidRPr="006F6F17">
              <w:rPr>
                <w:bCs/>
                <w:lang w:val="sr-Latn-CS"/>
              </w:rPr>
              <w:t>,000.00 Din.</w:t>
            </w:r>
          </w:p>
        </w:tc>
      </w:tr>
      <w:tr w:rsidR="002C65FA" w:rsidRPr="006F6F17" w14:paraId="403875FE" w14:textId="77777777" w:rsidTr="00602562">
        <w:trPr>
          <w:trHeight w:hRule="exact" w:val="514"/>
          <w:jc w:val="center"/>
        </w:trPr>
        <w:tc>
          <w:tcPr>
            <w:tcW w:w="2498" w:type="pct"/>
            <w:shd w:val="clear" w:color="auto" w:fill="auto"/>
            <w:vAlign w:val="center"/>
          </w:tcPr>
          <w:p w14:paraId="68A1F533" w14:textId="77777777" w:rsidR="002C65FA" w:rsidRPr="006F6F17" w:rsidRDefault="002C65FA" w:rsidP="00616E9D">
            <w:pPr>
              <w:pStyle w:val="BodyText"/>
              <w:ind w:left="0"/>
              <w:rPr>
                <w:bCs/>
                <w:lang w:val="sr-Latn-CS"/>
              </w:rPr>
            </w:pPr>
            <w:r w:rsidRPr="006F6F17">
              <w:rPr>
                <w:bCs/>
                <w:lang w:val="sr-Latn-CS"/>
              </w:rPr>
              <w:t xml:space="preserve">Razvoj prototipa korisničkog </w:t>
            </w:r>
            <w:r w:rsidR="00616E9D">
              <w:rPr>
                <w:bCs/>
                <w:lang w:val="sr-Latn-CS"/>
              </w:rPr>
              <w:t>interfejsa Web aplikacije</w:t>
            </w:r>
          </w:p>
        </w:tc>
        <w:tc>
          <w:tcPr>
            <w:tcW w:w="855" w:type="pct"/>
            <w:shd w:val="clear" w:color="auto" w:fill="auto"/>
            <w:vAlign w:val="center"/>
          </w:tcPr>
          <w:p w14:paraId="28488344" w14:textId="77777777" w:rsidR="002C65FA" w:rsidRPr="006F6F17" w:rsidRDefault="00765B9D" w:rsidP="00602562">
            <w:pPr>
              <w:pStyle w:val="BodyText"/>
              <w:ind w:left="0"/>
              <w:rPr>
                <w:bCs/>
                <w:lang w:val="sr-Latn-CS"/>
              </w:rPr>
            </w:pPr>
            <w:r>
              <w:rPr>
                <w:bCs/>
                <w:lang w:val="sr-Latn-CS"/>
              </w:rPr>
              <w:t>24</w:t>
            </w:r>
          </w:p>
        </w:tc>
        <w:tc>
          <w:tcPr>
            <w:tcW w:w="1647" w:type="pct"/>
            <w:shd w:val="clear" w:color="auto" w:fill="auto"/>
            <w:vAlign w:val="center"/>
          </w:tcPr>
          <w:p w14:paraId="00E08419" w14:textId="77777777" w:rsidR="002C65FA" w:rsidRPr="006F6F17" w:rsidRDefault="00765B9D" w:rsidP="00602562">
            <w:pPr>
              <w:pStyle w:val="BodyText"/>
              <w:ind w:left="0"/>
              <w:rPr>
                <w:bCs/>
                <w:lang w:val="sr-Latn-CS"/>
              </w:rPr>
            </w:pPr>
            <w:r>
              <w:rPr>
                <w:bCs/>
                <w:lang w:val="sr-Latn-CS"/>
              </w:rPr>
              <w:t>19,2</w:t>
            </w:r>
            <w:r w:rsidR="002C65FA" w:rsidRPr="006F6F17">
              <w:rPr>
                <w:bCs/>
                <w:lang w:val="sr-Latn-CS"/>
              </w:rPr>
              <w:t>00.00 Din.</w:t>
            </w:r>
          </w:p>
        </w:tc>
      </w:tr>
      <w:tr w:rsidR="002C65FA" w:rsidRPr="006F6F17" w14:paraId="7E8629CD" w14:textId="77777777" w:rsidTr="00602562">
        <w:trPr>
          <w:trHeight w:hRule="exact" w:val="478"/>
          <w:jc w:val="center"/>
        </w:trPr>
        <w:tc>
          <w:tcPr>
            <w:tcW w:w="2498" w:type="pct"/>
            <w:shd w:val="clear" w:color="auto" w:fill="auto"/>
            <w:vAlign w:val="center"/>
          </w:tcPr>
          <w:p w14:paraId="511372FB" w14:textId="77777777" w:rsidR="002C65FA" w:rsidRPr="006F6F17" w:rsidRDefault="002C65FA" w:rsidP="00602562">
            <w:pPr>
              <w:pStyle w:val="BodyText"/>
              <w:ind w:left="0"/>
              <w:rPr>
                <w:bCs/>
                <w:lang w:val="sr-Latn-CS"/>
              </w:rPr>
            </w:pPr>
            <w:r w:rsidRPr="006F6F17">
              <w:rPr>
                <w:bCs/>
                <w:lang w:val="sr-Latn-CS"/>
              </w:rPr>
              <w:t xml:space="preserve">Implementacija korisničkog interfejsa </w:t>
            </w:r>
          </w:p>
        </w:tc>
        <w:tc>
          <w:tcPr>
            <w:tcW w:w="855" w:type="pct"/>
            <w:shd w:val="clear" w:color="auto" w:fill="auto"/>
            <w:vAlign w:val="center"/>
          </w:tcPr>
          <w:p w14:paraId="722EE717" w14:textId="77777777" w:rsidR="002C65FA" w:rsidRPr="006F6F17" w:rsidRDefault="002C65FA" w:rsidP="00602562">
            <w:pPr>
              <w:pStyle w:val="BodyText"/>
              <w:ind w:left="0"/>
              <w:rPr>
                <w:bCs/>
                <w:lang w:val="sr-Latn-CS"/>
              </w:rPr>
            </w:pPr>
            <w:r w:rsidRPr="006F6F17">
              <w:rPr>
                <w:bCs/>
                <w:lang w:val="sr-Latn-CS"/>
              </w:rPr>
              <w:t>4</w:t>
            </w:r>
            <w:r w:rsidR="00504D16">
              <w:rPr>
                <w:bCs/>
                <w:lang w:val="sr-Latn-CS"/>
              </w:rPr>
              <w:t>5</w:t>
            </w:r>
          </w:p>
        </w:tc>
        <w:tc>
          <w:tcPr>
            <w:tcW w:w="1647" w:type="pct"/>
            <w:shd w:val="clear" w:color="auto" w:fill="auto"/>
            <w:vAlign w:val="center"/>
          </w:tcPr>
          <w:p w14:paraId="0C644A61" w14:textId="77777777" w:rsidR="002C65FA" w:rsidRPr="006F6F17" w:rsidRDefault="00504D16" w:rsidP="00602562">
            <w:pPr>
              <w:pStyle w:val="BodyText"/>
              <w:ind w:left="0"/>
              <w:rPr>
                <w:bCs/>
                <w:lang w:val="sr-Latn-CS"/>
              </w:rPr>
            </w:pPr>
            <w:r>
              <w:rPr>
                <w:bCs/>
                <w:lang w:val="sr-Latn-CS"/>
              </w:rPr>
              <w:t>36,0</w:t>
            </w:r>
            <w:r w:rsidR="002C65FA" w:rsidRPr="006F6F17">
              <w:rPr>
                <w:bCs/>
                <w:lang w:val="sr-Latn-CS"/>
              </w:rPr>
              <w:t>00.00 Din.</w:t>
            </w:r>
          </w:p>
        </w:tc>
      </w:tr>
      <w:tr w:rsidR="002C65FA" w:rsidRPr="006F6F17" w14:paraId="6E1B3970" w14:textId="77777777" w:rsidTr="00602562">
        <w:trPr>
          <w:trHeight w:hRule="exact" w:val="514"/>
          <w:jc w:val="center"/>
        </w:trPr>
        <w:tc>
          <w:tcPr>
            <w:tcW w:w="2498" w:type="pct"/>
            <w:shd w:val="clear" w:color="auto" w:fill="auto"/>
            <w:vAlign w:val="center"/>
          </w:tcPr>
          <w:p w14:paraId="7BFE9102" w14:textId="77777777" w:rsidR="002C65FA" w:rsidRPr="006F6F17" w:rsidRDefault="002C65FA" w:rsidP="002C65FA">
            <w:pPr>
              <w:pStyle w:val="BodyText"/>
              <w:ind w:left="0"/>
              <w:rPr>
                <w:bCs/>
                <w:lang w:val="sr-Latn-CS"/>
              </w:rPr>
            </w:pPr>
            <w:r w:rsidRPr="006F6F17">
              <w:rPr>
                <w:bCs/>
                <w:lang w:val="sr-Latn-CS"/>
              </w:rPr>
              <w:t xml:space="preserve">Implementacija funkcionalnosti </w:t>
            </w:r>
            <w:r>
              <w:rPr>
                <w:bCs/>
                <w:lang w:val="sr-Latn-CS"/>
              </w:rPr>
              <w:t>prodavnice i veterinarske ambulante</w:t>
            </w:r>
          </w:p>
        </w:tc>
        <w:tc>
          <w:tcPr>
            <w:tcW w:w="855" w:type="pct"/>
            <w:shd w:val="clear" w:color="auto" w:fill="auto"/>
            <w:vAlign w:val="center"/>
          </w:tcPr>
          <w:p w14:paraId="700DFD86" w14:textId="77777777" w:rsidR="002C65FA" w:rsidRPr="006F6F17" w:rsidRDefault="00765B9D" w:rsidP="00602562">
            <w:pPr>
              <w:pStyle w:val="BodyText"/>
              <w:ind w:left="0"/>
              <w:rPr>
                <w:bCs/>
                <w:lang w:val="sr-Latn-CS"/>
              </w:rPr>
            </w:pPr>
            <w:r>
              <w:rPr>
                <w:bCs/>
                <w:lang w:val="sr-Latn-CS"/>
              </w:rPr>
              <w:t>40</w:t>
            </w:r>
          </w:p>
        </w:tc>
        <w:tc>
          <w:tcPr>
            <w:tcW w:w="1647" w:type="pct"/>
            <w:shd w:val="clear" w:color="auto" w:fill="auto"/>
            <w:vAlign w:val="center"/>
          </w:tcPr>
          <w:p w14:paraId="63C3EB00" w14:textId="77777777" w:rsidR="002C65FA" w:rsidRPr="006F6F17" w:rsidRDefault="00765B9D" w:rsidP="00602562">
            <w:pPr>
              <w:pStyle w:val="BodyText"/>
              <w:ind w:left="0"/>
              <w:rPr>
                <w:bCs/>
                <w:lang w:val="sr-Latn-CS"/>
              </w:rPr>
            </w:pPr>
            <w:r>
              <w:rPr>
                <w:bCs/>
                <w:lang w:val="sr-Latn-CS"/>
              </w:rPr>
              <w:t>32</w:t>
            </w:r>
            <w:r w:rsidR="002C65FA" w:rsidRPr="006F6F17">
              <w:rPr>
                <w:bCs/>
                <w:lang w:val="sr-Latn-CS"/>
              </w:rPr>
              <w:t>,000.00 Din.</w:t>
            </w:r>
          </w:p>
        </w:tc>
      </w:tr>
      <w:tr w:rsidR="002C65FA" w:rsidRPr="006F6F17" w14:paraId="385FC61C" w14:textId="77777777" w:rsidTr="00602562">
        <w:trPr>
          <w:trHeight w:hRule="exact" w:val="288"/>
          <w:jc w:val="center"/>
        </w:trPr>
        <w:tc>
          <w:tcPr>
            <w:tcW w:w="2498" w:type="pct"/>
            <w:shd w:val="clear" w:color="auto" w:fill="auto"/>
            <w:vAlign w:val="center"/>
          </w:tcPr>
          <w:p w14:paraId="257760BF" w14:textId="77777777" w:rsidR="002C65FA" w:rsidRPr="006F6F17" w:rsidRDefault="002C65FA" w:rsidP="00602562">
            <w:pPr>
              <w:pStyle w:val="BodyText"/>
              <w:ind w:left="0"/>
              <w:rPr>
                <w:bCs/>
                <w:lang w:val="sr-Latn-CS"/>
              </w:rPr>
            </w:pPr>
            <w:r w:rsidRPr="006F6F17">
              <w:rPr>
                <w:bCs/>
                <w:lang w:val="sr-Latn-CS"/>
              </w:rPr>
              <w:t>Implementacija konačne verzije</w:t>
            </w:r>
          </w:p>
        </w:tc>
        <w:tc>
          <w:tcPr>
            <w:tcW w:w="855" w:type="pct"/>
            <w:shd w:val="clear" w:color="auto" w:fill="auto"/>
            <w:vAlign w:val="center"/>
          </w:tcPr>
          <w:p w14:paraId="6FC737F4" w14:textId="77777777" w:rsidR="002C65FA" w:rsidRPr="006F6F17" w:rsidRDefault="00765B9D" w:rsidP="00602562">
            <w:pPr>
              <w:pStyle w:val="BodyText"/>
              <w:ind w:left="0"/>
              <w:rPr>
                <w:lang w:val="sr-Latn-CS"/>
              </w:rPr>
            </w:pPr>
            <w:r>
              <w:rPr>
                <w:bCs/>
                <w:lang w:val="sr-Latn-CS"/>
              </w:rPr>
              <w:t>60</w:t>
            </w:r>
          </w:p>
        </w:tc>
        <w:tc>
          <w:tcPr>
            <w:tcW w:w="1647" w:type="pct"/>
            <w:shd w:val="clear" w:color="auto" w:fill="auto"/>
            <w:vAlign w:val="center"/>
          </w:tcPr>
          <w:p w14:paraId="48BA912A" w14:textId="77777777" w:rsidR="002C65FA" w:rsidRPr="006F6F17" w:rsidRDefault="00765B9D" w:rsidP="00602562">
            <w:pPr>
              <w:pStyle w:val="BodyText"/>
              <w:ind w:left="0"/>
              <w:rPr>
                <w:bCs/>
                <w:lang w:val="sr-Latn-CS"/>
              </w:rPr>
            </w:pPr>
            <w:r>
              <w:rPr>
                <w:bCs/>
                <w:lang w:val="sr-Latn-CS"/>
              </w:rPr>
              <w:t>45</w:t>
            </w:r>
            <w:r w:rsidR="002C65FA" w:rsidRPr="006F6F17">
              <w:rPr>
                <w:bCs/>
                <w:lang w:val="sr-Latn-CS"/>
              </w:rPr>
              <w:t>,000.00 Din.</w:t>
            </w:r>
          </w:p>
        </w:tc>
      </w:tr>
      <w:tr w:rsidR="002C65FA" w:rsidRPr="006F6F17" w14:paraId="37304912" w14:textId="77777777" w:rsidTr="00602562">
        <w:trPr>
          <w:trHeight w:hRule="exact" w:val="288"/>
          <w:jc w:val="center"/>
        </w:trPr>
        <w:tc>
          <w:tcPr>
            <w:tcW w:w="2498" w:type="pct"/>
            <w:shd w:val="clear" w:color="auto" w:fill="auto"/>
            <w:vAlign w:val="center"/>
          </w:tcPr>
          <w:p w14:paraId="4D3FEF72" w14:textId="77777777" w:rsidR="002C65FA" w:rsidRPr="006F6F17" w:rsidRDefault="002C65FA" w:rsidP="00602562">
            <w:pPr>
              <w:pStyle w:val="BodyText"/>
              <w:ind w:left="0"/>
              <w:rPr>
                <w:b/>
                <w:lang w:val="sr-Latn-CS"/>
              </w:rPr>
            </w:pPr>
            <w:r w:rsidRPr="006F6F17">
              <w:rPr>
                <w:bCs/>
                <w:lang w:val="sr-Latn-CS"/>
              </w:rPr>
              <w:t>Testiranje</w:t>
            </w:r>
          </w:p>
        </w:tc>
        <w:tc>
          <w:tcPr>
            <w:tcW w:w="855" w:type="pct"/>
            <w:shd w:val="clear" w:color="auto" w:fill="auto"/>
            <w:vAlign w:val="center"/>
          </w:tcPr>
          <w:p w14:paraId="28D1C900" w14:textId="77777777" w:rsidR="002C65FA" w:rsidRPr="006F6F17" w:rsidRDefault="00765B9D" w:rsidP="0060256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24</w:t>
            </w:r>
          </w:p>
        </w:tc>
        <w:tc>
          <w:tcPr>
            <w:tcW w:w="1647" w:type="pct"/>
            <w:shd w:val="clear" w:color="auto" w:fill="auto"/>
            <w:vAlign w:val="center"/>
          </w:tcPr>
          <w:p w14:paraId="1318BDA6" w14:textId="77777777" w:rsidR="002C65FA" w:rsidRPr="006F6F17" w:rsidRDefault="00765B9D" w:rsidP="00602562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Cs/>
                <w:lang w:val="sr-Latn-CS"/>
              </w:rPr>
              <w:t>19,2</w:t>
            </w:r>
            <w:r w:rsidR="002C65FA" w:rsidRPr="006F6F17">
              <w:rPr>
                <w:bCs/>
                <w:lang w:val="sr-Latn-CS"/>
              </w:rPr>
              <w:t>00.00 Din.</w:t>
            </w:r>
          </w:p>
        </w:tc>
      </w:tr>
      <w:tr w:rsidR="002C65FA" w:rsidRPr="006F6F17" w14:paraId="13345E7F" w14:textId="77777777" w:rsidTr="00602562">
        <w:trPr>
          <w:trHeight w:hRule="exact" w:val="288"/>
          <w:jc w:val="center"/>
        </w:trPr>
        <w:tc>
          <w:tcPr>
            <w:tcW w:w="2498" w:type="pct"/>
            <w:shd w:val="clear" w:color="auto" w:fill="auto"/>
            <w:vAlign w:val="center"/>
          </w:tcPr>
          <w:p w14:paraId="5270011E" w14:textId="77777777" w:rsidR="002C65FA" w:rsidRPr="006F6F17" w:rsidRDefault="002C65FA" w:rsidP="00602562">
            <w:pPr>
              <w:pStyle w:val="BodyText"/>
              <w:ind w:left="0"/>
              <w:rPr>
                <w:b/>
                <w:lang w:val="sr-Latn-CS"/>
              </w:rPr>
            </w:pPr>
            <w:r w:rsidRPr="006F6F17">
              <w:rPr>
                <w:bCs/>
                <w:lang w:val="sr-Latn-CS"/>
              </w:rPr>
              <w:t>Priprema pratećeg materijala</w:t>
            </w:r>
          </w:p>
        </w:tc>
        <w:tc>
          <w:tcPr>
            <w:tcW w:w="855" w:type="pct"/>
            <w:shd w:val="clear" w:color="auto" w:fill="auto"/>
            <w:vAlign w:val="center"/>
          </w:tcPr>
          <w:p w14:paraId="2DE7C3FA" w14:textId="77777777" w:rsidR="002C65FA" w:rsidRPr="006F6F17" w:rsidRDefault="002C65FA" w:rsidP="00602562">
            <w:pPr>
              <w:pStyle w:val="BodyText"/>
              <w:ind w:left="0"/>
              <w:rPr>
                <w:b/>
                <w:lang w:val="sr-Latn-CS"/>
              </w:rPr>
            </w:pPr>
            <w:r w:rsidRPr="006F6F17">
              <w:rPr>
                <w:bCs/>
                <w:lang w:val="sr-Latn-CS"/>
              </w:rPr>
              <w:t>2</w:t>
            </w:r>
            <w:r w:rsidR="00765B9D">
              <w:rPr>
                <w:bCs/>
                <w:lang w:val="sr-Latn-CS"/>
              </w:rPr>
              <w:t>4</w:t>
            </w:r>
          </w:p>
        </w:tc>
        <w:tc>
          <w:tcPr>
            <w:tcW w:w="1647" w:type="pct"/>
            <w:shd w:val="clear" w:color="auto" w:fill="auto"/>
            <w:vAlign w:val="center"/>
          </w:tcPr>
          <w:p w14:paraId="2F560CC3" w14:textId="77777777" w:rsidR="002C65FA" w:rsidRPr="006F6F17" w:rsidRDefault="002C65FA" w:rsidP="00602562">
            <w:pPr>
              <w:pStyle w:val="BodyText"/>
              <w:ind w:left="0"/>
              <w:rPr>
                <w:b/>
                <w:lang w:val="sr-Latn-CS"/>
              </w:rPr>
            </w:pPr>
            <w:r w:rsidRPr="006F6F17">
              <w:rPr>
                <w:bCs/>
                <w:lang w:val="sr-Latn-CS"/>
              </w:rPr>
              <w:t>10,000.00 Din.</w:t>
            </w:r>
          </w:p>
        </w:tc>
      </w:tr>
      <w:tr w:rsidR="002C65FA" w:rsidRPr="006F6F17" w14:paraId="4BB4F50D" w14:textId="77777777" w:rsidTr="00602562">
        <w:trPr>
          <w:trHeight w:hRule="exact" w:val="288"/>
          <w:jc w:val="center"/>
        </w:trPr>
        <w:tc>
          <w:tcPr>
            <w:tcW w:w="2498" w:type="pct"/>
            <w:shd w:val="clear" w:color="auto" w:fill="auto"/>
            <w:vAlign w:val="center"/>
          </w:tcPr>
          <w:p w14:paraId="5B19F6D1" w14:textId="77777777" w:rsidR="002C65FA" w:rsidRPr="006F6F17" w:rsidRDefault="002C65FA" w:rsidP="00602562">
            <w:pPr>
              <w:pStyle w:val="BodyText"/>
              <w:ind w:left="0"/>
              <w:rPr>
                <w:b/>
                <w:lang w:val="sr-Latn-CS"/>
              </w:rPr>
            </w:pPr>
            <w:r w:rsidRPr="006F6F17">
              <w:rPr>
                <w:bCs/>
                <w:lang w:val="sr-Latn-CS"/>
              </w:rPr>
              <w:t>Instalacija</w:t>
            </w:r>
          </w:p>
        </w:tc>
        <w:tc>
          <w:tcPr>
            <w:tcW w:w="855" w:type="pct"/>
            <w:shd w:val="clear" w:color="auto" w:fill="auto"/>
            <w:vAlign w:val="center"/>
          </w:tcPr>
          <w:p w14:paraId="0E1E911C" w14:textId="77777777" w:rsidR="002C65FA" w:rsidRPr="006F6F17" w:rsidRDefault="002C65FA" w:rsidP="00602562">
            <w:pPr>
              <w:pStyle w:val="BodyText"/>
              <w:ind w:left="0"/>
              <w:rPr>
                <w:b/>
                <w:lang w:val="sr-Latn-CS"/>
              </w:rPr>
            </w:pPr>
            <w:r w:rsidRPr="006F6F17">
              <w:rPr>
                <w:bCs/>
                <w:lang w:val="sr-Latn-CS"/>
              </w:rPr>
              <w:t>3</w:t>
            </w:r>
          </w:p>
        </w:tc>
        <w:tc>
          <w:tcPr>
            <w:tcW w:w="1647" w:type="pct"/>
            <w:shd w:val="clear" w:color="auto" w:fill="auto"/>
            <w:vAlign w:val="center"/>
          </w:tcPr>
          <w:p w14:paraId="45B1A933" w14:textId="77777777" w:rsidR="002C65FA" w:rsidRPr="006F6F17" w:rsidRDefault="00765B9D" w:rsidP="00602562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Cs/>
                <w:lang w:val="sr-Latn-CS"/>
              </w:rPr>
              <w:t>2,4</w:t>
            </w:r>
            <w:r w:rsidR="002C65FA" w:rsidRPr="006F6F17">
              <w:rPr>
                <w:bCs/>
                <w:lang w:val="sr-Latn-CS"/>
              </w:rPr>
              <w:t>00.00 Din.</w:t>
            </w:r>
          </w:p>
        </w:tc>
      </w:tr>
      <w:tr w:rsidR="002C65FA" w:rsidRPr="006F6F17" w14:paraId="3D862B78" w14:textId="77777777" w:rsidTr="00602562">
        <w:trPr>
          <w:trHeight w:hRule="exact" w:val="288"/>
          <w:jc w:val="center"/>
        </w:trPr>
        <w:tc>
          <w:tcPr>
            <w:tcW w:w="2498" w:type="pct"/>
            <w:shd w:val="clear" w:color="auto" w:fill="auto"/>
            <w:vAlign w:val="center"/>
          </w:tcPr>
          <w:p w14:paraId="7829C04C" w14:textId="77777777" w:rsidR="002C65FA" w:rsidRPr="006F6F17" w:rsidRDefault="002C65FA" w:rsidP="00602562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Cs/>
                <w:lang w:val="sr-Latn-CS"/>
              </w:rPr>
              <w:t>Ukupan</w:t>
            </w:r>
            <w:r w:rsidRPr="006F6F17">
              <w:rPr>
                <w:bCs/>
                <w:lang w:val="sr-Latn-CS"/>
              </w:rPr>
              <w:t xml:space="preserve"> trud:</w:t>
            </w:r>
          </w:p>
        </w:tc>
        <w:tc>
          <w:tcPr>
            <w:tcW w:w="855" w:type="pct"/>
            <w:shd w:val="clear" w:color="auto" w:fill="auto"/>
            <w:vAlign w:val="center"/>
          </w:tcPr>
          <w:p w14:paraId="74C315DF" w14:textId="77777777" w:rsidR="002C65FA" w:rsidRPr="006F6F17" w:rsidRDefault="00504D16" w:rsidP="00602562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Cs/>
                <w:lang w:val="sr-Latn-CS"/>
              </w:rPr>
              <w:t>320</w:t>
            </w:r>
          </w:p>
        </w:tc>
        <w:tc>
          <w:tcPr>
            <w:tcW w:w="1647" w:type="pct"/>
            <w:shd w:val="clear" w:color="auto" w:fill="auto"/>
            <w:vAlign w:val="center"/>
          </w:tcPr>
          <w:p w14:paraId="7B2B0C5C" w14:textId="77777777" w:rsidR="002C65FA" w:rsidRPr="006F6F17" w:rsidRDefault="00504D16" w:rsidP="00602562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Cs/>
                <w:lang w:val="sr-Latn-CS"/>
              </w:rPr>
              <w:t>237,8</w:t>
            </w:r>
            <w:r w:rsidR="002C65FA" w:rsidRPr="006F6F17">
              <w:rPr>
                <w:bCs/>
                <w:lang w:val="sr-Latn-CS"/>
              </w:rPr>
              <w:t>00.00 Din.</w:t>
            </w:r>
          </w:p>
        </w:tc>
      </w:tr>
      <w:tr w:rsidR="002C65FA" w:rsidRPr="006F6F17" w14:paraId="79C65AD7" w14:textId="77777777" w:rsidTr="00602562">
        <w:trPr>
          <w:trHeight w:hRule="exact" w:val="288"/>
          <w:jc w:val="center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5F3E72C8" w14:textId="77777777" w:rsidR="002C65FA" w:rsidRPr="006F6F17" w:rsidRDefault="002C65FA" w:rsidP="00602562">
            <w:pPr>
              <w:pStyle w:val="BodyText"/>
              <w:ind w:left="0"/>
              <w:jc w:val="center"/>
              <w:rPr>
                <w:b/>
                <w:lang w:val="sr-Latn-CS"/>
              </w:rPr>
            </w:pPr>
            <w:r w:rsidRPr="006F6F17">
              <w:rPr>
                <w:b/>
                <w:lang w:val="sr-Latn-CS"/>
              </w:rPr>
              <w:t>OSTALO</w:t>
            </w:r>
          </w:p>
        </w:tc>
      </w:tr>
      <w:tr w:rsidR="002C65FA" w:rsidRPr="006F6F17" w14:paraId="1EBA6413" w14:textId="77777777" w:rsidTr="00602562">
        <w:trPr>
          <w:trHeight w:hRule="exact" w:val="288"/>
          <w:jc w:val="center"/>
        </w:trPr>
        <w:tc>
          <w:tcPr>
            <w:tcW w:w="2498" w:type="pct"/>
            <w:shd w:val="clear" w:color="auto" w:fill="auto"/>
            <w:vAlign w:val="center"/>
          </w:tcPr>
          <w:p w14:paraId="4997D16E" w14:textId="77777777" w:rsidR="002C65FA" w:rsidRPr="006F6F17" w:rsidRDefault="002C65FA" w:rsidP="00602562">
            <w:pPr>
              <w:pStyle w:val="BodyText"/>
              <w:ind w:left="0"/>
              <w:rPr>
                <w:b/>
                <w:lang w:val="sr-Latn-CS"/>
              </w:rPr>
            </w:pPr>
            <w:r w:rsidRPr="006F6F17">
              <w:rPr>
                <w:b/>
                <w:lang w:val="sr-Latn-CS"/>
              </w:rPr>
              <w:t>Aktivnosti</w:t>
            </w:r>
          </w:p>
        </w:tc>
        <w:tc>
          <w:tcPr>
            <w:tcW w:w="2502" w:type="pct"/>
            <w:gridSpan w:val="2"/>
            <w:shd w:val="clear" w:color="auto" w:fill="auto"/>
            <w:vAlign w:val="center"/>
          </w:tcPr>
          <w:p w14:paraId="604A5561" w14:textId="77777777" w:rsidR="002C65FA" w:rsidRPr="006F6F17" w:rsidRDefault="002C65FA" w:rsidP="00602562">
            <w:pPr>
              <w:pStyle w:val="BodyText"/>
              <w:ind w:left="0"/>
              <w:rPr>
                <w:b/>
                <w:lang w:val="sr-Latn-CS"/>
              </w:rPr>
            </w:pPr>
            <w:r w:rsidRPr="006F6F17">
              <w:rPr>
                <w:b/>
                <w:lang w:val="sr-Latn-CS"/>
              </w:rPr>
              <w:t>Cena</w:t>
            </w:r>
          </w:p>
        </w:tc>
      </w:tr>
      <w:tr w:rsidR="002C65FA" w:rsidRPr="006F6F17" w14:paraId="01C5F693" w14:textId="77777777" w:rsidTr="00602562">
        <w:trPr>
          <w:trHeight w:hRule="exact" w:val="288"/>
          <w:jc w:val="center"/>
        </w:trPr>
        <w:tc>
          <w:tcPr>
            <w:tcW w:w="2498" w:type="pct"/>
            <w:shd w:val="clear" w:color="auto" w:fill="auto"/>
            <w:vAlign w:val="center"/>
          </w:tcPr>
          <w:p w14:paraId="6F9DEDB6" w14:textId="77777777" w:rsidR="002C65FA" w:rsidRPr="006F6F17" w:rsidRDefault="002C65FA" w:rsidP="00602562">
            <w:pPr>
              <w:pStyle w:val="BodyText"/>
              <w:ind w:left="0"/>
              <w:rPr>
                <w:lang w:val="sr-Latn-CS"/>
              </w:rPr>
            </w:pPr>
            <w:r w:rsidRPr="006F6F17">
              <w:rPr>
                <w:lang w:val="sr-Latn-CS"/>
              </w:rPr>
              <w:t>Putovanja i smeštaj</w:t>
            </w:r>
          </w:p>
        </w:tc>
        <w:tc>
          <w:tcPr>
            <w:tcW w:w="2502" w:type="pct"/>
            <w:gridSpan w:val="2"/>
            <w:shd w:val="clear" w:color="auto" w:fill="auto"/>
            <w:vAlign w:val="center"/>
          </w:tcPr>
          <w:p w14:paraId="18B563E5" w14:textId="77777777" w:rsidR="002C65FA" w:rsidRPr="006F6F17" w:rsidRDefault="002C65FA" w:rsidP="00602562">
            <w:pPr>
              <w:pStyle w:val="BodyText"/>
              <w:ind w:left="0"/>
              <w:rPr>
                <w:lang w:val="sr-Latn-CS"/>
              </w:rPr>
            </w:pPr>
            <w:r w:rsidRPr="006F6F17">
              <w:rPr>
                <w:lang w:val="sr-Latn-CS"/>
              </w:rPr>
              <w:t>0.00 Din.</w:t>
            </w:r>
          </w:p>
        </w:tc>
      </w:tr>
      <w:tr w:rsidR="002C65FA" w:rsidRPr="006F6F17" w14:paraId="1D548728" w14:textId="77777777" w:rsidTr="00602562">
        <w:trPr>
          <w:trHeight w:hRule="exact" w:val="288"/>
          <w:jc w:val="center"/>
        </w:trPr>
        <w:tc>
          <w:tcPr>
            <w:tcW w:w="2498" w:type="pct"/>
            <w:shd w:val="clear" w:color="auto" w:fill="auto"/>
            <w:vAlign w:val="center"/>
          </w:tcPr>
          <w:p w14:paraId="22912997" w14:textId="77777777" w:rsidR="002C65FA" w:rsidRPr="006F6F17" w:rsidRDefault="002C65FA" w:rsidP="00602562">
            <w:pPr>
              <w:pStyle w:val="BodyText"/>
              <w:ind w:left="0"/>
              <w:rPr>
                <w:lang w:val="sr-Latn-CS"/>
              </w:rPr>
            </w:pPr>
            <w:r w:rsidRPr="006F6F17">
              <w:rPr>
                <w:lang w:val="sr-Latn-CS"/>
              </w:rPr>
              <w:t>Transport robe</w:t>
            </w:r>
          </w:p>
        </w:tc>
        <w:tc>
          <w:tcPr>
            <w:tcW w:w="2502" w:type="pct"/>
            <w:gridSpan w:val="2"/>
            <w:shd w:val="clear" w:color="auto" w:fill="auto"/>
            <w:vAlign w:val="center"/>
          </w:tcPr>
          <w:p w14:paraId="35F54493" w14:textId="77777777" w:rsidR="002C65FA" w:rsidRPr="006F6F17" w:rsidRDefault="002C65FA" w:rsidP="00602562">
            <w:pPr>
              <w:pStyle w:val="BodyText"/>
              <w:ind w:left="0"/>
              <w:rPr>
                <w:lang w:val="sr-Latn-CS"/>
              </w:rPr>
            </w:pPr>
            <w:r w:rsidRPr="006F6F17">
              <w:rPr>
                <w:lang w:val="sr-Latn-CS"/>
              </w:rPr>
              <w:t>0.00 Din.</w:t>
            </w:r>
          </w:p>
        </w:tc>
      </w:tr>
      <w:tr w:rsidR="002C65FA" w:rsidRPr="006F6F17" w14:paraId="7B7BAFB0" w14:textId="77777777" w:rsidTr="00602562">
        <w:trPr>
          <w:trHeight w:hRule="exact" w:val="288"/>
          <w:jc w:val="center"/>
        </w:trPr>
        <w:tc>
          <w:tcPr>
            <w:tcW w:w="2498" w:type="pct"/>
            <w:shd w:val="clear" w:color="auto" w:fill="auto"/>
            <w:vAlign w:val="center"/>
          </w:tcPr>
          <w:p w14:paraId="4ED1D582" w14:textId="77777777" w:rsidR="002C65FA" w:rsidRPr="006F6F17" w:rsidRDefault="002C65FA" w:rsidP="00602562">
            <w:pPr>
              <w:pStyle w:val="BodyText"/>
              <w:ind w:left="0"/>
              <w:rPr>
                <w:lang w:val="sr-Latn-CS"/>
              </w:rPr>
            </w:pPr>
            <w:r w:rsidRPr="006F6F17">
              <w:rPr>
                <w:lang w:val="sr-Latn-CS"/>
              </w:rPr>
              <w:t>Usluge</w:t>
            </w:r>
          </w:p>
        </w:tc>
        <w:tc>
          <w:tcPr>
            <w:tcW w:w="2502" w:type="pct"/>
            <w:gridSpan w:val="2"/>
            <w:shd w:val="clear" w:color="auto" w:fill="auto"/>
            <w:vAlign w:val="center"/>
          </w:tcPr>
          <w:p w14:paraId="62F8BD1B" w14:textId="77777777" w:rsidR="002C65FA" w:rsidRPr="006F6F17" w:rsidRDefault="00765B9D" w:rsidP="0060256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500.</w:t>
            </w:r>
            <w:r w:rsidR="002C65FA" w:rsidRPr="006F6F17">
              <w:rPr>
                <w:lang w:val="sr-Latn-CS"/>
              </w:rPr>
              <w:t>00 Din.</w:t>
            </w:r>
          </w:p>
        </w:tc>
      </w:tr>
      <w:tr w:rsidR="002C65FA" w:rsidRPr="006F6F17" w14:paraId="5053BE22" w14:textId="77777777" w:rsidTr="00602562">
        <w:trPr>
          <w:trHeight w:hRule="exact" w:val="288"/>
          <w:jc w:val="center"/>
        </w:trPr>
        <w:tc>
          <w:tcPr>
            <w:tcW w:w="2498" w:type="pct"/>
            <w:shd w:val="clear" w:color="auto" w:fill="auto"/>
            <w:vAlign w:val="center"/>
          </w:tcPr>
          <w:p w14:paraId="530FEEF1" w14:textId="77777777" w:rsidR="002C65FA" w:rsidRPr="006F6F17" w:rsidRDefault="002C65FA" w:rsidP="00602562">
            <w:pPr>
              <w:pStyle w:val="BodyText"/>
              <w:ind w:left="0"/>
              <w:rPr>
                <w:lang w:val="sr-Latn-CS"/>
              </w:rPr>
            </w:pPr>
            <w:r w:rsidRPr="006F6F17">
              <w:rPr>
                <w:lang w:val="sr-Latn-CS"/>
              </w:rPr>
              <w:t>Materijal</w:t>
            </w:r>
          </w:p>
        </w:tc>
        <w:tc>
          <w:tcPr>
            <w:tcW w:w="2502" w:type="pct"/>
            <w:gridSpan w:val="2"/>
            <w:shd w:val="clear" w:color="auto" w:fill="auto"/>
            <w:vAlign w:val="center"/>
          </w:tcPr>
          <w:p w14:paraId="254E8512" w14:textId="77777777" w:rsidR="002C65FA" w:rsidRPr="006F6F17" w:rsidRDefault="00765B9D" w:rsidP="0060256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2,5</w:t>
            </w:r>
            <w:r w:rsidR="002C65FA" w:rsidRPr="006F6F17">
              <w:rPr>
                <w:lang w:val="sr-Latn-CS"/>
              </w:rPr>
              <w:t>00.00 Din.</w:t>
            </w:r>
          </w:p>
        </w:tc>
      </w:tr>
      <w:tr w:rsidR="002C65FA" w:rsidRPr="006F6F17" w14:paraId="1068B1F2" w14:textId="77777777" w:rsidTr="00602562">
        <w:trPr>
          <w:trHeight w:hRule="exact" w:val="288"/>
          <w:jc w:val="center"/>
        </w:trPr>
        <w:tc>
          <w:tcPr>
            <w:tcW w:w="2498" w:type="pct"/>
            <w:shd w:val="clear" w:color="auto" w:fill="auto"/>
            <w:vAlign w:val="center"/>
          </w:tcPr>
          <w:p w14:paraId="37B1F9D7" w14:textId="77777777" w:rsidR="002C65FA" w:rsidRPr="006F6F17" w:rsidRDefault="002C65FA" w:rsidP="00602562">
            <w:pPr>
              <w:pStyle w:val="BodyText"/>
              <w:ind w:left="0"/>
              <w:rPr>
                <w:lang w:val="sr-Latn-CS"/>
              </w:rPr>
            </w:pPr>
            <w:r w:rsidRPr="006F6F17">
              <w:rPr>
                <w:lang w:val="sr-Latn-CS"/>
              </w:rPr>
              <w:t>Drugi direktni troškovi</w:t>
            </w:r>
          </w:p>
        </w:tc>
        <w:tc>
          <w:tcPr>
            <w:tcW w:w="2502" w:type="pct"/>
            <w:gridSpan w:val="2"/>
            <w:shd w:val="clear" w:color="auto" w:fill="auto"/>
            <w:vAlign w:val="center"/>
          </w:tcPr>
          <w:p w14:paraId="41CA7EA1" w14:textId="77777777" w:rsidR="002C65FA" w:rsidRPr="006F6F17" w:rsidRDefault="002C65FA" w:rsidP="00602562">
            <w:pPr>
              <w:pStyle w:val="BodyText"/>
              <w:ind w:left="0"/>
              <w:rPr>
                <w:lang w:val="sr-Latn-CS"/>
              </w:rPr>
            </w:pPr>
            <w:r w:rsidRPr="006F6F17">
              <w:rPr>
                <w:lang w:val="sr-Latn-CS"/>
              </w:rPr>
              <w:t>2,000.00 Din.</w:t>
            </w:r>
          </w:p>
        </w:tc>
      </w:tr>
    </w:tbl>
    <w:p w14:paraId="1B7F4105" w14:textId="77777777" w:rsidR="00765B9D" w:rsidRDefault="00765B9D" w:rsidP="002C65FA">
      <w:pPr>
        <w:keepLines/>
        <w:widowControl/>
        <w:spacing w:line="240" w:lineRule="auto"/>
        <w:jc w:val="center"/>
        <w:rPr>
          <w:b/>
          <w:lang w:val="sr-Latn-CS"/>
        </w:rPr>
      </w:pPr>
    </w:p>
    <w:p w14:paraId="7A7A764E" w14:textId="77777777" w:rsidR="002C65FA" w:rsidRDefault="002C65FA" w:rsidP="002C65FA">
      <w:pPr>
        <w:keepLines/>
        <w:widowControl/>
        <w:spacing w:line="240" w:lineRule="auto"/>
        <w:jc w:val="center"/>
        <w:rPr>
          <w:lang w:val="sr-Latn-CS"/>
        </w:rPr>
      </w:pPr>
      <w:r w:rsidRPr="004F0E45">
        <w:rPr>
          <w:b/>
          <w:lang w:val="sr-Latn-CS"/>
        </w:rPr>
        <w:t xml:space="preserve">UKUPNO ZA </w:t>
      </w:r>
      <w:r>
        <w:rPr>
          <w:b/>
          <w:lang w:val="sr-Latn-CS"/>
        </w:rPr>
        <w:t>RAD</w:t>
      </w:r>
      <w:r w:rsidRPr="004F0E45">
        <w:rPr>
          <w:b/>
          <w:lang w:val="sr-Latn-CS"/>
        </w:rPr>
        <w:t>:</w:t>
      </w:r>
      <w:r>
        <w:rPr>
          <w:lang w:val="sr-Latn-CS"/>
        </w:rPr>
        <w:t xml:space="preserve"> </w:t>
      </w:r>
      <w:r w:rsidR="00504D16">
        <w:rPr>
          <w:bCs/>
          <w:lang w:val="sr-Latn-CS"/>
        </w:rPr>
        <w:t>237,8</w:t>
      </w:r>
      <w:r>
        <w:rPr>
          <w:bCs/>
          <w:lang w:val="sr-Latn-CS"/>
        </w:rPr>
        <w:t>00</w:t>
      </w:r>
      <w:r>
        <w:rPr>
          <w:lang w:val="sr-Latn-CS"/>
        </w:rPr>
        <w:t>.00 Din.</w:t>
      </w:r>
    </w:p>
    <w:p w14:paraId="3BF984CF" w14:textId="77777777" w:rsidR="002C65FA" w:rsidRDefault="002C65FA" w:rsidP="002C65FA">
      <w:pPr>
        <w:keepLines/>
        <w:widowControl/>
        <w:spacing w:line="240" w:lineRule="auto"/>
        <w:jc w:val="center"/>
        <w:rPr>
          <w:lang w:val="sr-Latn-CS"/>
        </w:rPr>
      </w:pPr>
      <w:r w:rsidRPr="004F0E45">
        <w:rPr>
          <w:b/>
          <w:lang w:val="sr-Latn-CS"/>
        </w:rPr>
        <w:t>UKUPNO ZA OSTALO:</w:t>
      </w:r>
      <w:r>
        <w:rPr>
          <w:lang w:val="sr-Latn-CS"/>
        </w:rPr>
        <w:t xml:space="preserve"> 5,000.00 Din.</w:t>
      </w:r>
    </w:p>
    <w:p w14:paraId="466698F4" w14:textId="77777777" w:rsidR="002C65FA" w:rsidRDefault="002C65FA" w:rsidP="002C65FA">
      <w:pPr>
        <w:keepLines/>
        <w:widowControl/>
        <w:spacing w:line="240" w:lineRule="auto"/>
        <w:jc w:val="center"/>
        <w:rPr>
          <w:lang w:val="sr-Latn-CS"/>
        </w:rPr>
      </w:pPr>
      <w:r w:rsidRPr="004F0E45">
        <w:rPr>
          <w:b/>
          <w:lang w:val="sr-Latn-CS"/>
        </w:rPr>
        <w:t>UKUPAN BUDŽET:</w:t>
      </w:r>
      <w:r>
        <w:rPr>
          <w:lang w:val="sr-Latn-CS"/>
        </w:rPr>
        <w:t xml:space="preserve"> </w:t>
      </w:r>
      <w:r w:rsidR="00504D16">
        <w:rPr>
          <w:lang w:val="sr-Latn-CS"/>
        </w:rPr>
        <w:t>242,8</w:t>
      </w:r>
      <w:r>
        <w:rPr>
          <w:lang w:val="sr-Latn-CS"/>
        </w:rPr>
        <w:t>00.00 Din.</w:t>
      </w:r>
    </w:p>
    <w:p w14:paraId="69069058" w14:textId="77777777" w:rsidR="002343C5" w:rsidRPr="006F61C6" w:rsidRDefault="002343C5" w:rsidP="008F4BC3">
      <w:pPr>
        <w:pStyle w:val="BodyText"/>
        <w:rPr>
          <w:lang w:val="sr-Latn-CS"/>
        </w:rPr>
      </w:pPr>
    </w:p>
    <w:sectPr w:rsidR="002343C5" w:rsidRPr="006F61C6" w:rsidSect="005A3FD1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89FE1" w14:textId="77777777" w:rsidR="00631E39" w:rsidRDefault="00631E39">
      <w:r>
        <w:separator/>
      </w:r>
    </w:p>
  </w:endnote>
  <w:endnote w:type="continuationSeparator" w:id="0">
    <w:p w14:paraId="13D220FC" w14:textId="77777777" w:rsidR="00631E39" w:rsidRDefault="00631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F860F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56C08D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 w14:paraId="387DF19D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49394A61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35E75005" w14:textId="77777777" w:rsidR="002343C5" w:rsidRPr="006D0694" w:rsidRDefault="002343C5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6E4106">
            <w:rPr>
              <w:lang w:val="sr-Latn-CS"/>
            </w:rPr>
            <w:t>LNM_CodingTeam, 2021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05F58F0F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355844">
            <w:rPr>
              <w:rStyle w:val="PageNumber"/>
              <w:noProof/>
              <w:lang w:val="sr-Latn-CS"/>
            </w:rPr>
            <w:t>7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631E39">
            <w:fldChar w:fldCharType="begin"/>
          </w:r>
          <w:r w:rsidR="00631E39">
            <w:instrText xml:space="preserve"> NUMPAGES  \* MERGEFORMAT </w:instrText>
          </w:r>
          <w:r w:rsidR="00631E39">
            <w:fldChar w:fldCharType="separate"/>
          </w:r>
          <w:r w:rsidR="00355844">
            <w:rPr>
              <w:rStyle w:val="PageNumber"/>
              <w:noProof/>
              <w:lang w:val="sr-Latn-CS"/>
            </w:rPr>
            <w:t>9</w:t>
          </w:r>
          <w:r w:rsidR="00631E39"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14:paraId="52AAF298" w14:textId="77777777"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2AB9D3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164945" w14:textId="77777777" w:rsidR="00631E39" w:rsidRDefault="00631E39">
      <w:r>
        <w:separator/>
      </w:r>
    </w:p>
  </w:footnote>
  <w:footnote w:type="continuationSeparator" w:id="0">
    <w:p w14:paraId="7D9C1CE6" w14:textId="77777777" w:rsidR="00631E39" w:rsidRDefault="00631E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3AB1C" w14:textId="77777777" w:rsidR="002343C5" w:rsidRDefault="002343C5">
    <w:pPr>
      <w:rPr>
        <w:sz w:val="24"/>
      </w:rPr>
    </w:pPr>
  </w:p>
  <w:p w14:paraId="44B83534" w14:textId="77777777" w:rsidR="002343C5" w:rsidRDefault="002343C5">
    <w:pPr>
      <w:pBdr>
        <w:top w:val="single" w:sz="6" w:space="1" w:color="auto"/>
      </w:pBdr>
      <w:rPr>
        <w:sz w:val="24"/>
      </w:rPr>
    </w:pPr>
  </w:p>
  <w:p w14:paraId="69DDD22C" w14:textId="77777777" w:rsidR="001A2287" w:rsidRDefault="001A2287" w:rsidP="001A228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LNM_CodingTeam</w:t>
    </w:r>
  </w:p>
  <w:p w14:paraId="7DD4CA5B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6764063C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 w14:paraId="53943F27" w14:textId="77777777">
      <w:tc>
        <w:tcPr>
          <w:tcW w:w="6379" w:type="dxa"/>
        </w:tcPr>
        <w:p w14:paraId="4FFFE61D" w14:textId="77777777" w:rsidR="002343C5" w:rsidRPr="006D0694" w:rsidRDefault="006E4106">
          <w:pPr>
            <w:rPr>
              <w:lang w:val="sr-Latn-CS"/>
            </w:rPr>
          </w:pPr>
          <w:r>
            <w:rPr>
              <w:lang w:val="sr-Latn-CS"/>
            </w:rPr>
            <w:t>EHotelServices</w:t>
          </w:r>
        </w:p>
      </w:tc>
      <w:tc>
        <w:tcPr>
          <w:tcW w:w="2870" w:type="dxa"/>
        </w:tcPr>
        <w:p w14:paraId="272BBA3B" w14:textId="77777777"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14:paraId="51EE00F7" w14:textId="77777777">
      <w:tc>
        <w:tcPr>
          <w:tcW w:w="6379" w:type="dxa"/>
        </w:tcPr>
        <w:p w14:paraId="79478D36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14:paraId="49014CD9" w14:textId="75CF0DC4" w:rsidR="002343C5" w:rsidRPr="006D0694" w:rsidRDefault="002343C5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913528">
            <w:rPr>
              <w:lang w:val="sr-Latn-CS"/>
            </w:rPr>
            <w:t>1</w:t>
          </w:r>
          <w:r w:rsidR="000365A5">
            <w:rPr>
              <w:lang w:val="sr-Latn-CS"/>
            </w:rPr>
            <w:t>5</w:t>
          </w:r>
          <w:r w:rsidR="00913528">
            <w:rPr>
              <w:lang w:val="sr-Latn-CS"/>
            </w:rPr>
            <w:t>.03.2020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 w14:paraId="6D2E18BC" w14:textId="77777777">
      <w:tc>
        <w:tcPr>
          <w:tcW w:w="9249" w:type="dxa"/>
          <w:gridSpan w:val="2"/>
        </w:tcPr>
        <w:p w14:paraId="32A7DF4B" w14:textId="77777777" w:rsidR="002343C5" w:rsidRPr="006D0694" w:rsidRDefault="006E4106">
          <w:pPr>
            <w:rPr>
              <w:lang w:val="sr-Latn-CS"/>
            </w:rPr>
          </w:pPr>
          <w:r>
            <w:rPr>
              <w:lang w:val="sr-Latn-CS"/>
            </w:rPr>
            <w:t>LNM_CodingTeam</w:t>
          </w:r>
          <w:r w:rsidR="006F61C6" w:rsidRPr="006D0694">
            <w:rPr>
              <w:lang w:val="sr-Latn-CS"/>
            </w:rPr>
            <w:t>-</w:t>
          </w:r>
          <w:r>
            <w:rPr>
              <w:lang w:val="sr-Latn-CS"/>
            </w:rPr>
            <w:t>EHotelServices</w:t>
          </w:r>
          <w:r w:rsidR="006D41CE">
            <w:rPr>
              <w:lang w:val="sr-Latn-CS"/>
            </w:rPr>
            <w:t>-</w:t>
          </w:r>
          <w:r w:rsidR="006F61C6" w:rsidRPr="006D0694">
            <w:rPr>
              <w:lang w:val="sr-Latn-CS"/>
            </w:rPr>
            <w:t>0</w:t>
          </w:r>
          <w:r w:rsidR="00913528">
            <w:rPr>
              <w:lang w:val="sr-Latn-CS"/>
            </w:rPr>
            <w:t>3</w:t>
          </w:r>
        </w:p>
      </w:tc>
    </w:tr>
  </w:tbl>
  <w:p w14:paraId="1C77D1FF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BC0DC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1C6"/>
    <w:rsid w:val="000012A9"/>
    <w:rsid w:val="000365A5"/>
    <w:rsid w:val="000F5EE8"/>
    <w:rsid w:val="00103833"/>
    <w:rsid w:val="00151CDF"/>
    <w:rsid w:val="00157DAE"/>
    <w:rsid w:val="0016264F"/>
    <w:rsid w:val="00197ECE"/>
    <w:rsid w:val="001A2287"/>
    <w:rsid w:val="001B128E"/>
    <w:rsid w:val="001F6798"/>
    <w:rsid w:val="00210E17"/>
    <w:rsid w:val="00232682"/>
    <w:rsid w:val="002343C5"/>
    <w:rsid w:val="00246BEF"/>
    <w:rsid w:val="0024759A"/>
    <w:rsid w:val="00257501"/>
    <w:rsid w:val="00260B17"/>
    <w:rsid w:val="00277EA9"/>
    <w:rsid w:val="002B06FC"/>
    <w:rsid w:val="002C4B5C"/>
    <w:rsid w:val="002C65FA"/>
    <w:rsid w:val="002D6F95"/>
    <w:rsid w:val="002F2A00"/>
    <w:rsid w:val="00324FE9"/>
    <w:rsid w:val="003312BC"/>
    <w:rsid w:val="00355844"/>
    <w:rsid w:val="00377511"/>
    <w:rsid w:val="00380403"/>
    <w:rsid w:val="00382BDE"/>
    <w:rsid w:val="00387292"/>
    <w:rsid w:val="00391DE3"/>
    <w:rsid w:val="00394B0D"/>
    <w:rsid w:val="003A4834"/>
    <w:rsid w:val="003B2A67"/>
    <w:rsid w:val="003B36DF"/>
    <w:rsid w:val="003C6C27"/>
    <w:rsid w:val="003D5CA3"/>
    <w:rsid w:val="003E416D"/>
    <w:rsid w:val="00400964"/>
    <w:rsid w:val="00404424"/>
    <w:rsid w:val="00422B0E"/>
    <w:rsid w:val="0043728B"/>
    <w:rsid w:val="00452ED8"/>
    <w:rsid w:val="004561C7"/>
    <w:rsid w:val="0046479A"/>
    <w:rsid w:val="0046548E"/>
    <w:rsid w:val="00480E28"/>
    <w:rsid w:val="00490DC7"/>
    <w:rsid w:val="00495821"/>
    <w:rsid w:val="004A22E8"/>
    <w:rsid w:val="004A77E5"/>
    <w:rsid w:val="004D022E"/>
    <w:rsid w:val="004E4203"/>
    <w:rsid w:val="00504D16"/>
    <w:rsid w:val="00515E78"/>
    <w:rsid w:val="00525A35"/>
    <w:rsid w:val="0053248E"/>
    <w:rsid w:val="005430FA"/>
    <w:rsid w:val="00555767"/>
    <w:rsid w:val="00574004"/>
    <w:rsid w:val="005A3FD1"/>
    <w:rsid w:val="005D4875"/>
    <w:rsid w:val="005F3958"/>
    <w:rsid w:val="00602562"/>
    <w:rsid w:val="00614EF5"/>
    <w:rsid w:val="00616E9D"/>
    <w:rsid w:val="00631E39"/>
    <w:rsid w:val="00657F8A"/>
    <w:rsid w:val="006724D2"/>
    <w:rsid w:val="006776CF"/>
    <w:rsid w:val="006D0694"/>
    <w:rsid w:val="006D41CE"/>
    <w:rsid w:val="006E4106"/>
    <w:rsid w:val="006F61C6"/>
    <w:rsid w:val="00713F52"/>
    <w:rsid w:val="0075049C"/>
    <w:rsid w:val="00765B9D"/>
    <w:rsid w:val="007A2854"/>
    <w:rsid w:val="007E1F8E"/>
    <w:rsid w:val="00810C53"/>
    <w:rsid w:val="0081471E"/>
    <w:rsid w:val="0084235B"/>
    <w:rsid w:val="00851B00"/>
    <w:rsid w:val="00870F50"/>
    <w:rsid w:val="008B2C59"/>
    <w:rsid w:val="008C7CA2"/>
    <w:rsid w:val="008D40CF"/>
    <w:rsid w:val="008E3870"/>
    <w:rsid w:val="008F4BC3"/>
    <w:rsid w:val="00913528"/>
    <w:rsid w:val="009207A8"/>
    <w:rsid w:val="0093054F"/>
    <w:rsid w:val="00935406"/>
    <w:rsid w:val="00944B79"/>
    <w:rsid w:val="00967BBD"/>
    <w:rsid w:val="00981CEB"/>
    <w:rsid w:val="0099694D"/>
    <w:rsid w:val="009E14A4"/>
    <w:rsid w:val="00A279BA"/>
    <w:rsid w:val="00A317A2"/>
    <w:rsid w:val="00A355DD"/>
    <w:rsid w:val="00A47A83"/>
    <w:rsid w:val="00A73660"/>
    <w:rsid w:val="00A83480"/>
    <w:rsid w:val="00A93CF7"/>
    <w:rsid w:val="00AC06A4"/>
    <w:rsid w:val="00B357AD"/>
    <w:rsid w:val="00B357F1"/>
    <w:rsid w:val="00B40827"/>
    <w:rsid w:val="00B5382B"/>
    <w:rsid w:val="00B549D9"/>
    <w:rsid w:val="00B657EC"/>
    <w:rsid w:val="00B75D52"/>
    <w:rsid w:val="00B93575"/>
    <w:rsid w:val="00B973F0"/>
    <w:rsid w:val="00BC08AC"/>
    <w:rsid w:val="00BC0F1A"/>
    <w:rsid w:val="00BD39B8"/>
    <w:rsid w:val="00BF7F2C"/>
    <w:rsid w:val="00C12B51"/>
    <w:rsid w:val="00C24B5D"/>
    <w:rsid w:val="00C30C23"/>
    <w:rsid w:val="00C4723D"/>
    <w:rsid w:val="00C502CA"/>
    <w:rsid w:val="00C70470"/>
    <w:rsid w:val="00C75DBE"/>
    <w:rsid w:val="00CC420E"/>
    <w:rsid w:val="00CE57A3"/>
    <w:rsid w:val="00CF2C93"/>
    <w:rsid w:val="00CF694C"/>
    <w:rsid w:val="00D163B6"/>
    <w:rsid w:val="00D2440C"/>
    <w:rsid w:val="00D26471"/>
    <w:rsid w:val="00D34BEA"/>
    <w:rsid w:val="00D36260"/>
    <w:rsid w:val="00D74642"/>
    <w:rsid w:val="00D97F08"/>
    <w:rsid w:val="00DD6C90"/>
    <w:rsid w:val="00DF310B"/>
    <w:rsid w:val="00E464F7"/>
    <w:rsid w:val="00E77E35"/>
    <w:rsid w:val="00EA1072"/>
    <w:rsid w:val="00EA32C5"/>
    <w:rsid w:val="00EB4996"/>
    <w:rsid w:val="00EC70CF"/>
    <w:rsid w:val="00EE3DA4"/>
    <w:rsid w:val="00F334DC"/>
    <w:rsid w:val="00F62203"/>
    <w:rsid w:val="00F70F3B"/>
    <w:rsid w:val="00FD0ACA"/>
    <w:rsid w:val="00FE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  <o:rules v:ext="edit">
        <o:r id="V:Rule1" type="connector" idref="#_x0000_s1032">
          <o:proxy start="" idref="#_x0000_s1028" connectloc="1"/>
          <o:proxy end="" idref="#_x0000_s1029" connectloc="0"/>
        </o:r>
        <o:r id="V:Rule2" type="connector" idref="#_x0000_s1033">
          <o:proxy start="" idref="#_x0000_s1028" connectloc="3"/>
          <o:proxy end="" idref="#_x0000_s1031" connectloc="0"/>
        </o:r>
      </o:rules>
    </o:shapelayout>
  </w:shapeDefaults>
  <w:decimalSymbol w:val=","/>
  <w:listSeparator w:val=";"/>
  <w14:docId w14:val="68DE31D8"/>
  <w15:docId w15:val="{E25346D6-1D9C-41BF-9B1E-1841F0AE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  <w:lang w:val="en-US" w:eastAsia="en-US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  <w:lang w:val="en-US" w:eastAsia="en-US"/>
    </w:rPr>
  </w:style>
  <w:style w:type="paragraph" w:styleId="NoSpacing">
    <w:name w:val="No Spacing"/>
    <w:uiPriority w:val="1"/>
    <w:qFormat/>
    <w:rsid w:val="002B06FC"/>
    <w:pPr>
      <w:widowControl w:val="0"/>
    </w:pPr>
    <w:rPr>
      <w:lang w:val="en-US"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4103BE3754894F8112F7B9ADD032CB" ma:contentTypeVersion="0" ma:contentTypeDescription="Create a new document." ma:contentTypeScope="" ma:versionID="cffd167f0c2b90a6bf3e4e650366c6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8836C2-BE58-4561-A9DE-5AB6BE1C0D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1C3E38-4B46-4326-A5C4-66B6EEF6AB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D89EB7-4115-4C82-8AB1-B9E7803635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33</TotalTime>
  <Pages>8</Pages>
  <Words>1441</Words>
  <Characters>8217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Nikola PetroviÄ‡</cp:lastModifiedBy>
  <cp:revision>9</cp:revision>
  <cp:lastPrinted>1999-04-23T13:49:00Z</cp:lastPrinted>
  <dcterms:created xsi:type="dcterms:W3CDTF">2021-03-19T16:14:00Z</dcterms:created>
  <dcterms:modified xsi:type="dcterms:W3CDTF">2021-03-22T12:02:00Z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0x010100AD4103BE3754894F8112F7B9ADD032CB</vt:lpwstr>
  </property>
</Properties>
</file>