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6904" w14:textId="77777777" w:rsidR="00206E1F" w:rsidRPr="00545EB8" w:rsidRDefault="00971242" w:rsidP="003372D3">
      <w:pPr>
        <w:pStyle w:val="Title"/>
        <w:jc w:val="right"/>
        <w:rPr>
          <w:lang w:val="sr-Latn-RS"/>
        </w:rPr>
      </w:pPr>
      <w:r>
        <w:rPr>
          <w:lang w:val="sr-Latn-CS"/>
        </w:rPr>
        <w:t>EHotelServices</w:t>
      </w:r>
    </w:p>
    <w:p w14:paraId="77E47F6A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3F8FD5C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21C673F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26B1B7E7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AE8CE7F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9D0ABF6" w14:textId="77777777">
        <w:tc>
          <w:tcPr>
            <w:tcW w:w="2304" w:type="dxa"/>
          </w:tcPr>
          <w:p w14:paraId="20468CB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D922E1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BFFE73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3575E7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15A7D6C" w14:textId="77777777">
        <w:tc>
          <w:tcPr>
            <w:tcW w:w="2304" w:type="dxa"/>
          </w:tcPr>
          <w:p w14:paraId="0561F24F" w14:textId="77777777" w:rsidR="003372D3" w:rsidRPr="003372D3" w:rsidRDefault="00545EB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</w:t>
            </w:r>
            <w:r w:rsid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19.</w:t>
            </w:r>
          </w:p>
        </w:tc>
        <w:tc>
          <w:tcPr>
            <w:tcW w:w="1152" w:type="dxa"/>
          </w:tcPr>
          <w:p w14:paraId="1999706E" w14:textId="77777777" w:rsidR="003372D3" w:rsidRPr="003372D3" w:rsidRDefault="00545EB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E7AFA7D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E84EAC" w14:textId="77777777" w:rsidR="00971242" w:rsidRDefault="00971242" w:rsidP="0097124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Petrović, 16288</w:t>
            </w:r>
          </w:p>
          <w:p w14:paraId="711EFE57" w14:textId="77777777" w:rsidR="00971242" w:rsidRDefault="00971242" w:rsidP="0097124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Veljković, 16503</w:t>
            </w:r>
          </w:p>
          <w:p w14:paraId="4D1031FC" w14:textId="77777777" w:rsidR="00971242" w:rsidRPr="003372D3" w:rsidRDefault="00971242" w:rsidP="0097124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Stevanović, 16906</w:t>
            </w:r>
          </w:p>
        </w:tc>
      </w:tr>
      <w:tr w:rsidR="003372D3" w:rsidRPr="003372D3" w14:paraId="6B28972C" w14:textId="77777777">
        <w:tc>
          <w:tcPr>
            <w:tcW w:w="2304" w:type="dxa"/>
          </w:tcPr>
          <w:p w14:paraId="078A48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F173B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95F468A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21EA5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20B82D32" w14:textId="77777777">
        <w:tc>
          <w:tcPr>
            <w:tcW w:w="2304" w:type="dxa"/>
          </w:tcPr>
          <w:p w14:paraId="0F3C656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B0AE1F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8C318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C55C01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C79016F" w14:textId="77777777">
        <w:tc>
          <w:tcPr>
            <w:tcW w:w="2304" w:type="dxa"/>
          </w:tcPr>
          <w:p w14:paraId="54AA990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FBD6E6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141E6A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83A37B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2938ECDF" w14:textId="77777777" w:rsidR="00206E1F" w:rsidRPr="003372D3" w:rsidRDefault="00206E1F">
      <w:pPr>
        <w:rPr>
          <w:lang w:val="sr-Latn-CS"/>
        </w:rPr>
      </w:pPr>
    </w:p>
    <w:p w14:paraId="07E3EFE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E77DA18" w14:textId="0A2A010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DB1CDD">
        <w:rPr>
          <w:noProof/>
        </w:rPr>
        <w:t>4</w:t>
      </w:r>
      <w:r w:rsidR="00B93B67">
        <w:rPr>
          <w:noProof/>
        </w:rPr>
        <w:fldChar w:fldCharType="end"/>
      </w:r>
    </w:p>
    <w:p w14:paraId="66F6AEBF" w14:textId="38CDBD43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 w:rsidR="00DB1CDD">
        <w:rPr>
          <w:noProof/>
        </w:rPr>
        <w:t>4</w:t>
      </w:r>
      <w:r>
        <w:rPr>
          <w:noProof/>
        </w:rPr>
        <w:fldChar w:fldCharType="end"/>
      </w:r>
    </w:p>
    <w:p w14:paraId="209AC209" w14:textId="57A58286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 w:rsidR="00DB1CDD">
        <w:rPr>
          <w:noProof/>
        </w:rPr>
        <w:t>4</w:t>
      </w:r>
      <w:r>
        <w:rPr>
          <w:noProof/>
        </w:rPr>
        <w:fldChar w:fldCharType="end"/>
      </w:r>
    </w:p>
    <w:p w14:paraId="6C129547" w14:textId="58B18F7D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 w:rsidR="00DB1CDD">
        <w:rPr>
          <w:noProof/>
        </w:rPr>
        <w:t>4</w:t>
      </w:r>
      <w:r>
        <w:rPr>
          <w:noProof/>
        </w:rPr>
        <w:fldChar w:fldCharType="end"/>
      </w:r>
    </w:p>
    <w:p w14:paraId="1FF5C5F9" w14:textId="2E0A56A6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516ACA">
        <w:rPr>
          <w:noProof/>
        </w:rPr>
        <w:t>6</w:t>
      </w:r>
    </w:p>
    <w:p w14:paraId="32B89AA1" w14:textId="64E0CDE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2A0CAF">
        <w:rPr>
          <w:noProof/>
          <w:lang w:val="sr-Latn-CS"/>
        </w:rPr>
        <w:t>Gost</w:t>
      </w:r>
      <w:r>
        <w:rPr>
          <w:noProof/>
        </w:rPr>
        <w:tab/>
      </w:r>
      <w:r w:rsidR="00516ACA">
        <w:rPr>
          <w:noProof/>
        </w:rPr>
        <w:t>6</w:t>
      </w:r>
    </w:p>
    <w:p w14:paraId="6F10DCAA" w14:textId="76B86AE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Osoblje</w:t>
      </w:r>
      <w:r>
        <w:rPr>
          <w:noProof/>
        </w:rPr>
        <w:tab/>
      </w:r>
      <w:r w:rsidR="006D7C1E">
        <w:rPr>
          <w:noProof/>
        </w:rPr>
        <w:t>6</w:t>
      </w:r>
    </w:p>
    <w:p w14:paraId="74EE5F37" w14:textId="77777777" w:rsidR="00B93B67" w:rsidRDefault="00B93B67" w:rsidP="005910A1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5910A1">
        <w:rPr>
          <w:noProof/>
          <w:lang w:val="sr-Latn-CS"/>
        </w:rPr>
        <w:t>Administrator</w:t>
      </w:r>
      <w:r>
        <w:rPr>
          <w:noProof/>
        </w:rPr>
        <w:tab/>
      </w:r>
      <w:r w:rsidR="006D7C1E">
        <w:rPr>
          <w:noProof/>
        </w:rPr>
        <w:t>6</w:t>
      </w:r>
    </w:p>
    <w:p w14:paraId="77C7ABC0" w14:textId="7F1901FC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516ACA">
        <w:rPr>
          <w:noProof/>
        </w:rPr>
        <w:t>7</w:t>
      </w:r>
    </w:p>
    <w:p w14:paraId="4214DECF" w14:textId="02A7023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260AA6">
        <w:rPr>
          <w:noProof/>
          <w:lang w:val="sr-Latn-CS"/>
        </w:rPr>
        <w:t>Prijavljivanje</w:t>
      </w:r>
      <w:r>
        <w:rPr>
          <w:noProof/>
        </w:rPr>
        <w:tab/>
      </w:r>
      <w:r w:rsidR="00516ACA">
        <w:rPr>
          <w:noProof/>
        </w:rPr>
        <w:t>7</w:t>
      </w:r>
    </w:p>
    <w:p w14:paraId="35B480FE" w14:textId="0A7F0B5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Kreiranje profila</w:t>
      </w:r>
      <w:r>
        <w:rPr>
          <w:noProof/>
        </w:rPr>
        <w:tab/>
      </w:r>
      <w:r w:rsidR="006D7C1E">
        <w:rPr>
          <w:noProof/>
        </w:rPr>
        <w:t>7</w:t>
      </w:r>
    </w:p>
    <w:p w14:paraId="68C56949" w14:textId="329D423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Brisanje profila</w:t>
      </w:r>
      <w:r>
        <w:rPr>
          <w:noProof/>
        </w:rPr>
        <w:tab/>
      </w:r>
      <w:r w:rsidR="00516ACA">
        <w:rPr>
          <w:noProof/>
        </w:rPr>
        <w:t>8</w:t>
      </w:r>
    </w:p>
    <w:p w14:paraId="78650DA0" w14:textId="502121A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Ažuriranje podataka o sebi</w:t>
      </w:r>
      <w:r>
        <w:rPr>
          <w:noProof/>
        </w:rPr>
        <w:tab/>
      </w:r>
      <w:r w:rsidR="006D7C1E">
        <w:rPr>
          <w:noProof/>
        </w:rPr>
        <w:t>9</w:t>
      </w:r>
    </w:p>
    <w:p w14:paraId="57C8B9D8" w14:textId="1CEA44F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Zahtevanje i rezervacija usluge</w:t>
      </w:r>
      <w:r>
        <w:rPr>
          <w:noProof/>
        </w:rPr>
        <w:tab/>
      </w:r>
      <w:r w:rsidR="006D7C1E">
        <w:rPr>
          <w:noProof/>
        </w:rPr>
        <w:t>9</w:t>
      </w:r>
    </w:p>
    <w:p w14:paraId="4A8E8416" w14:textId="796CDDC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Pregled usluga i ponude hotela</w:t>
      </w:r>
      <w:r>
        <w:rPr>
          <w:noProof/>
        </w:rPr>
        <w:tab/>
      </w:r>
      <w:r w:rsidR="00516ACA">
        <w:rPr>
          <w:noProof/>
        </w:rPr>
        <w:t>10</w:t>
      </w:r>
    </w:p>
    <w:p w14:paraId="586E1A0E" w14:textId="6CE9AA5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Otkazivanje rezervisane usluge</w:t>
      </w:r>
      <w:r>
        <w:rPr>
          <w:noProof/>
        </w:rPr>
        <w:tab/>
      </w:r>
      <w:r w:rsidR="00516ACA">
        <w:rPr>
          <w:noProof/>
        </w:rPr>
        <w:t>11</w:t>
      </w:r>
    </w:p>
    <w:p w14:paraId="12EA71AA" w14:textId="2A1414BB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Obrada zahteva gostiju</w:t>
      </w:r>
      <w:r>
        <w:rPr>
          <w:noProof/>
        </w:rPr>
        <w:tab/>
      </w:r>
      <w:r w:rsidR="00516ACA">
        <w:rPr>
          <w:noProof/>
        </w:rPr>
        <w:t>11</w:t>
      </w:r>
    </w:p>
    <w:p w14:paraId="471753C9" w14:textId="143AD78B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516ACA">
        <w:rPr>
          <w:noProof/>
          <w:lang w:val="sr-Latn-CS"/>
        </w:rPr>
        <w:t>Ažuriranje računa gostju</w:t>
      </w:r>
      <w:r>
        <w:rPr>
          <w:noProof/>
        </w:rPr>
        <w:tab/>
      </w:r>
      <w:r w:rsidR="006D7C1E">
        <w:rPr>
          <w:noProof/>
        </w:rPr>
        <w:t>11</w:t>
      </w:r>
    </w:p>
    <w:p w14:paraId="64F6155E" w14:textId="336A6D18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 w:rsidR="00BC57E8">
        <w:rPr>
          <w:noProof/>
          <w:lang w:val="sr-Latn-CS"/>
        </w:rPr>
        <w:t>0    Kreiranje i ažuriranje rasporeda korišćenja hotelskih usluga i prostorija</w:t>
      </w:r>
      <w:r>
        <w:rPr>
          <w:noProof/>
        </w:rPr>
        <w:tab/>
      </w:r>
      <w:r w:rsidR="006D7C1E">
        <w:rPr>
          <w:noProof/>
        </w:rPr>
        <w:t>12</w:t>
      </w:r>
    </w:p>
    <w:p w14:paraId="4F9E9EB3" w14:textId="45FB5E70" w:rsidR="00260AA6" w:rsidRPr="00260AA6" w:rsidRDefault="00B93B67" w:rsidP="00260AA6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 w:rsidR="00BC57E8">
        <w:rPr>
          <w:noProof/>
          <w:sz w:val="24"/>
          <w:szCs w:val="24"/>
          <w:lang w:val="sr-Latn-CS"/>
        </w:rPr>
        <w:t xml:space="preserve">   </w:t>
      </w:r>
      <w:r w:rsidR="00BC57E8" w:rsidRPr="00BC57E8">
        <w:rPr>
          <w:noProof/>
          <w:lang w:val="sr-Latn-CS"/>
        </w:rPr>
        <w:t>Kreiranje i ažuriranje ponude hotela</w:t>
      </w:r>
      <w:r>
        <w:rPr>
          <w:noProof/>
        </w:rPr>
        <w:tab/>
      </w:r>
      <w:r w:rsidR="006D7C1E">
        <w:rPr>
          <w:noProof/>
        </w:rPr>
        <w:t>13</w:t>
      </w:r>
    </w:p>
    <w:p w14:paraId="133B13EB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</w:p>
    <w:p w14:paraId="5C77DE82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6D7C1E">
        <w:rPr>
          <w:noProof/>
        </w:rPr>
        <w:t>14</w:t>
      </w:r>
    </w:p>
    <w:p w14:paraId="7DA00DA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6D7C1E">
        <w:rPr>
          <w:noProof/>
        </w:rPr>
        <w:t>14</w:t>
      </w:r>
    </w:p>
    <w:p w14:paraId="00386CC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6D7C1E">
        <w:rPr>
          <w:noProof/>
        </w:rPr>
        <w:t>14</w:t>
      </w:r>
    </w:p>
    <w:p w14:paraId="0FB1CF4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6D7C1E">
        <w:rPr>
          <w:noProof/>
        </w:rPr>
        <w:t>14</w:t>
      </w:r>
    </w:p>
    <w:p w14:paraId="3368DCF6" w14:textId="03CAB3AF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6D7C1E">
        <w:rPr>
          <w:noProof/>
        </w:rPr>
        <w:t>1</w:t>
      </w:r>
      <w:r w:rsidR="00BC57E8">
        <w:rPr>
          <w:noProof/>
        </w:rPr>
        <w:t>5</w:t>
      </w:r>
    </w:p>
    <w:p w14:paraId="58F1A43C" w14:textId="6D6C1FDB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6D7C1E">
        <w:rPr>
          <w:noProof/>
        </w:rPr>
        <w:t>1</w:t>
      </w:r>
      <w:r w:rsidR="00BC57E8">
        <w:rPr>
          <w:noProof/>
        </w:rPr>
        <w:t>5</w:t>
      </w:r>
    </w:p>
    <w:p w14:paraId="4936802A" w14:textId="2506D55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6D7C1E">
        <w:rPr>
          <w:noProof/>
        </w:rPr>
        <w:t>1</w:t>
      </w:r>
      <w:r w:rsidR="00BC57E8">
        <w:rPr>
          <w:noProof/>
        </w:rPr>
        <w:t>5</w:t>
      </w:r>
    </w:p>
    <w:p w14:paraId="4ADFBA73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400BCE6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2B5B8558" w14:textId="77777777" w:rsidR="00206E1F" w:rsidRPr="003372D3" w:rsidRDefault="00B849B5" w:rsidP="00545EB8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545EB8">
        <w:rPr>
          <w:lang w:val="sr-Latn-CS"/>
        </w:rPr>
        <w:t>aplikacije „</w:t>
      </w:r>
      <w:r w:rsidR="0034142A">
        <w:rPr>
          <w:lang w:val="sr-Latn-CS"/>
        </w:rPr>
        <w:t>EHotelServices</w:t>
      </w:r>
      <w:r w:rsidR="00545EB8">
        <w:rPr>
          <w:lang w:val="sr-Latn-CS"/>
        </w:rPr>
        <w:t>“.</w:t>
      </w:r>
    </w:p>
    <w:p w14:paraId="711746E0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2506EB46" w14:textId="77777777" w:rsidR="0034142A" w:rsidRPr="00620A68" w:rsidRDefault="0034142A" w:rsidP="0034142A">
      <w:pPr>
        <w:pStyle w:val="BodyText"/>
        <w:rPr>
          <w:lang w:val="sr-Latn-RS"/>
        </w:rPr>
      </w:pPr>
      <w:bookmarkStart w:id="2" w:name="_Toc163018888"/>
      <w:r>
        <w:rPr>
          <w:lang w:val="sr-Latn-CS"/>
        </w:rPr>
        <w:t xml:space="preserve">Dokument se odnosi na EHotelServices web aplikaciju koja će biti razvijena od strane LNM_CodingTeam-a. EHotelServices  predstvavlja skraćenicu od Electronic Hotel Services(Elektronske usluge hotela) . Namena sistema je da </w:t>
      </w:r>
      <w:r>
        <w:rPr>
          <w:lang w:val="sr-Latn-RS"/>
        </w:rPr>
        <w:t>o</w:t>
      </w:r>
      <w:r>
        <w:t>lakša naru</w:t>
      </w:r>
      <w:r>
        <w:rPr>
          <w:lang w:val="sr-Latn-RS"/>
        </w:rPr>
        <w:t>č</w:t>
      </w:r>
      <w:r>
        <w:t>ivanje i pru</w:t>
      </w:r>
      <w:r>
        <w:rPr>
          <w:lang w:val="sr-Latn-RS"/>
        </w:rPr>
        <w:t>ž</w:t>
      </w:r>
      <w:r>
        <w:t>anje usluga koje hotel nudi, a samim tim</w:t>
      </w:r>
      <w:r>
        <w:rPr>
          <w:lang w:val="sr-Latn-RS"/>
        </w:rPr>
        <w:t xml:space="preserve"> omogućiti</w:t>
      </w:r>
      <w:r>
        <w:t xml:space="preserve"> bolju organizaciju osoblja hotela, pobolj</w:t>
      </w:r>
      <w:r>
        <w:rPr>
          <w:lang w:val="sr-Latn-RS"/>
        </w:rPr>
        <w:t>š</w:t>
      </w:r>
      <w:r>
        <w:t>ati informisanost i pove</w:t>
      </w:r>
      <w:r>
        <w:rPr>
          <w:lang w:val="sr-Latn-RS"/>
        </w:rPr>
        <w:t>ć</w:t>
      </w:r>
      <w:r>
        <w:t>ati brzinu usluga</w:t>
      </w:r>
      <w:r>
        <w:rPr>
          <w:lang w:val="sr-Latn-RS"/>
        </w:rPr>
        <w:t>.</w:t>
      </w:r>
    </w:p>
    <w:p w14:paraId="157CA57D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69E563B4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02EF28B" w14:textId="77777777" w:rsidR="001B3260" w:rsidRDefault="001B3260" w:rsidP="001B3260">
      <w:pPr>
        <w:pStyle w:val="BodyText"/>
        <w:numPr>
          <w:ilvl w:val="0"/>
          <w:numId w:val="25"/>
        </w:numPr>
        <w:tabs>
          <w:tab w:val="clear" w:pos="360"/>
          <w:tab w:val="num" w:pos="1440"/>
        </w:tabs>
        <w:ind w:left="1440"/>
        <w:rPr>
          <w:lang w:val="sr-Latn-CS"/>
        </w:rPr>
      </w:pPr>
      <w:bookmarkStart w:id="3" w:name="_Toc163018889"/>
      <w:r>
        <w:rPr>
          <w:lang w:val="sr-Latn-CS"/>
        </w:rPr>
        <w:t>EHotelServices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LNM_CodingTeam-01</w:t>
      </w:r>
      <w:r w:rsidRPr="006F61C6">
        <w:rPr>
          <w:lang w:val="sr-Latn-CS"/>
        </w:rPr>
        <w:t>, V1.0</w:t>
      </w:r>
      <w:r>
        <w:rPr>
          <w:lang w:val="sr-Latn-CS"/>
        </w:rPr>
        <w:t>, 2021, LNM_CodingTeam</w:t>
      </w:r>
      <w:r w:rsidRPr="006F61C6">
        <w:rPr>
          <w:lang w:val="sr-Latn-CS"/>
        </w:rPr>
        <w:t>.</w:t>
      </w:r>
    </w:p>
    <w:p w14:paraId="441B8587" w14:textId="77777777" w:rsidR="001B3260" w:rsidRDefault="001B3260" w:rsidP="001B3260">
      <w:pPr>
        <w:pStyle w:val="BodyText"/>
        <w:numPr>
          <w:ilvl w:val="0"/>
          <w:numId w:val="25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EHotelServices – Vizija sistema,</w:t>
      </w:r>
      <w:r w:rsidRPr="00CE57A3">
        <w:rPr>
          <w:lang w:val="sr-Latn-CS"/>
        </w:rPr>
        <w:t xml:space="preserve"> </w:t>
      </w:r>
      <w:r>
        <w:rPr>
          <w:lang w:val="sr-Latn-CS"/>
        </w:rPr>
        <w:t>LNM_CodingTeam-02</w:t>
      </w:r>
      <w:r w:rsidRPr="006F61C6">
        <w:rPr>
          <w:lang w:val="sr-Latn-CS"/>
        </w:rPr>
        <w:t>, V1.0</w:t>
      </w:r>
      <w:r>
        <w:rPr>
          <w:lang w:val="sr-Latn-CS"/>
        </w:rPr>
        <w:t>, 2021, LNM_CodingTeam.</w:t>
      </w:r>
    </w:p>
    <w:p w14:paraId="6EDE6D5F" w14:textId="77777777" w:rsidR="001B3260" w:rsidRPr="006F61C6" w:rsidRDefault="001B3260" w:rsidP="001B3260">
      <w:pPr>
        <w:pStyle w:val="BodyText"/>
        <w:numPr>
          <w:ilvl w:val="0"/>
          <w:numId w:val="25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EHotelServices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Planirani raspored aktivnosti na projektu-03, V1.0, 2021, LNM_CodingTeam.</w:t>
      </w:r>
    </w:p>
    <w:p w14:paraId="6616D3D7" w14:textId="77777777" w:rsidR="00206E1F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14C9C28A" w14:textId="33FF752C" w:rsidR="00397DD2" w:rsidRDefault="0020422A" w:rsidP="00545EB8">
      <w:pPr>
        <w:pStyle w:val="BodyText"/>
        <w:jc w:val="both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545EB8">
        <w:rPr>
          <w:lang w:val="sr-Latn-CS"/>
        </w:rPr>
        <w:t>aplikacije „</w:t>
      </w:r>
      <w:r w:rsidR="00C06B81">
        <w:rPr>
          <w:lang w:val="sr-Latn-CS"/>
        </w:rPr>
        <w:t>EHotelServices</w:t>
      </w:r>
      <w:r w:rsidR="00545EB8">
        <w:rPr>
          <w:lang w:val="sr-Latn-CS"/>
        </w:rPr>
        <w:t xml:space="preserve">“ </w:t>
      </w:r>
      <w:r w:rsidR="00E177E4">
        <w:rPr>
          <w:lang w:val="sr-Latn-CS"/>
        </w:rPr>
        <w:t>prikazan je na sledećoj slici:</w:t>
      </w:r>
    </w:p>
    <w:p w14:paraId="1B38DD09" w14:textId="633B816C" w:rsidR="001B3260" w:rsidRDefault="0028508B" w:rsidP="001B3260">
      <w:pPr>
        <w:pStyle w:val="BodyText"/>
        <w:ind w:left="0"/>
        <w:jc w:val="both"/>
        <w:rPr>
          <w:lang w:val="sr-Latn-CS"/>
        </w:rPr>
      </w:pPr>
      <w:r>
        <w:rPr>
          <w:noProof/>
          <w:lang w:val="en-GB" w:eastAsia="en-GB"/>
        </w:rPr>
        <w:drawing>
          <wp:inline distT="0" distB="0" distL="0" distR="0" wp14:anchorId="3DC907A8" wp14:editId="52034A05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5EE2" w14:textId="77777777" w:rsidR="0020422A" w:rsidRDefault="0020422A" w:rsidP="006D7C1E">
      <w:pPr>
        <w:pStyle w:val="BodyText"/>
        <w:ind w:left="0"/>
        <w:rPr>
          <w:lang w:val="sr-Latn-CS"/>
        </w:rPr>
      </w:pPr>
    </w:p>
    <w:p w14:paraId="44390248" w14:textId="77777777" w:rsidR="00A557E3" w:rsidRDefault="001A5558" w:rsidP="00A557E3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lastRenderedPageBreak/>
        <w:t xml:space="preserve">Slučajevi korišćenja </w:t>
      </w:r>
      <w:r>
        <w:rPr>
          <w:i/>
          <w:iCs/>
          <w:noProof/>
          <w:lang w:eastAsia="en-US"/>
        </w:rPr>
        <w:t xml:space="preserve">Pregled usluga i ponude hotela, </w:t>
      </w:r>
      <w:r w:rsidR="00A557E3">
        <w:rPr>
          <w:i/>
          <w:iCs/>
          <w:noProof/>
          <w:lang w:eastAsia="en-US"/>
        </w:rPr>
        <w:t xml:space="preserve">Kreiranje i brisanje profila gostima i osoblju, Ažuriranje rasporeda korišćenja hotelskih usluga i prostorija </w:t>
      </w:r>
      <w:r w:rsidR="00A557E3">
        <w:rPr>
          <w:noProof/>
          <w:lang w:eastAsia="en-US"/>
        </w:rPr>
        <w:t>obuhvataju složenije radnje koje se mogu razložiti na pojedinačne slučajeve korišćenja.</w:t>
      </w:r>
    </w:p>
    <w:p w14:paraId="5A195980" w14:textId="77777777" w:rsidR="00A557E3" w:rsidRDefault="00A557E3" w:rsidP="00A557E3">
      <w:pPr>
        <w:pStyle w:val="BodyText"/>
      </w:pPr>
      <w:r>
        <w:rPr>
          <w:noProof/>
          <w:lang w:eastAsia="en-US"/>
        </w:rPr>
        <w:t xml:space="preserve">Detaljni UML dijagram za slučaj korišćenja </w:t>
      </w:r>
      <w:r>
        <w:rPr>
          <w:i/>
          <w:iCs/>
        </w:rPr>
        <w:t xml:space="preserve">Pregled usluga i ponude hotela </w:t>
      </w:r>
      <w:r>
        <w:t>prikazan je na sledećoj slici:</w:t>
      </w:r>
    </w:p>
    <w:p w14:paraId="198B5912" w14:textId="2F7DBF3E" w:rsidR="00A557E3" w:rsidRPr="00A557E3" w:rsidRDefault="0028508B" w:rsidP="00A557E3">
      <w:pPr>
        <w:pStyle w:val="BodyText"/>
        <w:ind w:left="0"/>
      </w:pPr>
      <w:r>
        <w:rPr>
          <w:noProof/>
          <w:lang w:val="en-GB" w:eastAsia="en-GB"/>
        </w:rPr>
        <w:drawing>
          <wp:inline distT="0" distB="0" distL="0" distR="0" wp14:anchorId="643794B7" wp14:editId="42D63A0C">
            <wp:extent cx="5935980" cy="372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CBA7" w14:textId="77777777" w:rsidR="00A557E3" w:rsidRDefault="00A557E3" w:rsidP="004E457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Detaljni UML dijagram za slučaj korišćenja </w:t>
      </w:r>
      <w:r>
        <w:rPr>
          <w:i/>
          <w:iCs/>
          <w:noProof/>
          <w:lang w:eastAsia="en-US"/>
        </w:rPr>
        <w:t xml:space="preserve">Kreiranje i brisanje profila gostima i osoblju </w:t>
      </w:r>
      <w:r>
        <w:rPr>
          <w:noProof/>
          <w:lang w:eastAsia="en-US"/>
        </w:rPr>
        <w:t>prikazan je na sledećoj slici:</w:t>
      </w:r>
    </w:p>
    <w:p w14:paraId="11657D6B" w14:textId="64A8D6BC" w:rsidR="00A557E3" w:rsidRPr="00A557E3" w:rsidRDefault="00107AF5" w:rsidP="004E4574">
      <w:pPr>
        <w:pStyle w:val="BodyText"/>
        <w:rPr>
          <w:noProof/>
          <w:lang w:eastAsia="en-US"/>
        </w:rPr>
      </w:pPr>
      <w:r>
        <w:rPr>
          <w:noProof/>
          <w:lang w:val="en-GB" w:eastAsia="en-GB"/>
        </w:rPr>
        <w:drawing>
          <wp:inline distT="0" distB="0" distL="0" distR="0" wp14:anchorId="3C42E1A8" wp14:editId="3E11B26A">
            <wp:extent cx="5158154" cy="265419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200" cy="26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2ABD" w14:textId="77777777" w:rsidR="00A557E3" w:rsidRDefault="00A557E3" w:rsidP="004E4574">
      <w:pPr>
        <w:pStyle w:val="BodyText"/>
        <w:rPr>
          <w:noProof/>
          <w:lang w:eastAsia="en-US"/>
        </w:rPr>
      </w:pPr>
    </w:p>
    <w:p w14:paraId="12398FB2" w14:textId="77777777" w:rsidR="00A557E3" w:rsidRDefault="00A557E3" w:rsidP="004E4574">
      <w:pPr>
        <w:pStyle w:val="BodyText"/>
        <w:rPr>
          <w:noProof/>
          <w:lang w:eastAsia="en-US"/>
        </w:rPr>
      </w:pPr>
    </w:p>
    <w:p w14:paraId="454A5D08" w14:textId="77777777" w:rsidR="006D7C1E" w:rsidRDefault="00A557E3" w:rsidP="004E457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Detaljni UML dijagram za slučaj korišćenja </w:t>
      </w:r>
      <w:r>
        <w:rPr>
          <w:i/>
          <w:iCs/>
          <w:noProof/>
          <w:lang w:eastAsia="en-US"/>
        </w:rPr>
        <w:t xml:space="preserve">Ažuriranje rasporeda korišćenja usluga i prostorija </w:t>
      </w:r>
      <w:r>
        <w:rPr>
          <w:noProof/>
          <w:lang w:eastAsia="en-US"/>
        </w:rPr>
        <w:t>prikazan je na sledećoj slici:</w:t>
      </w:r>
    </w:p>
    <w:p w14:paraId="50DFCCAE" w14:textId="696D075F" w:rsidR="00A557E3" w:rsidRPr="00A557E3" w:rsidRDefault="0028508B" w:rsidP="004E4574">
      <w:pPr>
        <w:pStyle w:val="BodyText"/>
        <w:rPr>
          <w:noProof/>
          <w:lang w:eastAsia="en-US"/>
        </w:rPr>
      </w:pPr>
      <w:r>
        <w:rPr>
          <w:noProof/>
          <w:lang w:val="en-GB" w:eastAsia="en-GB"/>
        </w:rPr>
        <w:drawing>
          <wp:inline distT="0" distB="0" distL="0" distR="0" wp14:anchorId="1AFC6FD0" wp14:editId="25B3450F">
            <wp:extent cx="523494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01B5" w14:textId="77777777" w:rsidR="009458D3" w:rsidRDefault="009458D3" w:rsidP="004E4574">
      <w:pPr>
        <w:pStyle w:val="BodyText"/>
        <w:rPr>
          <w:noProof/>
          <w:lang w:eastAsia="en-US"/>
        </w:rPr>
      </w:pPr>
    </w:p>
    <w:p w14:paraId="2B9A5612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5AE4B7CB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5910A1">
        <w:rPr>
          <w:lang w:val="sr-Latn-CS"/>
        </w:rPr>
        <w:t xml:space="preserve"> korisnika aplikacije „</w:t>
      </w:r>
      <w:r w:rsidR="00E67EED">
        <w:rPr>
          <w:lang w:val="sr-Latn-CS"/>
        </w:rPr>
        <w:t>EHotelServices</w:t>
      </w:r>
      <w:r w:rsidR="005910A1">
        <w:rPr>
          <w:lang w:val="sr-Latn-CS"/>
        </w:rPr>
        <w:t>“</w:t>
      </w:r>
      <w:r>
        <w:rPr>
          <w:lang w:val="sr-Latn-CS"/>
        </w:rPr>
        <w:t>:</w:t>
      </w:r>
    </w:p>
    <w:p w14:paraId="136BDCFC" w14:textId="77777777" w:rsidR="006E5E1D" w:rsidRDefault="002948E7" w:rsidP="006E5E1D">
      <w:pPr>
        <w:pStyle w:val="Heading2"/>
        <w:rPr>
          <w:lang w:val="sr-Latn-CS"/>
        </w:rPr>
      </w:pPr>
      <w:r>
        <w:rPr>
          <w:lang w:val="sr-Latn-CS"/>
        </w:rPr>
        <w:t>Gost</w:t>
      </w:r>
    </w:p>
    <w:p w14:paraId="2C097B27" w14:textId="77777777" w:rsidR="002948E7" w:rsidRPr="002948E7" w:rsidRDefault="002948E7" w:rsidP="002948E7">
      <w:pPr>
        <w:ind w:left="720"/>
        <w:rPr>
          <w:lang w:val="sr-Latn-CS"/>
        </w:rPr>
      </w:pPr>
      <w:r w:rsidRPr="00306962">
        <w:rPr>
          <w:lang w:val="sr-Latn-CS"/>
        </w:rPr>
        <w:t>Gost je svako ko pristupa</w:t>
      </w:r>
      <w:r>
        <w:rPr>
          <w:lang w:val="sr-Latn-CS"/>
        </w:rPr>
        <w:t xml:space="preserve"> web</w:t>
      </w:r>
      <w:r w:rsidRPr="00306962">
        <w:rPr>
          <w:lang w:val="sr-Latn-CS"/>
        </w:rPr>
        <w:t xml:space="preserve"> aplikaciji putem interneta</w:t>
      </w:r>
      <w:r>
        <w:rPr>
          <w:lang w:val="sr-Latn-CS"/>
        </w:rPr>
        <w:t xml:space="preserve"> sa odgovarajućom prijavom. Ima mogućnost pregleda usluga i ponude hotela, zahtevanja i rezervisanja usluge, kao i otkazivanje rezervacije. Takođe ima mogućnost ažuriranja sopstvenih podataka, kao i mogućnost uvida u svoj račun.</w:t>
      </w:r>
    </w:p>
    <w:p w14:paraId="02C64536" w14:textId="77777777" w:rsidR="006E5E1D" w:rsidRPr="003372D3" w:rsidRDefault="002948E7" w:rsidP="006E5E1D">
      <w:pPr>
        <w:pStyle w:val="Heading2"/>
        <w:rPr>
          <w:lang w:val="sr-Latn-CS"/>
        </w:rPr>
      </w:pPr>
      <w:r>
        <w:rPr>
          <w:lang w:val="sr-Latn-CS"/>
        </w:rPr>
        <w:t>Osoblje</w:t>
      </w:r>
    </w:p>
    <w:p w14:paraId="0B59EB62" w14:textId="77777777" w:rsidR="002948E7" w:rsidRPr="00707F94" w:rsidRDefault="002948E7" w:rsidP="002948E7">
      <w:pPr>
        <w:pStyle w:val="BodyText"/>
        <w:rPr>
          <w:color w:val="E36C0A"/>
          <w:lang w:val="sr-Latn-CS"/>
        </w:rPr>
      </w:pPr>
      <w:r>
        <w:rPr>
          <w:lang w:val="sr-Latn-CS"/>
        </w:rPr>
        <w:t>Osoblje je zaduženo za proveru novih zahteva od strane korisnika i na osnovu raspoloživih resursa i rasporeda odgovara na dobijene zahteve i šalje obaveštenja o eventualnim promenama. Isto tako zaduženo je za ažuriranje rasporeda</w:t>
      </w:r>
      <w:r w:rsidR="009C6E8B">
        <w:rPr>
          <w:lang w:val="sr-Latn-CS"/>
        </w:rPr>
        <w:t xml:space="preserve"> korišćenja hotelskih prostorija</w:t>
      </w:r>
      <w:r>
        <w:rPr>
          <w:lang w:val="sr-Latn-CS"/>
        </w:rPr>
        <w:t xml:space="preserve"> i računa gosta.</w:t>
      </w:r>
    </w:p>
    <w:p w14:paraId="13A7BC03" w14:textId="77777777" w:rsidR="006E5E1D" w:rsidRPr="003372D3" w:rsidRDefault="005910A1" w:rsidP="006E5E1D">
      <w:pPr>
        <w:pStyle w:val="Heading2"/>
        <w:rPr>
          <w:lang w:val="sr-Latn-CS"/>
        </w:rPr>
      </w:pPr>
      <w:r>
        <w:rPr>
          <w:lang w:val="sr-Latn-CS"/>
        </w:rPr>
        <w:t>Administrator</w:t>
      </w:r>
    </w:p>
    <w:p w14:paraId="24E48C69" w14:textId="77777777" w:rsidR="002948E7" w:rsidRDefault="002948E7" w:rsidP="002948E7">
      <w:pPr>
        <w:pStyle w:val="BodyText"/>
        <w:rPr>
          <w:lang w:val="sr-Latn-CS"/>
        </w:rPr>
      </w:pPr>
      <w:r w:rsidRPr="0035505C">
        <w:rPr>
          <w:lang w:val="sr-Latn-CS"/>
        </w:rPr>
        <w:t>Administrator je zadužen</w:t>
      </w:r>
      <w:r>
        <w:rPr>
          <w:lang w:val="sr-Latn-CS"/>
        </w:rPr>
        <w:t xml:space="preserve"> </w:t>
      </w:r>
      <w:r w:rsidRPr="0035505C">
        <w:rPr>
          <w:lang w:val="sr-Latn-CS"/>
        </w:rPr>
        <w:t>za održavanje sistema</w:t>
      </w:r>
      <w:r>
        <w:rPr>
          <w:lang w:val="sr-Latn-CS"/>
        </w:rPr>
        <w:t>, kreiranje i brisanje profila osoblju i gostima</w:t>
      </w:r>
      <w:r w:rsidRPr="0035505C">
        <w:rPr>
          <w:lang w:val="sr-Latn-CS"/>
        </w:rPr>
        <w:t>.</w:t>
      </w:r>
      <w:r>
        <w:rPr>
          <w:lang w:val="sr-Latn-CS"/>
        </w:rPr>
        <w:t xml:space="preserve"> On će u zavisnosti od ponude hotela da prilagodi interfejs i prikaz web aplikacije.</w:t>
      </w:r>
    </w:p>
    <w:p w14:paraId="6EEB4DC1" w14:textId="77777777" w:rsidR="00B25F85" w:rsidRDefault="005910A1" w:rsidP="006E5E1D">
      <w:pPr>
        <w:pStyle w:val="BodyText"/>
        <w:rPr>
          <w:lang w:val="sr-Latn-CS"/>
        </w:rPr>
      </w:pPr>
      <w:r>
        <w:rPr>
          <w:lang w:val="sr-Latn-CS"/>
        </w:rPr>
        <w:t xml:space="preserve">. </w:t>
      </w:r>
    </w:p>
    <w:p w14:paraId="5412D0BF" w14:textId="77777777" w:rsidR="00B25F85" w:rsidRDefault="00B25F85" w:rsidP="006E5E1D">
      <w:pPr>
        <w:pStyle w:val="BodyText"/>
        <w:rPr>
          <w:lang w:val="sr-Latn-CS"/>
        </w:rPr>
      </w:pPr>
    </w:p>
    <w:p w14:paraId="70DF19B5" w14:textId="77777777" w:rsidR="00B25F85" w:rsidRDefault="00B25F85" w:rsidP="006E5E1D">
      <w:pPr>
        <w:pStyle w:val="BodyText"/>
        <w:rPr>
          <w:lang w:val="sr-Latn-CS"/>
        </w:rPr>
      </w:pPr>
    </w:p>
    <w:p w14:paraId="39EA2B4B" w14:textId="682D74DD" w:rsidR="00B25F85" w:rsidRDefault="00B25F85" w:rsidP="006E5E1D">
      <w:pPr>
        <w:pStyle w:val="BodyText"/>
        <w:rPr>
          <w:lang w:val="sr-Latn-CS"/>
        </w:rPr>
      </w:pPr>
    </w:p>
    <w:p w14:paraId="32E9239E" w14:textId="77777777" w:rsidR="004D3C58" w:rsidRDefault="004D3C58" w:rsidP="006E5E1D">
      <w:pPr>
        <w:pStyle w:val="BodyText"/>
        <w:rPr>
          <w:lang w:val="sr-Latn-CS"/>
        </w:rPr>
      </w:pPr>
    </w:p>
    <w:p w14:paraId="678B9D82" w14:textId="77777777" w:rsidR="0020422A" w:rsidRDefault="005910A1" w:rsidP="006E5E1D">
      <w:pPr>
        <w:pStyle w:val="BodyText"/>
        <w:rPr>
          <w:lang w:val="sr-Latn-CS"/>
        </w:rPr>
      </w:pPr>
      <w:r>
        <w:rPr>
          <w:lang w:val="sr-Latn-CS"/>
        </w:rPr>
        <w:tab/>
      </w:r>
    </w:p>
    <w:p w14:paraId="64B05ECE" w14:textId="02CE8A2B" w:rsidR="004D3C58" w:rsidRDefault="006E5E1D" w:rsidP="003F61E6">
      <w:pPr>
        <w:pStyle w:val="Heading1"/>
        <w:rPr>
          <w:lang w:val="sr-Latn-CS"/>
        </w:rPr>
      </w:pPr>
      <w:bookmarkStart w:id="5" w:name="_Toc163018896"/>
      <w:r w:rsidRPr="005F2B01">
        <w:rPr>
          <w:lang w:val="sr-Latn-CS"/>
        </w:rPr>
        <w:lastRenderedPageBreak/>
        <w:t>Opis slučajeva korišćenja</w:t>
      </w:r>
      <w:bookmarkEnd w:id="5"/>
      <w:r w:rsidR="00AC5D7C" w:rsidRPr="005F2B01">
        <w:rPr>
          <w:lang w:val="sr-Latn-CS"/>
        </w:rPr>
        <w:t xml:space="preserve"> </w:t>
      </w:r>
    </w:p>
    <w:p w14:paraId="141CC320" w14:textId="71792D4E" w:rsidR="005F2B01" w:rsidRDefault="005F2B01" w:rsidP="00DE711A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50CBF8FA" w14:textId="0EEE2840" w:rsidR="005F2B01" w:rsidRDefault="005F2B01" w:rsidP="005F2B01">
      <w:pPr>
        <w:pStyle w:val="BodyText"/>
        <w:rPr>
          <w:b/>
          <w:bCs/>
          <w:lang w:val="sr-Latn-CS"/>
        </w:rPr>
      </w:pPr>
      <w:r w:rsidRPr="005F2B01">
        <w:rPr>
          <w:b/>
          <w:bCs/>
          <w:lang w:val="sr-Latn-CS"/>
        </w:rPr>
        <w:t>Kratak opis:</w:t>
      </w:r>
    </w:p>
    <w:p w14:paraId="618AE4A2" w14:textId="20C73E35" w:rsidR="005F2B01" w:rsidRDefault="005F2B01" w:rsidP="005F2B01">
      <w:pPr>
        <w:pStyle w:val="BodyText"/>
        <w:rPr>
          <w:lang w:val="sr-Latn-RS"/>
        </w:rPr>
      </w:pPr>
      <w:r>
        <w:rPr>
          <w:lang w:val="sr-Latn-CS"/>
        </w:rPr>
        <w:t>Prijavljivanje korisnika u cilju omogu</w:t>
      </w:r>
      <w:r>
        <w:rPr>
          <w:lang w:val="sr-Latn-RS"/>
        </w:rPr>
        <w:t xml:space="preserve">ćavanja funkcija. </w:t>
      </w:r>
    </w:p>
    <w:p w14:paraId="16AA3CB7" w14:textId="7B29C402" w:rsidR="005F2B01" w:rsidRDefault="005F2B01" w:rsidP="005F2B01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Akteri:</w:t>
      </w:r>
    </w:p>
    <w:p w14:paraId="0C516D9A" w14:textId="7CEDD10F" w:rsidR="005F2B01" w:rsidRDefault="005F2B01" w:rsidP="005F2B01">
      <w:pPr>
        <w:pStyle w:val="BodyText"/>
        <w:rPr>
          <w:lang w:val="sr-Latn-RS"/>
        </w:rPr>
      </w:pPr>
      <w:r>
        <w:rPr>
          <w:lang w:val="sr-Latn-RS"/>
        </w:rPr>
        <w:t>Administrator, Osoblje, Gost.</w:t>
      </w:r>
    </w:p>
    <w:p w14:paraId="4A7A2888" w14:textId="5AB325C4" w:rsidR="005F2B01" w:rsidRDefault="005F2B01" w:rsidP="005F2B01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Preduslovi:</w:t>
      </w:r>
    </w:p>
    <w:p w14:paraId="25BCAE3D" w14:textId="702B86A4" w:rsidR="005F2B01" w:rsidRDefault="005F2B01" w:rsidP="005F2B01">
      <w:pPr>
        <w:pStyle w:val="BodyText"/>
        <w:rPr>
          <w:lang w:val="sr-Latn-RS"/>
        </w:rPr>
      </w:pPr>
      <w:r>
        <w:rPr>
          <w:lang w:val="sr-Latn-RS"/>
        </w:rPr>
        <w:t>Korisnik trenutno nije prijavljen.</w:t>
      </w:r>
    </w:p>
    <w:p w14:paraId="50D934F8" w14:textId="75576F22" w:rsidR="005F2B01" w:rsidRDefault="005F2B01" w:rsidP="005F2B01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Osnovni tok:</w:t>
      </w:r>
    </w:p>
    <w:p w14:paraId="364F6EA0" w14:textId="57C0A29B" w:rsidR="005F2B01" w:rsidRDefault="005F2B01" w:rsidP="005F2B01">
      <w:pPr>
        <w:pStyle w:val="BodyText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>Korisnik bira opciju prijavljivanje.</w:t>
      </w:r>
    </w:p>
    <w:p w14:paraId="142AE8C1" w14:textId="1F45E51E" w:rsidR="005F2B01" w:rsidRDefault="005F2B01" w:rsidP="005F2B01">
      <w:pPr>
        <w:pStyle w:val="BodyText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>Prikazuje se forma za prijavljivanje.</w:t>
      </w:r>
    </w:p>
    <w:p w14:paraId="577384CB" w14:textId="1C3C883B" w:rsidR="005F2B01" w:rsidRDefault="005F2B01" w:rsidP="005F2B01">
      <w:pPr>
        <w:pStyle w:val="BodyText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 xml:space="preserve">Korisnik unosi korisničko ime i lozinku i bira opciju </w:t>
      </w:r>
      <w:r>
        <w:rPr>
          <w:i/>
          <w:iCs/>
          <w:lang w:val="sr-Latn-RS"/>
        </w:rPr>
        <w:t>Prijavi se.</w:t>
      </w:r>
    </w:p>
    <w:p w14:paraId="59431380" w14:textId="64C3FCDE" w:rsidR="005F2B01" w:rsidRDefault="005F2B01" w:rsidP="005F2B01">
      <w:pPr>
        <w:pStyle w:val="BodyText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 xml:space="preserve">Uneti podaci se proveravaju </w:t>
      </w:r>
      <w:r>
        <w:t xml:space="preserve">[ izuzetak: </w:t>
      </w:r>
      <w:r>
        <w:rPr>
          <w:lang w:val="sr-Latn-RS"/>
        </w:rPr>
        <w:t>pogrešno korisničko ime i/ili lozinka].</w:t>
      </w:r>
    </w:p>
    <w:p w14:paraId="16C64E4D" w14:textId="7DF77C3D" w:rsidR="005F2B01" w:rsidRDefault="005F2B01" w:rsidP="005F2B01">
      <w:pPr>
        <w:pStyle w:val="BodyText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>Generiše se jedinstveni identifikator sesije (SID).</w:t>
      </w:r>
    </w:p>
    <w:p w14:paraId="1A661CA9" w14:textId="4DC8C277" w:rsidR="005F2B01" w:rsidRDefault="005F2B01" w:rsidP="005F2B01">
      <w:pPr>
        <w:pStyle w:val="BodyText"/>
        <w:numPr>
          <w:ilvl w:val="0"/>
          <w:numId w:val="44"/>
        </w:numPr>
        <w:rPr>
          <w:lang w:val="sr-Latn-RS"/>
        </w:rPr>
      </w:pPr>
      <w:r>
        <w:rPr>
          <w:lang w:val="sr-Latn-RS"/>
        </w:rPr>
        <w:t>Osvežava se polazna stranica sa SID-om kao parametrom.</w:t>
      </w:r>
    </w:p>
    <w:p w14:paraId="29D925B3" w14:textId="1116BAEB" w:rsidR="005F2B01" w:rsidRDefault="005F2B01" w:rsidP="005F2B01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Izuzeci:</w:t>
      </w:r>
    </w:p>
    <w:p w14:paraId="300D8EAE" w14:textId="2B2B64FF" w:rsidR="005F2B01" w:rsidRDefault="005F2B01" w:rsidP="005F2B01">
      <w:pPr>
        <w:pStyle w:val="BodyText"/>
        <w:rPr>
          <w:lang w:val="sr-Latn-RS"/>
        </w:rPr>
      </w:pPr>
      <w:r>
        <w:rPr>
          <w:lang w:val="sr-Latn-RS"/>
        </w:rPr>
        <w:t>U slučaju unosa pogrešnih podataka prikazuje se informacija o grešci.</w:t>
      </w:r>
    </w:p>
    <w:p w14:paraId="3ACE4C33" w14:textId="6B3DBF48" w:rsidR="005F2B01" w:rsidRDefault="005F2B01" w:rsidP="005F2B01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Posledice:</w:t>
      </w:r>
    </w:p>
    <w:p w14:paraId="3AE00E7D" w14:textId="395D35D4" w:rsidR="005F2B01" w:rsidRPr="005F2B01" w:rsidRDefault="005F2B01" w:rsidP="005F2B01">
      <w:pPr>
        <w:pStyle w:val="BodyText"/>
        <w:rPr>
          <w:lang w:val="sr-Latn-RS"/>
        </w:rPr>
      </w:pPr>
      <w:r>
        <w:rPr>
          <w:lang w:val="sr-Latn-RS"/>
        </w:rPr>
        <w:t>Korisnik je prijavljen.</w:t>
      </w:r>
    </w:p>
    <w:p w14:paraId="21C418A0" w14:textId="77777777" w:rsidR="005F2B01" w:rsidRPr="005F2B01" w:rsidRDefault="005F2B01" w:rsidP="005F2B01">
      <w:pPr>
        <w:pStyle w:val="BodyText"/>
        <w:rPr>
          <w:lang w:val="sr-Latn-CS"/>
        </w:rPr>
      </w:pPr>
    </w:p>
    <w:p w14:paraId="1A18AEC6" w14:textId="2163FE3A" w:rsidR="00DE711A" w:rsidRDefault="00DE711A" w:rsidP="00DE711A">
      <w:pPr>
        <w:pStyle w:val="Heading2"/>
        <w:rPr>
          <w:lang w:val="sr-Latn-CS"/>
        </w:rPr>
      </w:pPr>
      <w:r>
        <w:rPr>
          <w:lang w:val="sr-Latn-CS"/>
        </w:rPr>
        <w:t>Kreiranje profila</w:t>
      </w:r>
    </w:p>
    <w:p w14:paraId="3FF591BC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AE4AECA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 xml:space="preserve">Administrator ima mogućnost kreiranja profila </w:t>
      </w:r>
      <w:r>
        <w:rPr>
          <w:i/>
          <w:iCs/>
          <w:lang w:val="sr-Latn-CS"/>
        </w:rPr>
        <w:t xml:space="preserve">gosta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osoblja.</w:t>
      </w:r>
    </w:p>
    <w:p w14:paraId="42125EE3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CF0CB2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326E787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8CD7E0" w14:textId="77777777" w:rsidR="00DE711A" w:rsidRDefault="00DE711A" w:rsidP="00DE711A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bira opciju za kreiranje profila.</w:t>
      </w:r>
    </w:p>
    <w:p w14:paraId="644257D5" w14:textId="77777777" w:rsidR="00DE711A" w:rsidRDefault="00DE711A" w:rsidP="00DE711A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je forma za unos podataka i vrste profila ( gost ili osoblje).</w:t>
      </w:r>
    </w:p>
    <w:p w14:paraId="603084B2" w14:textId="77777777" w:rsidR="00DE711A" w:rsidRDefault="00DE711A" w:rsidP="00DE711A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unosi osnovne podatke i dodeljuje korisničko ime i šifru.</w:t>
      </w:r>
    </w:p>
    <w:p w14:paraId="405F9B06" w14:textId="77777777" w:rsidR="00DE711A" w:rsidRDefault="00DE711A" w:rsidP="00DE711A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Izborom opcije </w:t>
      </w:r>
      <w:r>
        <w:rPr>
          <w:i/>
          <w:iCs/>
          <w:lang w:val="sr-Latn-CS"/>
        </w:rPr>
        <w:t xml:space="preserve">Kreiraj, </w:t>
      </w:r>
      <w:r>
        <w:rPr>
          <w:lang w:val="sr-Latn-CS"/>
        </w:rPr>
        <w:t xml:space="preserve">kreirani profil postaje </w:t>
      </w:r>
      <w:r>
        <w:rPr>
          <w:i/>
          <w:iCs/>
          <w:lang w:val="sr-Latn-CS"/>
        </w:rPr>
        <w:t>aktivan</w:t>
      </w:r>
      <w:r>
        <w:rPr>
          <w:lang w:val="sr-Latn-CS"/>
        </w:rPr>
        <w:t>.</w:t>
      </w:r>
    </w:p>
    <w:p w14:paraId="2ECB0069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CDB7DB5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72601F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DDE5728" w14:textId="77777777" w:rsidR="00DE711A" w:rsidRPr="000D28F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Profil je kreiran.</w:t>
      </w:r>
    </w:p>
    <w:p w14:paraId="55C287D3" w14:textId="77777777" w:rsidR="00DE711A" w:rsidRDefault="00DE711A" w:rsidP="00DE711A">
      <w:pPr>
        <w:pStyle w:val="Heading2"/>
        <w:rPr>
          <w:lang w:val="sr-Latn-CS"/>
        </w:rPr>
      </w:pPr>
      <w:r>
        <w:rPr>
          <w:lang w:val="sr-Latn-CS"/>
        </w:rPr>
        <w:lastRenderedPageBreak/>
        <w:t xml:space="preserve">Brisanje profila </w:t>
      </w:r>
    </w:p>
    <w:p w14:paraId="22E191E1" w14:textId="77777777" w:rsidR="00DE711A" w:rsidRPr="009F675A" w:rsidRDefault="00DE711A" w:rsidP="00DE711A">
      <w:pPr>
        <w:pStyle w:val="BodyText"/>
        <w:rPr>
          <w:b/>
          <w:bCs/>
          <w:lang w:val="sr-Latn-CS"/>
        </w:rPr>
      </w:pPr>
      <w:r w:rsidRPr="009F675A">
        <w:rPr>
          <w:b/>
          <w:bCs/>
          <w:lang w:val="sr-Latn-CS"/>
        </w:rPr>
        <w:t>Kratak opis:</w:t>
      </w:r>
    </w:p>
    <w:p w14:paraId="42A6319D" w14:textId="77777777" w:rsidR="00DE711A" w:rsidRDefault="00DE711A" w:rsidP="00DE711A">
      <w:pPr>
        <w:pStyle w:val="BodyText"/>
        <w:rPr>
          <w:lang w:val="sr-Latn-RS"/>
        </w:rPr>
      </w:pPr>
      <w:r>
        <w:t>Administrator ima mogu</w:t>
      </w:r>
      <w:r>
        <w:rPr>
          <w:lang w:val="sr-Latn-RS"/>
        </w:rPr>
        <w:t>ćnost brisanja profila iz sistema.</w:t>
      </w:r>
    </w:p>
    <w:p w14:paraId="7CCA3BCF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Akteri:</w:t>
      </w:r>
    </w:p>
    <w:p w14:paraId="756563FD" w14:textId="77777777" w:rsidR="00DE711A" w:rsidRDefault="00DE711A" w:rsidP="00DE711A">
      <w:pPr>
        <w:pStyle w:val="BodyText"/>
        <w:rPr>
          <w:lang w:val="sr-Latn-RS"/>
        </w:rPr>
      </w:pPr>
      <w:r>
        <w:rPr>
          <w:lang w:val="sr-Latn-RS"/>
        </w:rPr>
        <w:t>Administrator.</w:t>
      </w:r>
    </w:p>
    <w:p w14:paraId="4DB9E169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Osnovni tok:</w:t>
      </w:r>
    </w:p>
    <w:p w14:paraId="6F0966C3" w14:textId="77777777" w:rsidR="00DE711A" w:rsidRDefault="00DE711A" w:rsidP="00DE711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Administrator bira opciju za prikaz liste korisnika.</w:t>
      </w:r>
    </w:p>
    <w:p w14:paraId="56B83D13" w14:textId="77777777" w:rsidR="00DE711A" w:rsidRDefault="00DE711A" w:rsidP="00DE711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Prikazuje se stranica sa spiskom naloga na sistemu.</w:t>
      </w:r>
    </w:p>
    <w:p w14:paraId="750BF404" w14:textId="77777777" w:rsidR="00DE711A" w:rsidRDefault="00DE711A" w:rsidP="00DE711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Administrator bira opciju za brisanje profila.</w:t>
      </w:r>
    </w:p>
    <w:p w14:paraId="669D2FCB" w14:textId="77777777" w:rsidR="00DE711A" w:rsidRDefault="00DE711A" w:rsidP="00DE711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Prikazuje se forma za potvrdu brisanja profila.</w:t>
      </w:r>
    </w:p>
    <w:p w14:paraId="373F5FC7" w14:textId="77777777" w:rsidR="00DE711A" w:rsidRDefault="00DE711A" w:rsidP="00DE711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Administrator bira opciju za potvrđivanje brisanja.</w:t>
      </w:r>
    </w:p>
    <w:p w14:paraId="154A37C0" w14:textId="77777777" w:rsidR="00DE711A" w:rsidRDefault="00DE711A" w:rsidP="00DE711A">
      <w:pPr>
        <w:pStyle w:val="BodyText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Profil je obrisan iz sistema od strane administratora.</w:t>
      </w:r>
    </w:p>
    <w:p w14:paraId="5B498E26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Izuzeci:</w:t>
      </w:r>
    </w:p>
    <w:p w14:paraId="2FDF39FF" w14:textId="77777777" w:rsidR="00DE711A" w:rsidRDefault="00DE711A" w:rsidP="00DE711A">
      <w:pPr>
        <w:pStyle w:val="BodyText"/>
      </w:pPr>
      <w:r>
        <w:t>Nema.</w:t>
      </w:r>
    </w:p>
    <w:p w14:paraId="21C0BE96" w14:textId="77777777" w:rsidR="00DE711A" w:rsidRDefault="00DE711A" w:rsidP="00DE711A">
      <w:pPr>
        <w:pStyle w:val="BodyText"/>
        <w:rPr>
          <w:b/>
          <w:bCs/>
        </w:rPr>
      </w:pPr>
      <w:r>
        <w:rPr>
          <w:b/>
          <w:bCs/>
        </w:rPr>
        <w:t>Posledice:</w:t>
      </w:r>
    </w:p>
    <w:p w14:paraId="7A5C36E3" w14:textId="2EA084CD" w:rsidR="00DE711A" w:rsidRDefault="00DE711A" w:rsidP="00DE711A">
      <w:pPr>
        <w:pStyle w:val="BodyText"/>
      </w:pPr>
      <w:r>
        <w:t>Izabrani profil je obrisan iz sistema.</w:t>
      </w:r>
    </w:p>
    <w:p w14:paraId="5F13888F" w14:textId="0B6AB8DC" w:rsidR="00DE711A" w:rsidRDefault="00DE711A" w:rsidP="00DE711A">
      <w:pPr>
        <w:pStyle w:val="BodyText"/>
      </w:pPr>
    </w:p>
    <w:p w14:paraId="53286314" w14:textId="77777777" w:rsidR="00DE711A" w:rsidRDefault="00DE711A" w:rsidP="00DE711A">
      <w:pPr>
        <w:pStyle w:val="BodyText"/>
      </w:pPr>
    </w:p>
    <w:p w14:paraId="3EB29DB9" w14:textId="77777777" w:rsidR="00DE711A" w:rsidRDefault="00DE711A" w:rsidP="00DE711A">
      <w:pPr>
        <w:pStyle w:val="BodyText"/>
        <w:rPr>
          <w:b/>
          <w:bCs/>
        </w:rPr>
      </w:pPr>
      <w:r>
        <w:rPr>
          <w:b/>
          <w:bCs/>
        </w:rPr>
        <w:t>Dijagram sekvence:</w:t>
      </w:r>
    </w:p>
    <w:p w14:paraId="65599467" w14:textId="77777777" w:rsidR="00DE711A" w:rsidRPr="009F675A" w:rsidRDefault="00DE711A" w:rsidP="00DE711A">
      <w:pPr>
        <w:pStyle w:val="BodyText"/>
        <w:ind w:left="0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 wp14:anchorId="29DFE4D2" wp14:editId="0D5A1220">
            <wp:extent cx="6276109" cy="3601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09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1739" w14:textId="77777777" w:rsidR="00DE711A" w:rsidRPr="009F675A" w:rsidRDefault="00DE711A" w:rsidP="00DE711A">
      <w:pPr>
        <w:pStyle w:val="BodyText"/>
        <w:rPr>
          <w:lang w:val="sr-Latn-RS"/>
        </w:rPr>
      </w:pPr>
    </w:p>
    <w:p w14:paraId="4A4ABD73" w14:textId="5726E29E" w:rsidR="00DE711A" w:rsidRDefault="00DE711A" w:rsidP="00DE711A">
      <w:pPr>
        <w:pStyle w:val="Heading2"/>
        <w:rPr>
          <w:lang w:val="sr-Latn-CS"/>
        </w:rPr>
      </w:pPr>
      <w:r>
        <w:rPr>
          <w:lang w:val="sr-Latn-CS"/>
        </w:rPr>
        <w:t>Ažuriranje podataka o sebi</w:t>
      </w:r>
    </w:p>
    <w:p w14:paraId="3052B327" w14:textId="77777777" w:rsidR="00DE711A" w:rsidRDefault="00DE711A" w:rsidP="00DE711A">
      <w:pPr>
        <w:pStyle w:val="BodyText"/>
        <w:rPr>
          <w:b/>
          <w:bCs/>
          <w:lang w:val="sr-Latn-CS"/>
        </w:rPr>
      </w:pPr>
      <w:r w:rsidRPr="00411A97">
        <w:rPr>
          <w:b/>
          <w:bCs/>
          <w:lang w:val="sr-Latn-CS"/>
        </w:rPr>
        <w:t>Kratak opis:</w:t>
      </w:r>
    </w:p>
    <w:p w14:paraId="6FAFB8DB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Gost hotela vrši uređivanje svog profila.</w:t>
      </w:r>
    </w:p>
    <w:p w14:paraId="435393A8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85475A9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Gost.</w:t>
      </w:r>
    </w:p>
    <w:p w14:paraId="5B32C83B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3878BE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Gost mora biti prijavljen.</w:t>
      </w:r>
    </w:p>
    <w:p w14:paraId="7F7CEDC8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Osnovni tok</w:t>
      </w:r>
      <w:r>
        <w:rPr>
          <w:b/>
          <w:bCs/>
          <w:lang w:val="sr-Latn-CS"/>
        </w:rPr>
        <w:softHyphen/>
        <w:t>:</w:t>
      </w:r>
    </w:p>
    <w:p w14:paraId="76BB0CE9" w14:textId="77777777" w:rsidR="00DE711A" w:rsidRDefault="00DE711A" w:rsidP="00DE711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Gost ( korisnik ) bira opciju za uređivanje profila.</w:t>
      </w:r>
    </w:p>
    <w:p w14:paraId="00EB3F35" w14:textId="77777777" w:rsidR="00DE711A" w:rsidRDefault="00DE711A" w:rsidP="00DE711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informacijama o profilu gosta.</w:t>
      </w:r>
    </w:p>
    <w:p w14:paraId="5BE491C5" w14:textId="77777777" w:rsidR="00DE711A" w:rsidRDefault="00DE711A" w:rsidP="00DE711A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Nakon promena, gost bira opciju </w:t>
      </w:r>
      <w:r>
        <w:rPr>
          <w:i/>
          <w:iCs/>
          <w:lang w:val="sr-Latn-CS"/>
        </w:rPr>
        <w:t>Sačuvaj promene.</w:t>
      </w:r>
    </w:p>
    <w:p w14:paraId="6AB91146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8D8A682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A78C1A4" w14:textId="77777777" w:rsidR="00DE711A" w:rsidRDefault="00DE711A" w:rsidP="00DE711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5A96015" w14:textId="77777777" w:rsidR="00DE711A" w:rsidRDefault="00DE711A" w:rsidP="00DE711A">
      <w:pPr>
        <w:pStyle w:val="BodyText"/>
        <w:rPr>
          <w:lang w:val="sr-Latn-CS"/>
        </w:rPr>
      </w:pPr>
      <w:r>
        <w:rPr>
          <w:lang w:val="sr-Latn-CS"/>
        </w:rPr>
        <w:t>Tekuća stranica je stranica profila gosta.</w:t>
      </w:r>
    </w:p>
    <w:p w14:paraId="5DD7E59C" w14:textId="77777777" w:rsidR="00DE711A" w:rsidRDefault="00DE711A" w:rsidP="00DE711A">
      <w:pPr>
        <w:pStyle w:val="BodyText"/>
        <w:rPr>
          <w:lang w:val="sr-Latn-CS"/>
        </w:rPr>
      </w:pPr>
    </w:p>
    <w:p w14:paraId="3E9085A9" w14:textId="77777777" w:rsidR="00DE711A" w:rsidRPr="009424C6" w:rsidRDefault="00DE711A" w:rsidP="00DE711A">
      <w:pPr>
        <w:pStyle w:val="BodyText"/>
      </w:pPr>
    </w:p>
    <w:p w14:paraId="49648520" w14:textId="77777777" w:rsidR="00DE711A" w:rsidRDefault="00DE711A" w:rsidP="00DE711A">
      <w:pPr>
        <w:pStyle w:val="Heading2"/>
      </w:pPr>
      <w:r>
        <w:t>Zahtevanje i rezervacija usluge</w:t>
      </w:r>
    </w:p>
    <w:p w14:paraId="30540992" w14:textId="77777777" w:rsidR="00DE711A" w:rsidRDefault="00DE711A" w:rsidP="00DE711A">
      <w:pPr>
        <w:pStyle w:val="BodyText"/>
        <w:rPr>
          <w:b/>
          <w:bCs/>
        </w:rPr>
      </w:pPr>
      <w:r>
        <w:rPr>
          <w:b/>
          <w:bCs/>
        </w:rPr>
        <w:t>Kratak opis:</w:t>
      </w:r>
    </w:p>
    <w:p w14:paraId="230003ED" w14:textId="77777777" w:rsidR="00DE711A" w:rsidRDefault="00DE711A" w:rsidP="00DE711A">
      <w:pPr>
        <w:pStyle w:val="BodyText"/>
        <w:rPr>
          <w:lang w:val="sr-Latn-RS"/>
        </w:rPr>
      </w:pPr>
      <w:r>
        <w:rPr>
          <w:lang w:val="sr-Latn-RS"/>
        </w:rPr>
        <w:t>Korisniku je omogućeno zahteavnje odnosno rezervacija usluga koje hotel nudi.</w:t>
      </w:r>
    </w:p>
    <w:p w14:paraId="52A3656D" w14:textId="77777777" w:rsidR="00DE711A" w:rsidRDefault="00DE711A" w:rsidP="00DE711A">
      <w:pPr>
        <w:pStyle w:val="BodyText"/>
        <w:rPr>
          <w:lang w:val="sr-Latn-RS"/>
        </w:rPr>
      </w:pPr>
      <w:r>
        <w:rPr>
          <w:b/>
          <w:bCs/>
          <w:lang w:val="sr-Latn-RS"/>
        </w:rPr>
        <w:t>Akteri:</w:t>
      </w:r>
    </w:p>
    <w:p w14:paraId="6176E7A1" w14:textId="77777777" w:rsidR="00DE711A" w:rsidRDefault="00DE711A" w:rsidP="00DE711A">
      <w:pPr>
        <w:pStyle w:val="BodyText"/>
        <w:rPr>
          <w:lang w:val="sr-Latn-RS"/>
        </w:rPr>
      </w:pPr>
      <w:r>
        <w:rPr>
          <w:lang w:val="sr-Latn-RS"/>
        </w:rPr>
        <w:t>Gost.</w:t>
      </w:r>
    </w:p>
    <w:p w14:paraId="29A0EDF2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Preduslovi</w:t>
      </w:r>
      <w:r>
        <w:rPr>
          <w:b/>
          <w:bCs/>
          <w:lang w:val="sr-Latn-RS"/>
        </w:rPr>
        <w:softHyphen/>
        <w:t>:</w:t>
      </w:r>
    </w:p>
    <w:p w14:paraId="1DD52A51" w14:textId="77777777" w:rsidR="00DE711A" w:rsidRDefault="00DE711A" w:rsidP="00DE711A">
      <w:pPr>
        <w:pStyle w:val="BodyText"/>
        <w:rPr>
          <w:lang w:val="sr-Latn-RS"/>
        </w:rPr>
      </w:pPr>
      <w:r>
        <w:rPr>
          <w:lang w:val="sr-Latn-RS"/>
        </w:rPr>
        <w:t>Gost mora odabrati željenu uslugu.</w:t>
      </w:r>
    </w:p>
    <w:p w14:paraId="15C53142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Osnovni tok:</w:t>
      </w:r>
    </w:p>
    <w:p w14:paraId="48FF5D8F" w14:textId="77777777" w:rsidR="00DE711A" w:rsidRDefault="00DE711A" w:rsidP="00DE711A">
      <w:pPr>
        <w:pStyle w:val="BodyText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Gost bira opciju za zahtevanje odnosno rezervaciju usluge.</w:t>
      </w:r>
    </w:p>
    <w:p w14:paraId="07B513B7" w14:textId="77777777" w:rsidR="00DE711A" w:rsidRDefault="00DE711A" w:rsidP="00DE711A">
      <w:pPr>
        <w:pStyle w:val="BodyText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Prikazuje se forma za izbor usluge.</w:t>
      </w:r>
    </w:p>
    <w:p w14:paraId="48C20203" w14:textId="77777777" w:rsidR="00DE711A" w:rsidRDefault="00DE711A" w:rsidP="00DE711A">
      <w:pPr>
        <w:pStyle w:val="BodyText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viši izbor usluge.</w:t>
      </w:r>
    </w:p>
    <w:p w14:paraId="55D3FF36" w14:textId="77777777" w:rsidR="00DE711A" w:rsidRDefault="00DE711A" w:rsidP="00DE711A">
      <w:pPr>
        <w:pStyle w:val="BodyText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 xml:space="preserve">Izborom opcije </w:t>
      </w:r>
      <w:r>
        <w:rPr>
          <w:i/>
          <w:iCs/>
          <w:lang w:val="sr-Latn-RS"/>
        </w:rPr>
        <w:t xml:space="preserve">Pošalji zahtev </w:t>
      </w:r>
      <w:r>
        <w:rPr>
          <w:lang w:val="sr-Latn-RS"/>
        </w:rPr>
        <w:t>vrši se slanje zahteva za uslugom.</w:t>
      </w:r>
    </w:p>
    <w:p w14:paraId="40F29774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Izuzeci:</w:t>
      </w:r>
    </w:p>
    <w:p w14:paraId="35A91901" w14:textId="77777777" w:rsidR="00DE711A" w:rsidRDefault="00DE711A" w:rsidP="00DE711A">
      <w:pPr>
        <w:pStyle w:val="BodyText"/>
        <w:rPr>
          <w:lang w:val="sr-Latn-RS"/>
        </w:rPr>
      </w:pPr>
      <w:r>
        <w:rPr>
          <w:lang w:val="sr-Latn-RS"/>
        </w:rPr>
        <w:t>Zahtevani termin je zauzet. Prikazuje se obaveštenje o najpogodnijem slobodnom terminu.</w:t>
      </w:r>
    </w:p>
    <w:p w14:paraId="3331095D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Posledice:</w:t>
      </w:r>
    </w:p>
    <w:p w14:paraId="7B4111FE" w14:textId="08E5CCC0" w:rsidR="00DE711A" w:rsidRDefault="00DE711A" w:rsidP="00DE711A">
      <w:pPr>
        <w:pStyle w:val="BodyText"/>
        <w:rPr>
          <w:lang w:val="sr-Latn-RS"/>
        </w:rPr>
      </w:pPr>
      <w:r>
        <w:rPr>
          <w:lang w:val="sr-Latn-RS"/>
        </w:rPr>
        <w:t>Zahtev je poslat. Prikazuje se informacija o zahtevu.</w:t>
      </w:r>
    </w:p>
    <w:p w14:paraId="72EC9CDE" w14:textId="77777777" w:rsidR="00FD08B4" w:rsidRDefault="00FD08B4" w:rsidP="00DE711A">
      <w:pPr>
        <w:pStyle w:val="BodyText"/>
        <w:rPr>
          <w:lang w:val="sr-Latn-RS"/>
        </w:rPr>
      </w:pPr>
    </w:p>
    <w:p w14:paraId="0A5C3BFB" w14:textId="77777777" w:rsidR="00DE711A" w:rsidRDefault="00DE711A" w:rsidP="00DE711A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Sekvencni dijagram:</w:t>
      </w:r>
    </w:p>
    <w:p w14:paraId="0F75C5A8" w14:textId="147D21E0" w:rsidR="00DE711A" w:rsidRDefault="00DE711A" w:rsidP="00DE711A">
      <w:pPr>
        <w:pStyle w:val="BodyText"/>
        <w:ind w:left="0"/>
        <w:rPr>
          <w:b/>
          <w:bCs/>
          <w:lang w:val="sr-Latn-RS"/>
        </w:rPr>
      </w:pPr>
      <w:r>
        <w:rPr>
          <w:b/>
          <w:bCs/>
          <w:noProof/>
          <w:lang w:val="en-GB" w:eastAsia="en-GB"/>
        </w:rPr>
        <w:drawing>
          <wp:inline distT="0" distB="0" distL="0" distR="0" wp14:anchorId="53761430" wp14:editId="73F168F9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3F3" w14:textId="7000963E" w:rsidR="00CE4EB6" w:rsidRDefault="00CE4EB6" w:rsidP="00DE711A">
      <w:pPr>
        <w:pStyle w:val="BodyText"/>
        <w:ind w:left="0"/>
        <w:rPr>
          <w:b/>
          <w:bCs/>
          <w:lang w:val="sr-Latn-RS"/>
        </w:rPr>
      </w:pPr>
    </w:p>
    <w:p w14:paraId="6190C7FA" w14:textId="0A549A9D" w:rsidR="00CE4EB6" w:rsidRDefault="00CE4EB6" w:rsidP="00DE711A">
      <w:pPr>
        <w:pStyle w:val="BodyText"/>
        <w:ind w:left="0"/>
        <w:rPr>
          <w:b/>
          <w:bCs/>
          <w:lang w:val="sr-Latn-RS"/>
        </w:rPr>
      </w:pPr>
    </w:p>
    <w:p w14:paraId="6ABC35E0" w14:textId="516BBF18" w:rsidR="00CE4EB6" w:rsidRDefault="00CE4EB6" w:rsidP="00DE711A">
      <w:pPr>
        <w:pStyle w:val="BodyText"/>
        <w:ind w:left="0"/>
        <w:rPr>
          <w:b/>
          <w:bCs/>
          <w:lang w:val="sr-Latn-RS"/>
        </w:rPr>
      </w:pPr>
    </w:p>
    <w:p w14:paraId="2D8EEB10" w14:textId="77777777" w:rsidR="00CE4EB6" w:rsidRPr="00356CE5" w:rsidRDefault="00CE4EB6" w:rsidP="00DE711A">
      <w:pPr>
        <w:pStyle w:val="BodyText"/>
        <w:ind w:left="0"/>
        <w:rPr>
          <w:b/>
          <w:bCs/>
          <w:lang w:val="sr-Latn-RS"/>
        </w:rPr>
      </w:pPr>
    </w:p>
    <w:p w14:paraId="342C7DB9" w14:textId="4C6D0974" w:rsidR="00DE711A" w:rsidRDefault="00F34EF6" w:rsidP="00192C5A">
      <w:pPr>
        <w:pStyle w:val="Heading2"/>
        <w:rPr>
          <w:lang w:val="sr-Latn-CS"/>
        </w:rPr>
      </w:pPr>
      <w:r>
        <w:rPr>
          <w:lang w:val="sr-Latn-RS"/>
        </w:rPr>
        <w:t>Pregled usluga i ponude hotela</w:t>
      </w:r>
    </w:p>
    <w:p w14:paraId="7E6E3EEC" w14:textId="4A260929" w:rsidR="00192C5A" w:rsidRDefault="00192C5A" w:rsidP="00192C5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E1073A5" w14:textId="0552806A" w:rsidR="00F34EF6" w:rsidRDefault="00F34EF6" w:rsidP="00192C5A">
      <w:pPr>
        <w:pStyle w:val="BodyText"/>
        <w:rPr>
          <w:bCs/>
          <w:lang w:val="sr-Latn-CS"/>
        </w:rPr>
      </w:pPr>
      <w:r>
        <w:rPr>
          <w:bCs/>
          <w:lang w:val="sr-Latn-CS"/>
        </w:rPr>
        <w:t>Korisniku je omogućeno da ima uvid u usluge koje hotel nudi.</w:t>
      </w:r>
    </w:p>
    <w:p w14:paraId="49151469" w14:textId="7C43EABC" w:rsidR="00F34EF6" w:rsidRDefault="00F34EF6" w:rsidP="00192C5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4913611" w14:textId="443333CC" w:rsidR="00F34EF6" w:rsidRDefault="00F34EF6" w:rsidP="00192C5A">
      <w:pPr>
        <w:pStyle w:val="BodyText"/>
        <w:rPr>
          <w:bCs/>
          <w:lang w:val="sr-Latn-CS"/>
        </w:rPr>
      </w:pPr>
      <w:r>
        <w:rPr>
          <w:bCs/>
          <w:lang w:val="sr-Latn-CS"/>
        </w:rPr>
        <w:t>Gost.</w:t>
      </w:r>
    </w:p>
    <w:p w14:paraId="1E6E5655" w14:textId="75335B1A" w:rsidR="00F34EF6" w:rsidRDefault="00F34EF6" w:rsidP="00192C5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E3AE36A" w14:textId="2AB5D551" w:rsidR="00F34EF6" w:rsidRDefault="00F34EF6" w:rsidP="00192C5A">
      <w:pPr>
        <w:pStyle w:val="BodyText"/>
        <w:rPr>
          <w:bCs/>
          <w:lang w:val="sr-Latn-CS"/>
        </w:rPr>
      </w:pPr>
      <w:r>
        <w:rPr>
          <w:bCs/>
          <w:lang w:val="sr-Latn-CS"/>
        </w:rPr>
        <w:t>Gost mora posedovati nalog na web aplikaciji EHotelServices</w:t>
      </w:r>
      <w:r w:rsidR="00CE4EB6">
        <w:rPr>
          <w:bCs/>
          <w:lang w:val="sr-Latn-CS"/>
        </w:rPr>
        <w:t>. Gost mora biti prijavljen.</w:t>
      </w:r>
    </w:p>
    <w:p w14:paraId="06E351B2" w14:textId="054B9F2D" w:rsidR="00F200BB" w:rsidRDefault="00F200BB" w:rsidP="00192C5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630BE9E" w14:textId="77777777" w:rsidR="00F200BB" w:rsidRDefault="00F200BB" w:rsidP="00F200BB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Gost bira opciju za zahtevanje odnosno rezervaciju usluge.</w:t>
      </w:r>
    </w:p>
    <w:p w14:paraId="770DB146" w14:textId="77777777" w:rsidR="00F200BB" w:rsidRDefault="00F200BB" w:rsidP="00F200BB">
      <w:pPr>
        <w:pStyle w:val="BodyText"/>
        <w:numPr>
          <w:ilvl w:val="0"/>
          <w:numId w:val="31"/>
        </w:numPr>
        <w:rPr>
          <w:lang w:val="sr-Latn-RS"/>
        </w:rPr>
      </w:pPr>
      <w:r>
        <w:rPr>
          <w:lang w:val="sr-Latn-RS"/>
        </w:rPr>
        <w:t>Prikazuje se forma za izbor usluge.</w:t>
      </w:r>
    </w:p>
    <w:p w14:paraId="4126477B" w14:textId="1B02610F" w:rsidR="00F200BB" w:rsidRDefault="00F200BB" w:rsidP="00192C5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45524D26" w14:textId="52D67850" w:rsidR="00F200BB" w:rsidRDefault="00F200BB" w:rsidP="00192C5A">
      <w:pPr>
        <w:pStyle w:val="BodyText"/>
        <w:rPr>
          <w:bCs/>
          <w:lang w:val="sr-Latn-CS"/>
        </w:rPr>
      </w:pPr>
      <w:r>
        <w:rPr>
          <w:bCs/>
          <w:lang w:val="sr-Latn-CS"/>
        </w:rPr>
        <w:t>Nema.</w:t>
      </w:r>
    </w:p>
    <w:p w14:paraId="08D28250" w14:textId="639D4BE6" w:rsidR="00F200BB" w:rsidRDefault="00F200BB" w:rsidP="00192C5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4759DE2" w14:textId="6659FD03" w:rsidR="00F200BB" w:rsidRPr="00F200BB" w:rsidRDefault="00F200BB" w:rsidP="00192C5A">
      <w:pPr>
        <w:pStyle w:val="BodyText"/>
        <w:rPr>
          <w:bCs/>
          <w:lang w:val="sr-Latn-CS"/>
        </w:rPr>
      </w:pPr>
      <w:r>
        <w:rPr>
          <w:bCs/>
          <w:lang w:val="sr-Latn-CS"/>
        </w:rPr>
        <w:t>Prikazuje se forma uz pomoć koje dobijamo mogućnost prikaza usluga kao i njihovo naručivanje.</w:t>
      </w:r>
    </w:p>
    <w:p w14:paraId="47E4CD6C" w14:textId="7A4AD68C" w:rsidR="004D3C58" w:rsidRDefault="004D3C58" w:rsidP="004D3C58">
      <w:pPr>
        <w:rPr>
          <w:lang w:val="sr-Latn-CS"/>
        </w:rPr>
      </w:pPr>
    </w:p>
    <w:p w14:paraId="2415BA43" w14:textId="77777777" w:rsidR="00FD08B4" w:rsidRDefault="00FD08B4" w:rsidP="004D3C58">
      <w:pPr>
        <w:rPr>
          <w:lang w:val="sr-Latn-CS"/>
        </w:rPr>
      </w:pPr>
    </w:p>
    <w:p w14:paraId="4BEFD6A2" w14:textId="26CA744C" w:rsidR="004D3C58" w:rsidRDefault="00A7670C" w:rsidP="00192C5A">
      <w:pPr>
        <w:pStyle w:val="Heading2"/>
        <w:rPr>
          <w:lang w:val="sr-Latn-CS"/>
        </w:rPr>
      </w:pPr>
      <w:r>
        <w:rPr>
          <w:lang w:val="sr-Latn-CS"/>
        </w:rPr>
        <w:lastRenderedPageBreak/>
        <w:t>Otkazivanje rezervisane usluge</w:t>
      </w:r>
    </w:p>
    <w:p w14:paraId="62C47BB3" w14:textId="00E19500" w:rsidR="00A7670C" w:rsidRDefault="00A7670C" w:rsidP="00A7670C">
      <w:pPr>
        <w:ind w:left="720"/>
        <w:rPr>
          <w:b/>
          <w:lang w:val="sr-Latn-CS"/>
        </w:rPr>
      </w:pPr>
    </w:p>
    <w:p w14:paraId="691DE123" w14:textId="3F0D5C29" w:rsidR="00A7670C" w:rsidRDefault="00A7670C" w:rsidP="00A7670C">
      <w:pPr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E9579B7" w14:textId="77777777" w:rsidR="00A7670C" w:rsidRDefault="00A7670C" w:rsidP="00A7670C">
      <w:pPr>
        <w:ind w:left="720"/>
        <w:rPr>
          <w:b/>
          <w:lang w:val="sr-Latn-CS"/>
        </w:rPr>
      </w:pPr>
    </w:p>
    <w:p w14:paraId="476B661A" w14:textId="44D3D62A" w:rsidR="00A7670C" w:rsidRDefault="00A7670C" w:rsidP="00A7670C">
      <w:pPr>
        <w:ind w:left="720"/>
        <w:rPr>
          <w:lang w:val="sr-Latn-CS"/>
        </w:rPr>
      </w:pPr>
      <w:r>
        <w:rPr>
          <w:lang w:val="sr-Latn-CS"/>
        </w:rPr>
        <w:t>Korisniku je omogućeno da otkaže rezervisanu uslugu.</w:t>
      </w:r>
    </w:p>
    <w:p w14:paraId="265C7A7D" w14:textId="77777777" w:rsidR="00A7670C" w:rsidRDefault="00A7670C" w:rsidP="00A7670C">
      <w:pPr>
        <w:ind w:left="720"/>
        <w:rPr>
          <w:lang w:val="sr-Latn-CS"/>
        </w:rPr>
      </w:pPr>
    </w:p>
    <w:p w14:paraId="0DCBF169" w14:textId="162D7A48" w:rsidR="00A7670C" w:rsidRDefault="00A7670C" w:rsidP="00A7670C">
      <w:pPr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69B8E330" w14:textId="77777777" w:rsidR="00A7670C" w:rsidRDefault="00A7670C" w:rsidP="00A7670C">
      <w:pPr>
        <w:ind w:left="720"/>
        <w:rPr>
          <w:b/>
          <w:lang w:val="sr-Latn-CS"/>
        </w:rPr>
      </w:pPr>
    </w:p>
    <w:p w14:paraId="74F089C4" w14:textId="03015302" w:rsidR="00A7670C" w:rsidRDefault="00A7670C" w:rsidP="00A7670C">
      <w:pPr>
        <w:ind w:left="720"/>
        <w:rPr>
          <w:lang w:val="sr-Latn-CS"/>
        </w:rPr>
      </w:pPr>
      <w:r>
        <w:rPr>
          <w:lang w:val="sr-Latn-CS"/>
        </w:rPr>
        <w:t>Gost.</w:t>
      </w:r>
    </w:p>
    <w:p w14:paraId="60539ED6" w14:textId="77777777" w:rsidR="00A7670C" w:rsidRDefault="00A7670C" w:rsidP="00A7670C">
      <w:pPr>
        <w:ind w:left="720"/>
        <w:rPr>
          <w:lang w:val="sr-Latn-CS"/>
        </w:rPr>
      </w:pPr>
    </w:p>
    <w:p w14:paraId="64DA3057" w14:textId="12BD50A7" w:rsidR="00A7670C" w:rsidRDefault="00A7670C" w:rsidP="00A7670C">
      <w:pPr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03CBDB9B" w14:textId="77777777" w:rsidR="00A7670C" w:rsidRDefault="00A7670C" w:rsidP="00A7670C">
      <w:pPr>
        <w:ind w:left="720"/>
        <w:rPr>
          <w:b/>
          <w:lang w:val="sr-Latn-CS"/>
        </w:rPr>
      </w:pPr>
    </w:p>
    <w:p w14:paraId="3EB480FB" w14:textId="35E646D8" w:rsidR="00A7670C" w:rsidRDefault="00A7670C" w:rsidP="00A7670C">
      <w:pPr>
        <w:ind w:left="720"/>
        <w:rPr>
          <w:lang w:val="sr-Latn-CS"/>
        </w:rPr>
      </w:pPr>
      <w:r>
        <w:rPr>
          <w:lang w:val="sr-Latn-CS"/>
        </w:rPr>
        <w:t xml:space="preserve">Gost </w:t>
      </w:r>
      <w:r w:rsidR="004F2DD5">
        <w:rPr>
          <w:lang w:val="sr-Latn-CS"/>
        </w:rPr>
        <w:t>mora da ima rezervisanu neku uslugu.</w:t>
      </w:r>
    </w:p>
    <w:p w14:paraId="09A965CC" w14:textId="77777777" w:rsidR="00FD4618" w:rsidRDefault="00FD4618" w:rsidP="00A7670C">
      <w:pPr>
        <w:ind w:left="720"/>
        <w:rPr>
          <w:lang w:val="sr-Latn-CS"/>
        </w:rPr>
      </w:pPr>
    </w:p>
    <w:p w14:paraId="42B2F1CA" w14:textId="2083ABDD" w:rsidR="00FD4618" w:rsidRDefault="00FD4618" w:rsidP="00A7670C">
      <w:pPr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7664F301" w14:textId="77777777" w:rsidR="00FD4618" w:rsidRDefault="00FD4618" w:rsidP="00A7670C">
      <w:pPr>
        <w:ind w:left="720"/>
        <w:rPr>
          <w:b/>
          <w:lang w:val="sr-Latn-CS"/>
        </w:rPr>
      </w:pPr>
    </w:p>
    <w:p w14:paraId="3BDD58B9" w14:textId="6B98D883" w:rsidR="00FD4618" w:rsidRDefault="00FD4618" w:rsidP="00FD4618">
      <w:pPr>
        <w:pStyle w:val="BodyText"/>
        <w:numPr>
          <w:ilvl w:val="0"/>
          <w:numId w:val="33"/>
        </w:numPr>
        <w:rPr>
          <w:lang w:val="sr-Latn-RS"/>
        </w:rPr>
      </w:pPr>
      <w:r>
        <w:rPr>
          <w:lang w:val="sr-Latn-RS"/>
        </w:rPr>
        <w:t xml:space="preserve">Gost bira opciju za </w:t>
      </w:r>
      <w:r w:rsidR="00E106F1">
        <w:rPr>
          <w:lang w:val="sr-Latn-RS"/>
        </w:rPr>
        <w:t>pregled rezervisanih usluga</w:t>
      </w:r>
      <w:r>
        <w:rPr>
          <w:lang w:val="sr-Latn-RS"/>
        </w:rPr>
        <w:t>.</w:t>
      </w:r>
    </w:p>
    <w:p w14:paraId="35A17458" w14:textId="651873DE" w:rsidR="00FD4618" w:rsidRDefault="00FD4618" w:rsidP="00FD4618">
      <w:pPr>
        <w:pStyle w:val="BodyText"/>
        <w:numPr>
          <w:ilvl w:val="0"/>
          <w:numId w:val="33"/>
        </w:numPr>
        <w:rPr>
          <w:lang w:val="sr-Latn-RS"/>
        </w:rPr>
      </w:pPr>
      <w:r>
        <w:rPr>
          <w:lang w:val="sr-Latn-RS"/>
        </w:rPr>
        <w:t>Pr</w:t>
      </w:r>
      <w:r w:rsidR="00E106F1">
        <w:rPr>
          <w:lang w:val="sr-Latn-RS"/>
        </w:rPr>
        <w:t>ikazuje se forma koja sadrži sve rezervisane usluge</w:t>
      </w:r>
      <w:r>
        <w:rPr>
          <w:lang w:val="sr-Latn-RS"/>
        </w:rPr>
        <w:t>.</w:t>
      </w:r>
    </w:p>
    <w:p w14:paraId="0DF92438" w14:textId="7621FE5C" w:rsidR="00FD4618" w:rsidRDefault="00FD4618" w:rsidP="00FD4618">
      <w:pPr>
        <w:pStyle w:val="BodyText"/>
        <w:numPr>
          <w:ilvl w:val="0"/>
          <w:numId w:val="33"/>
        </w:numPr>
        <w:rPr>
          <w:lang w:val="sr-Latn-RS"/>
        </w:rPr>
      </w:pPr>
      <w:r>
        <w:rPr>
          <w:lang w:val="sr-Latn-RS"/>
        </w:rPr>
        <w:t>Korisnik viši izbor usluge</w:t>
      </w:r>
      <w:r w:rsidR="00E106F1">
        <w:rPr>
          <w:lang w:val="sr-Latn-RS"/>
        </w:rPr>
        <w:t xml:space="preserve"> koju želi da otkaže</w:t>
      </w:r>
      <w:r>
        <w:rPr>
          <w:lang w:val="sr-Latn-RS"/>
        </w:rPr>
        <w:t>.</w:t>
      </w:r>
    </w:p>
    <w:p w14:paraId="19CB76A2" w14:textId="2BF8CCF1" w:rsidR="00FD4618" w:rsidRPr="00E106F1" w:rsidRDefault="00E106F1" w:rsidP="00E106F1">
      <w:pPr>
        <w:pStyle w:val="ListParagraph"/>
        <w:numPr>
          <w:ilvl w:val="0"/>
          <w:numId w:val="33"/>
        </w:numPr>
        <w:rPr>
          <w:lang w:val="sr-Latn-CS"/>
        </w:rPr>
      </w:pPr>
      <w:r w:rsidRPr="00E106F1">
        <w:rPr>
          <w:lang w:val="sr-Latn-RS"/>
        </w:rPr>
        <w:t xml:space="preserve">Izborom opcije </w:t>
      </w:r>
      <w:r w:rsidRPr="00E106F1">
        <w:rPr>
          <w:i/>
          <w:lang w:val="sr-Latn-RS"/>
        </w:rPr>
        <w:t>Otkaži uslugu</w:t>
      </w:r>
      <w:r w:rsidR="00FD4618" w:rsidRPr="00E106F1">
        <w:rPr>
          <w:i/>
          <w:iCs/>
          <w:lang w:val="sr-Latn-RS"/>
        </w:rPr>
        <w:t xml:space="preserve"> </w:t>
      </w:r>
      <w:r w:rsidR="00FD4618" w:rsidRPr="00E106F1">
        <w:rPr>
          <w:lang w:val="sr-Latn-RS"/>
        </w:rPr>
        <w:t>v</w:t>
      </w:r>
      <w:r w:rsidRPr="00E106F1">
        <w:rPr>
          <w:lang w:val="sr-Latn-RS"/>
        </w:rPr>
        <w:t>rši se otkazivanje usluge</w:t>
      </w:r>
      <w:r w:rsidR="00FD4618" w:rsidRPr="00E106F1">
        <w:rPr>
          <w:lang w:val="sr-Latn-RS"/>
        </w:rPr>
        <w:t>.</w:t>
      </w:r>
    </w:p>
    <w:p w14:paraId="056FDC7B" w14:textId="77777777" w:rsidR="00E106F1" w:rsidRDefault="00E106F1" w:rsidP="00E106F1">
      <w:pPr>
        <w:rPr>
          <w:lang w:val="sr-Latn-CS"/>
        </w:rPr>
      </w:pPr>
      <w:r>
        <w:rPr>
          <w:lang w:val="sr-Latn-CS"/>
        </w:rPr>
        <w:t xml:space="preserve">              </w:t>
      </w:r>
    </w:p>
    <w:p w14:paraId="6D687188" w14:textId="11D95624" w:rsidR="00E106F1" w:rsidRDefault="00E106F1" w:rsidP="00E106F1">
      <w:pPr>
        <w:rPr>
          <w:b/>
          <w:lang w:val="sr-Latn-CS"/>
        </w:rPr>
      </w:pPr>
      <w:r>
        <w:rPr>
          <w:lang w:val="sr-Latn-CS"/>
        </w:rPr>
        <w:t xml:space="preserve">               </w:t>
      </w:r>
      <w:r>
        <w:rPr>
          <w:b/>
          <w:lang w:val="sr-Latn-CS"/>
        </w:rPr>
        <w:t>Izuzeci:</w:t>
      </w:r>
    </w:p>
    <w:p w14:paraId="59CA5428" w14:textId="77777777" w:rsidR="00E106F1" w:rsidRDefault="00E106F1" w:rsidP="00E106F1">
      <w:pPr>
        <w:rPr>
          <w:b/>
          <w:lang w:val="sr-Latn-CS"/>
        </w:rPr>
      </w:pPr>
    </w:p>
    <w:p w14:paraId="420B5B65" w14:textId="173432E8" w:rsidR="00E106F1" w:rsidRDefault="00E106F1" w:rsidP="00E106F1">
      <w:pPr>
        <w:rPr>
          <w:lang w:val="sr-Latn-CS"/>
        </w:rPr>
      </w:pPr>
      <w:r>
        <w:rPr>
          <w:b/>
          <w:lang w:val="sr-Latn-CS"/>
        </w:rPr>
        <w:t xml:space="preserve">               </w:t>
      </w:r>
      <w:r>
        <w:rPr>
          <w:lang w:val="sr-Latn-CS"/>
        </w:rPr>
        <w:t>Nema.</w:t>
      </w:r>
    </w:p>
    <w:p w14:paraId="513C73D2" w14:textId="77777777" w:rsidR="00E106F1" w:rsidRDefault="00E106F1" w:rsidP="00E106F1">
      <w:pPr>
        <w:rPr>
          <w:lang w:val="sr-Latn-CS"/>
        </w:rPr>
      </w:pPr>
    </w:p>
    <w:p w14:paraId="4891AC2C" w14:textId="0B87C9AA" w:rsidR="00E106F1" w:rsidRDefault="00E106F1" w:rsidP="00E106F1">
      <w:pPr>
        <w:rPr>
          <w:b/>
          <w:lang w:val="sr-Latn-CS"/>
        </w:rPr>
      </w:pPr>
      <w:r>
        <w:rPr>
          <w:lang w:val="sr-Latn-CS"/>
        </w:rPr>
        <w:tab/>
      </w:r>
      <w:r>
        <w:rPr>
          <w:b/>
          <w:lang w:val="sr-Latn-CS"/>
        </w:rPr>
        <w:t>Posledice:</w:t>
      </w:r>
    </w:p>
    <w:p w14:paraId="735034A1" w14:textId="77777777" w:rsidR="00E106F1" w:rsidRDefault="00E106F1" w:rsidP="00E106F1">
      <w:pPr>
        <w:rPr>
          <w:b/>
          <w:lang w:val="sr-Latn-CS"/>
        </w:rPr>
      </w:pPr>
    </w:p>
    <w:p w14:paraId="67000C52" w14:textId="4FD9B404" w:rsidR="00E106F1" w:rsidRDefault="00E106F1" w:rsidP="00E106F1">
      <w:pPr>
        <w:rPr>
          <w:lang w:val="sr-Latn-CS"/>
        </w:rPr>
      </w:pPr>
      <w:r>
        <w:rPr>
          <w:b/>
          <w:lang w:val="sr-Latn-CS"/>
        </w:rPr>
        <w:tab/>
      </w:r>
      <w:r w:rsidR="007D0612">
        <w:rPr>
          <w:lang w:val="sr-Latn-CS"/>
        </w:rPr>
        <w:t>O</w:t>
      </w:r>
      <w:r w:rsidR="001872E1">
        <w:rPr>
          <w:lang w:val="sr-Latn-CS"/>
        </w:rPr>
        <w:t>dabrana rezervisana usluga</w:t>
      </w:r>
      <w:r w:rsidR="007D0612">
        <w:rPr>
          <w:lang w:val="sr-Latn-CS"/>
        </w:rPr>
        <w:t xml:space="preserve"> je otkazana</w:t>
      </w:r>
      <w:r>
        <w:rPr>
          <w:lang w:val="sr-Latn-CS"/>
        </w:rPr>
        <w:t>.</w:t>
      </w:r>
      <w:r w:rsidR="005D28EB">
        <w:rPr>
          <w:lang w:val="sr-Latn-CS"/>
        </w:rPr>
        <w:t xml:space="preserve"> Račun gosta umanjen za cenu otkazane usluge.</w:t>
      </w:r>
    </w:p>
    <w:p w14:paraId="41912490" w14:textId="77777777" w:rsidR="00AB3C19" w:rsidRDefault="00AB3C19" w:rsidP="00E106F1">
      <w:pPr>
        <w:rPr>
          <w:lang w:val="sr-Latn-CS"/>
        </w:rPr>
      </w:pPr>
    </w:p>
    <w:p w14:paraId="78348392" w14:textId="5216208E" w:rsidR="00AB3C19" w:rsidRDefault="00A61DD7" w:rsidP="00A61DD7">
      <w:pPr>
        <w:pStyle w:val="Heading2"/>
        <w:rPr>
          <w:lang w:val="sr-Latn-CS"/>
        </w:rPr>
      </w:pPr>
      <w:r>
        <w:rPr>
          <w:lang w:val="sr-Latn-CS"/>
        </w:rPr>
        <w:t>Obrada zahteva gostiju</w:t>
      </w:r>
    </w:p>
    <w:p w14:paraId="6E164ED9" w14:textId="77777777" w:rsidR="00A61DD7" w:rsidRDefault="00A61DD7" w:rsidP="00E106F1">
      <w:pPr>
        <w:rPr>
          <w:rFonts w:ascii="Arial" w:hAnsi="Arial" w:cs="Arial"/>
          <w:b/>
          <w:lang w:val="sr-Latn-CS"/>
        </w:rPr>
      </w:pPr>
    </w:p>
    <w:p w14:paraId="5CE66136" w14:textId="302454C0" w:rsidR="00A61DD7" w:rsidRDefault="002E2BBE" w:rsidP="00A61DD7">
      <w:pPr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CD4284E" w14:textId="77777777" w:rsidR="002E2BBE" w:rsidRDefault="002E2BBE" w:rsidP="00A61DD7">
      <w:pPr>
        <w:ind w:left="720"/>
        <w:rPr>
          <w:b/>
          <w:lang w:val="sr-Latn-CS"/>
        </w:rPr>
      </w:pPr>
    </w:p>
    <w:p w14:paraId="721B4161" w14:textId="52D0A73C" w:rsidR="002E2BBE" w:rsidRPr="00F512E8" w:rsidRDefault="002E2BBE" w:rsidP="00A61DD7">
      <w:pPr>
        <w:ind w:left="720"/>
        <w:rPr>
          <w:lang w:val="sr-Latn-RS"/>
        </w:rPr>
      </w:pPr>
      <w:r>
        <w:rPr>
          <w:lang w:val="sr-Latn-CS"/>
        </w:rPr>
        <w:t xml:space="preserve">Osoblje ima </w:t>
      </w:r>
      <w:r w:rsidR="00F512E8">
        <w:rPr>
          <w:lang w:val="sr-Latn-CS"/>
        </w:rPr>
        <w:t>mogu</w:t>
      </w:r>
      <w:r w:rsidR="00F512E8">
        <w:rPr>
          <w:lang w:val="sr-Latn-RS"/>
        </w:rPr>
        <w:t>ćnost potvrde ili odbijanja zahteva gosta.</w:t>
      </w:r>
    </w:p>
    <w:p w14:paraId="5A1567FB" w14:textId="77777777" w:rsidR="002E2BBE" w:rsidRDefault="002E2BBE" w:rsidP="00A61DD7">
      <w:pPr>
        <w:ind w:left="720"/>
        <w:rPr>
          <w:lang w:val="sr-Latn-CS"/>
        </w:rPr>
      </w:pPr>
    </w:p>
    <w:p w14:paraId="0242FD00" w14:textId="585335B7" w:rsidR="002E2BBE" w:rsidRDefault="002E2BBE" w:rsidP="00A61DD7">
      <w:pPr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0B4094BC" w14:textId="77777777" w:rsidR="002E2BBE" w:rsidRDefault="002E2BBE" w:rsidP="00A61DD7">
      <w:pPr>
        <w:ind w:left="720"/>
        <w:rPr>
          <w:b/>
          <w:lang w:val="sr-Latn-CS"/>
        </w:rPr>
      </w:pPr>
    </w:p>
    <w:p w14:paraId="4796AF50" w14:textId="2C2B5DC5" w:rsidR="002E2BBE" w:rsidRDefault="002E2BBE" w:rsidP="00A61DD7">
      <w:pPr>
        <w:ind w:left="720"/>
        <w:rPr>
          <w:lang w:val="sr-Latn-CS"/>
        </w:rPr>
      </w:pPr>
      <w:r>
        <w:rPr>
          <w:lang w:val="sr-Latn-CS"/>
        </w:rPr>
        <w:t>Osoblje.</w:t>
      </w:r>
    </w:p>
    <w:p w14:paraId="271A0480" w14:textId="77777777" w:rsidR="002E2BBE" w:rsidRDefault="002E2BBE" w:rsidP="00A61DD7">
      <w:pPr>
        <w:ind w:left="720"/>
        <w:rPr>
          <w:lang w:val="sr-Latn-CS"/>
        </w:rPr>
      </w:pPr>
    </w:p>
    <w:p w14:paraId="16B91C0C" w14:textId="153C7DAC" w:rsidR="002E2BBE" w:rsidRDefault="002E2BBE" w:rsidP="00A61DD7">
      <w:pPr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4CADEAAD" w14:textId="77777777" w:rsidR="002E2BBE" w:rsidRDefault="002E2BBE" w:rsidP="00A61DD7">
      <w:pPr>
        <w:ind w:left="720"/>
        <w:rPr>
          <w:b/>
          <w:lang w:val="sr-Latn-CS"/>
        </w:rPr>
      </w:pPr>
    </w:p>
    <w:p w14:paraId="4710DBB8" w14:textId="7A30B39D" w:rsidR="002E2BBE" w:rsidRDefault="00EB6544" w:rsidP="00A61DD7">
      <w:pPr>
        <w:ind w:left="720"/>
        <w:rPr>
          <w:lang w:val="sr-Latn-CS"/>
        </w:rPr>
      </w:pPr>
      <w:r>
        <w:rPr>
          <w:lang w:val="sr-Latn-CS"/>
        </w:rPr>
        <w:t>Postoje zahtevi koji čekaju na odgovor</w:t>
      </w:r>
      <w:r w:rsidR="002E2BBE">
        <w:rPr>
          <w:lang w:val="sr-Latn-CS"/>
        </w:rPr>
        <w:t>.</w:t>
      </w:r>
    </w:p>
    <w:p w14:paraId="2600C886" w14:textId="252FE40F" w:rsidR="009658EC" w:rsidRDefault="009658EC" w:rsidP="00A61DD7">
      <w:pPr>
        <w:ind w:left="720"/>
        <w:rPr>
          <w:lang w:val="sr-Latn-CS"/>
        </w:rPr>
      </w:pPr>
    </w:p>
    <w:p w14:paraId="394CDFA7" w14:textId="552CD917" w:rsidR="005B376E" w:rsidRDefault="005B376E" w:rsidP="00A61DD7">
      <w:pPr>
        <w:ind w:left="720"/>
        <w:rPr>
          <w:lang w:val="sr-Latn-CS"/>
        </w:rPr>
      </w:pPr>
    </w:p>
    <w:p w14:paraId="349135E0" w14:textId="41CCA924" w:rsidR="005B376E" w:rsidRDefault="005B376E" w:rsidP="00A61DD7">
      <w:pPr>
        <w:ind w:left="720"/>
        <w:rPr>
          <w:lang w:val="sr-Latn-CS"/>
        </w:rPr>
      </w:pPr>
    </w:p>
    <w:p w14:paraId="6381B0F4" w14:textId="016E698B" w:rsidR="005B376E" w:rsidRDefault="005B376E" w:rsidP="00A61DD7">
      <w:pPr>
        <w:ind w:left="720"/>
        <w:rPr>
          <w:lang w:val="sr-Latn-CS"/>
        </w:rPr>
      </w:pPr>
    </w:p>
    <w:p w14:paraId="03D3B85D" w14:textId="6C548A78" w:rsidR="005B376E" w:rsidRDefault="005B376E" w:rsidP="00A61DD7">
      <w:pPr>
        <w:ind w:left="720"/>
        <w:rPr>
          <w:lang w:val="sr-Latn-CS"/>
        </w:rPr>
      </w:pPr>
    </w:p>
    <w:p w14:paraId="02511C42" w14:textId="7CB5D189" w:rsidR="005B376E" w:rsidRDefault="005B376E" w:rsidP="00A61DD7">
      <w:pPr>
        <w:ind w:left="720"/>
        <w:rPr>
          <w:lang w:val="sr-Latn-CS"/>
        </w:rPr>
      </w:pPr>
    </w:p>
    <w:p w14:paraId="66347280" w14:textId="0519817A" w:rsidR="005B376E" w:rsidRDefault="005B376E" w:rsidP="00A61DD7">
      <w:pPr>
        <w:ind w:left="720"/>
        <w:rPr>
          <w:lang w:val="sr-Latn-CS"/>
        </w:rPr>
      </w:pPr>
    </w:p>
    <w:p w14:paraId="3E88EB27" w14:textId="77777777" w:rsidR="005B376E" w:rsidRDefault="005B376E" w:rsidP="00A61DD7">
      <w:pPr>
        <w:ind w:left="720"/>
        <w:rPr>
          <w:lang w:val="sr-Latn-CS"/>
        </w:rPr>
      </w:pPr>
    </w:p>
    <w:p w14:paraId="071986DD" w14:textId="119699D3" w:rsidR="009658EC" w:rsidRDefault="009658EC" w:rsidP="00A61DD7">
      <w:pPr>
        <w:ind w:left="720"/>
        <w:rPr>
          <w:b/>
          <w:lang w:val="sr-Latn-CS"/>
        </w:rPr>
      </w:pPr>
      <w:r>
        <w:rPr>
          <w:b/>
          <w:lang w:val="sr-Latn-CS"/>
        </w:rPr>
        <w:lastRenderedPageBreak/>
        <w:t>Osnovni tok:</w:t>
      </w:r>
    </w:p>
    <w:p w14:paraId="5997E029" w14:textId="77777777" w:rsidR="009658EC" w:rsidRDefault="009658EC" w:rsidP="00A61DD7">
      <w:pPr>
        <w:ind w:left="720"/>
        <w:rPr>
          <w:b/>
          <w:lang w:val="sr-Latn-CS"/>
        </w:rPr>
      </w:pPr>
    </w:p>
    <w:p w14:paraId="327F5AB0" w14:textId="57BD7EDA" w:rsidR="009658EC" w:rsidRDefault="009658EC" w:rsidP="009658EC">
      <w:pPr>
        <w:pStyle w:val="ListParagraph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Osoblje bira opciju za preg</w:t>
      </w:r>
      <w:r w:rsidR="00EE1350">
        <w:rPr>
          <w:lang w:val="sr-Latn-CS"/>
        </w:rPr>
        <w:t xml:space="preserve">led </w:t>
      </w:r>
      <w:r w:rsidR="00EB6544">
        <w:rPr>
          <w:lang w:val="sr-Latn-CS"/>
        </w:rPr>
        <w:t xml:space="preserve">zahteva </w:t>
      </w:r>
      <w:r w:rsidR="00EE1350">
        <w:rPr>
          <w:lang w:val="sr-Latn-CS"/>
        </w:rPr>
        <w:t>gosti</w:t>
      </w:r>
      <w:r w:rsidR="00EB6544">
        <w:rPr>
          <w:lang w:val="sr-Latn-CS"/>
        </w:rPr>
        <w:t>ju</w:t>
      </w:r>
      <w:r w:rsidR="00EE1350">
        <w:rPr>
          <w:lang w:val="sr-Latn-CS"/>
        </w:rPr>
        <w:t>.</w:t>
      </w:r>
    </w:p>
    <w:p w14:paraId="1B769269" w14:textId="77777777" w:rsidR="00EE1350" w:rsidRDefault="00EE1350" w:rsidP="00EE1350">
      <w:pPr>
        <w:pStyle w:val="ListParagraph"/>
        <w:ind w:left="1080"/>
        <w:rPr>
          <w:lang w:val="sr-Latn-CS"/>
        </w:rPr>
      </w:pPr>
    </w:p>
    <w:p w14:paraId="38C68D0A" w14:textId="7A9DDF97" w:rsidR="00EE1350" w:rsidRDefault="00EE1350" w:rsidP="00EE1350">
      <w:pPr>
        <w:pStyle w:val="ListParagraph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Prikazuje se forma koja sadrži sve </w:t>
      </w:r>
      <w:r w:rsidR="00EB6544">
        <w:rPr>
          <w:lang w:val="sr-Latn-CS"/>
        </w:rPr>
        <w:t>zahteve</w:t>
      </w:r>
      <w:r>
        <w:rPr>
          <w:lang w:val="sr-Latn-CS"/>
        </w:rPr>
        <w:t>.</w:t>
      </w:r>
    </w:p>
    <w:p w14:paraId="768BD909" w14:textId="77777777" w:rsidR="00EB6544" w:rsidRPr="00EB6544" w:rsidRDefault="00EB6544" w:rsidP="00EB6544">
      <w:pPr>
        <w:pStyle w:val="ListParagraph"/>
        <w:rPr>
          <w:lang w:val="sr-Latn-CS"/>
        </w:rPr>
      </w:pPr>
    </w:p>
    <w:p w14:paraId="1597AB1B" w14:textId="02C3A901" w:rsidR="00EB6544" w:rsidRDefault="00EB6544" w:rsidP="00EE1350">
      <w:pPr>
        <w:pStyle w:val="ListParagraph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Osoblje, na osnovu rasporeda i raspoloživosti resursa odgovara na zahtev (</w:t>
      </w:r>
      <w:r>
        <w:rPr>
          <w:i/>
          <w:iCs/>
          <w:lang w:val="sr-Latn-CS"/>
        </w:rPr>
        <w:t xml:space="preserve"> Potvrdi </w:t>
      </w:r>
      <w:r>
        <w:t xml:space="preserve">ili </w:t>
      </w:r>
      <w:r>
        <w:rPr>
          <w:i/>
          <w:iCs/>
        </w:rPr>
        <w:t xml:space="preserve">Odbij </w:t>
      </w:r>
      <w:r>
        <w:t>).</w:t>
      </w:r>
    </w:p>
    <w:p w14:paraId="0BEF1CDE" w14:textId="77777777" w:rsidR="00EE1350" w:rsidRPr="00EE1350" w:rsidRDefault="00EE1350" w:rsidP="00EE1350">
      <w:pPr>
        <w:pStyle w:val="ListParagraph"/>
        <w:rPr>
          <w:lang w:val="sr-Latn-CS"/>
        </w:rPr>
      </w:pPr>
    </w:p>
    <w:p w14:paraId="37274EBB" w14:textId="3BF411DA" w:rsidR="00EE1350" w:rsidRDefault="00EE1350" w:rsidP="00EE1350">
      <w:pPr>
        <w:rPr>
          <w:b/>
          <w:lang w:val="sr-Latn-CS"/>
        </w:rPr>
      </w:pPr>
      <w:r>
        <w:rPr>
          <w:lang w:val="sr-Latn-CS"/>
        </w:rPr>
        <w:t xml:space="preserve">               </w:t>
      </w:r>
      <w:r>
        <w:rPr>
          <w:b/>
          <w:lang w:val="sr-Latn-CS"/>
        </w:rPr>
        <w:t>Izuzeci:</w:t>
      </w:r>
    </w:p>
    <w:p w14:paraId="1D5DB230" w14:textId="77777777" w:rsidR="00EE1350" w:rsidRDefault="00EE1350" w:rsidP="00EE1350">
      <w:pPr>
        <w:rPr>
          <w:b/>
          <w:lang w:val="sr-Latn-CS"/>
        </w:rPr>
      </w:pPr>
    </w:p>
    <w:p w14:paraId="2E8994AF" w14:textId="37C8A8E4" w:rsidR="00EE1350" w:rsidRDefault="00EE1350" w:rsidP="00EE1350">
      <w:pPr>
        <w:rPr>
          <w:lang w:val="sr-Latn-CS"/>
        </w:rPr>
      </w:pPr>
      <w:r>
        <w:rPr>
          <w:lang w:val="sr-Latn-CS"/>
        </w:rPr>
        <w:tab/>
        <w:t>Nema.</w:t>
      </w:r>
    </w:p>
    <w:p w14:paraId="7755F5EE" w14:textId="77777777" w:rsidR="00EE1350" w:rsidRDefault="00EE1350" w:rsidP="00EE1350">
      <w:pPr>
        <w:rPr>
          <w:lang w:val="sr-Latn-CS"/>
        </w:rPr>
      </w:pPr>
    </w:p>
    <w:p w14:paraId="28040F5E" w14:textId="4E39BC96" w:rsidR="00EE1350" w:rsidRDefault="00EE1350" w:rsidP="00EE1350">
      <w:pPr>
        <w:rPr>
          <w:b/>
          <w:lang w:val="sr-Latn-CS"/>
        </w:rPr>
      </w:pPr>
      <w:r>
        <w:rPr>
          <w:lang w:val="sr-Latn-CS"/>
        </w:rPr>
        <w:tab/>
      </w:r>
      <w:r>
        <w:rPr>
          <w:b/>
          <w:lang w:val="sr-Latn-CS"/>
        </w:rPr>
        <w:t>Posledice:</w:t>
      </w:r>
    </w:p>
    <w:p w14:paraId="1804ABF3" w14:textId="77777777" w:rsidR="00EE1350" w:rsidRDefault="00EE1350" w:rsidP="00EE1350">
      <w:pPr>
        <w:rPr>
          <w:b/>
          <w:lang w:val="sr-Latn-CS"/>
        </w:rPr>
      </w:pPr>
    </w:p>
    <w:p w14:paraId="06453A82" w14:textId="29C0E1B4" w:rsidR="00EE1350" w:rsidRDefault="00EE1350" w:rsidP="00EE1350">
      <w:pPr>
        <w:rPr>
          <w:lang w:val="sr-Latn-CS"/>
        </w:rPr>
      </w:pPr>
      <w:r>
        <w:rPr>
          <w:b/>
          <w:lang w:val="sr-Latn-CS"/>
        </w:rPr>
        <w:tab/>
      </w:r>
      <w:r w:rsidR="007D0612">
        <w:rPr>
          <w:bCs/>
          <w:lang w:val="sr-Latn-CS"/>
        </w:rPr>
        <w:t xml:space="preserve">Zahtev obrađen. </w:t>
      </w:r>
      <w:r w:rsidR="007D0612">
        <w:rPr>
          <w:lang w:val="sr-Latn-CS"/>
        </w:rPr>
        <w:t>Odgovor na zahtev poslat.</w:t>
      </w:r>
    </w:p>
    <w:p w14:paraId="79C94275" w14:textId="77777777" w:rsidR="00EE1350" w:rsidRDefault="00EE1350" w:rsidP="00EE1350">
      <w:pPr>
        <w:rPr>
          <w:lang w:val="sr-Latn-CS"/>
        </w:rPr>
      </w:pPr>
    </w:p>
    <w:p w14:paraId="3907748C" w14:textId="6C66BFB9" w:rsidR="00EE1350" w:rsidRDefault="00EE1350" w:rsidP="00EE1350">
      <w:pPr>
        <w:pStyle w:val="Heading2"/>
        <w:rPr>
          <w:lang w:val="sr-Latn-CS"/>
        </w:rPr>
      </w:pPr>
      <w:r>
        <w:rPr>
          <w:lang w:val="sr-Latn-CS"/>
        </w:rPr>
        <w:t>Ažuriranje računa gostiju</w:t>
      </w:r>
    </w:p>
    <w:p w14:paraId="25C92767" w14:textId="77777777" w:rsidR="00EE1350" w:rsidRDefault="00EE1350" w:rsidP="00EE1350">
      <w:pPr>
        <w:rPr>
          <w:rFonts w:ascii="Arial" w:hAnsi="Arial" w:cs="Arial"/>
          <w:b/>
          <w:lang w:val="sr-Latn-CS"/>
        </w:rPr>
      </w:pPr>
    </w:p>
    <w:p w14:paraId="2E34D7F4" w14:textId="5A19C5BC" w:rsidR="00EE1350" w:rsidRDefault="00EE1350" w:rsidP="00EE1350">
      <w:pPr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29C3AC44" w14:textId="77777777" w:rsidR="00EE1350" w:rsidRDefault="00EE1350" w:rsidP="00EE1350">
      <w:pPr>
        <w:ind w:left="720"/>
        <w:rPr>
          <w:b/>
          <w:lang w:val="sr-Latn-CS"/>
        </w:rPr>
      </w:pPr>
    </w:p>
    <w:p w14:paraId="52B486EA" w14:textId="1F658FF0" w:rsidR="00EE1350" w:rsidRDefault="00595A3F" w:rsidP="00EE1350">
      <w:pPr>
        <w:ind w:left="720"/>
        <w:rPr>
          <w:lang w:val="sr-Latn-CS"/>
        </w:rPr>
      </w:pPr>
      <w:r>
        <w:rPr>
          <w:lang w:val="sr-Latn-CS"/>
        </w:rPr>
        <w:t xml:space="preserve">Osoblje </w:t>
      </w:r>
      <w:r w:rsidR="00DB66B9">
        <w:rPr>
          <w:lang w:val="sr-Latn-CS"/>
        </w:rPr>
        <w:t>ažurira</w:t>
      </w:r>
      <w:r>
        <w:rPr>
          <w:lang w:val="sr-Latn-CS"/>
        </w:rPr>
        <w:t xml:space="preserve"> račun gostima za </w:t>
      </w:r>
      <w:r w:rsidR="00DB66B9">
        <w:rPr>
          <w:lang w:val="sr-Latn-CS"/>
        </w:rPr>
        <w:t>svoje usluge</w:t>
      </w:r>
      <w:r>
        <w:rPr>
          <w:lang w:val="sr-Latn-CS"/>
        </w:rPr>
        <w:t>.</w:t>
      </w:r>
    </w:p>
    <w:p w14:paraId="56EE6947" w14:textId="77777777" w:rsidR="00595A3F" w:rsidRDefault="00595A3F" w:rsidP="00EE1350">
      <w:pPr>
        <w:ind w:left="720"/>
        <w:rPr>
          <w:lang w:val="sr-Latn-CS"/>
        </w:rPr>
      </w:pPr>
    </w:p>
    <w:p w14:paraId="0F46809B" w14:textId="53A5FF63" w:rsidR="00595A3F" w:rsidRDefault="00595A3F" w:rsidP="00EE1350">
      <w:pPr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22435EDF" w14:textId="77777777" w:rsidR="00595A3F" w:rsidRDefault="00595A3F" w:rsidP="00EE1350">
      <w:pPr>
        <w:ind w:left="720"/>
        <w:rPr>
          <w:b/>
          <w:lang w:val="sr-Latn-CS"/>
        </w:rPr>
      </w:pPr>
    </w:p>
    <w:p w14:paraId="0D9B45B1" w14:textId="6B833D49" w:rsidR="00595A3F" w:rsidRDefault="00595A3F" w:rsidP="00EE1350">
      <w:pPr>
        <w:ind w:left="720"/>
        <w:rPr>
          <w:lang w:val="sr-Latn-CS"/>
        </w:rPr>
      </w:pPr>
      <w:r>
        <w:rPr>
          <w:lang w:val="sr-Latn-CS"/>
        </w:rPr>
        <w:t>Osoblje.</w:t>
      </w:r>
    </w:p>
    <w:p w14:paraId="14F73A46" w14:textId="77777777" w:rsidR="00595A3F" w:rsidRDefault="00595A3F" w:rsidP="00EE1350">
      <w:pPr>
        <w:ind w:left="720"/>
        <w:rPr>
          <w:lang w:val="sr-Latn-CS"/>
        </w:rPr>
      </w:pPr>
    </w:p>
    <w:p w14:paraId="24D2F9A8" w14:textId="7A09FC01" w:rsidR="00595A3F" w:rsidRDefault="00595A3F" w:rsidP="00EE1350">
      <w:pPr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6C159CAF" w14:textId="77777777" w:rsidR="00595A3F" w:rsidRDefault="00595A3F" w:rsidP="00EE1350">
      <w:pPr>
        <w:ind w:left="720"/>
        <w:rPr>
          <w:b/>
          <w:lang w:val="sr-Latn-CS"/>
        </w:rPr>
      </w:pPr>
    </w:p>
    <w:p w14:paraId="1428DC30" w14:textId="7742FAF7" w:rsidR="00595A3F" w:rsidRDefault="00595A3F" w:rsidP="00EE1350">
      <w:pPr>
        <w:ind w:left="720"/>
        <w:rPr>
          <w:lang w:val="sr-Latn-CS"/>
        </w:rPr>
      </w:pPr>
      <w:r>
        <w:rPr>
          <w:lang w:val="sr-Latn-CS"/>
        </w:rPr>
        <w:t>Gosti trebaju da pošalju zahtev za željenu uslugu.</w:t>
      </w:r>
    </w:p>
    <w:p w14:paraId="5FA2C4EC" w14:textId="164FB9EA" w:rsidR="00595A3F" w:rsidRDefault="00595A3F" w:rsidP="00EE1350">
      <w:pPr>
        <w:ind w:left="720"/>
        <w:rPr>
          <w:lang w:val="sr-Latn-CS"/>
        </w:rPr>
      </w:pPr>
    </w:p>
    <w:p w14:paraId="1807FFB2" w14:textId="77777777" w:rsidR="00DB66B9" w:rsidRDefault="00DB66B9" w:rsidP="00EE1350">
      <w:pPr>
        <w:ind w:left="720"/>
        <w:rPr>
          <w:lang w:val="sr-Latn-CS"/>
        </w:rPr>
      </w:pPr>
    </w:p>
    <w:p w14:paraId="5C1AA5A7" w14:textId="77777777" w:rsidR="00DB66B9" w:rsidRDefault="00DB66B9" w:rsidP="00DB66B9">
      <w:pPr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0551EF8F" w14:textId="77777777" w:rsidR="00DB66B9" w:rsidRDefault="00DB66B9" w:rsidP="00DB66B9">
      <w:pPr>
        <w:ind w:left="720"/>
        <w:rPr>
          <w:b/>
          <w:lang w:val="sr-Latn-CS"/>
        </w:rPr>
      </w:pPr>
    </w:p>
    <w:p w14:paraId="68CCE817" w14:textId="25D47540" w:rsidR="00DB66B9" w:rsidRDefault="00DB66B9" w:rsidP="00DB66B9">
      <w:pPr>
        <w:pStyle w:val="BodyText"/>
        <w:numPr>
          <w:ilvl w:val="0"/>
          <w:numId w:val="40"/>
        </w:numPr>
      </w:pPr>
      <w:r>
        <w:t>Osoblje bira opciju za pregled zahteva gostiju..</w:t>
      </w:r>
    </w:p>
    <w:p w14:paraId="387E2D87" w14:textId="33EFF9BE" w:rsidR="00DB66B9" w:rsidRDefault="00DB66B9" w:rsidP="00DB66B9">
      <w:pPr>
        <w:pStyle w:val="BodyText"/>
        <w:numPr>
          <w:ilvl w:val="0"/>
          <w:numId w:val="40"/>
        </w:numPr>
      </w:pPr>
      <w:r>
        <w:t>Prikazuje se forma koja sadrži sve zahteve.</w:t>
      </w:r>
    </w:p>
    <w:p w14:paraId="1443634D" w14:textId="1EF0033C" w:rsidR="00DB66B9" w:rsidRPr="00DB1CDD" w:rsidRDefault="00DB66B9" w:rsidP="00DB66B9">
      <w:pPr>
        <w:pStyle w:val="BodyText"/>
        <w:numPr>
          <w:ilvl w:val="0"/>
          <w:numId w:val="40"/>
        </w:numPr>
      </w:pPr>
      <w:r>
        <w:t xml:space="preserve">Osoblje odgovara na zahtev izborom opcije </w:t>
      </w:r>
      <w:r>
        <w:rPr>
          <w:i/>
          <w:iCs/>
        </w:rPr>
        <w:t xml:space="preserve">Potvrdi </w:t>
      </w:r>
      <w:r>
        <w:t xml:space="preserve">ili </w:t>
      </w:r>
      <w:r w:rsidR="00DB1CDD">
        <w:rPr>
          <w:i/>
          <w:iCs/>
        </w:rPr>
        <w:t xml:space="preserve">Odbij. </w:t>
      </w:r>
    </w:p>
    <w:p w14:paraId="78B8E531" w14:textId="555C904D" w:rsidR="00DB1CDD" w:rsidRDefault="00DB1CDD" w:rsidP="00DB66B9">
      <w:pPr>
        <w:pStyle w:val="BodyText"/>
        <w:numPr>
          <w:ilvl w:val="0"/>
          <w:numId w:val="40"/>
        </w:numPr>
      </w:pPr>
      <w:r>
        <w:t xml:space="preserve">Ako je izabrana opcija </w:t>
      </w:r>
      <w:r>
        <w:rPr>
          <w:i/>
          <w:iCs/>
        </w:rPr>
        <w:t xml:space="preserve">Ptvrdi, </w:t>
      </w:r>
      <w:r>
        <w:t>račun se ažurira za cenu usluge.</w:t>
      </w:r>
    </w:p>
    <w:p w14:paraId="5B18BA54" w14:textId="5EB118FB" w:rsidR="00DB1CDD" w:rsidRDefault="00DB1CDD" w:rsidP="00DB1CDD">
      <w:pPr>
        <w:pStyle w:val="BodyText"/>
      </w:pPr>
    </w:p>
    <w:p w14:paraId="4B1847AC" w14:textId="3855BEA8" w:rsidR="00DB1CDD" w:rsidRDefault="00DB1CDD" w:rsidP="00DB1CDD">
      <w:pPr>
        <w:pStyle w:val="BodyText"/>
        <w:rPr>
          <w:b/>
          <w:bCs/>
        </w:rPr>
      </w:pPr>
      <w:r>
        <w:rPr>
          <w:b/>
          <w:bCs/>
        </w:rPr>
        <w:t>Izuzeci:</w:t>
      </w:r>
    </w:p>
    <w:p w14:paraId="22A6C5E1" w14:textId="2F830CA7" w:rsidR="00DB1CDD" w:rsidRDefault="00DB1CDD" w:rsidP="00DB1CDD">
      <w:pPr>
        <w:pStyle w:val="BodyText"/>
      </w:pPr>
      <w:r>
        <w:t>Nema.</w:t>
      </w:r>
    </w:p>
    <w:p w14:paraId="51892A86" w14:textId="32B79BBD" w:rsidR="00DB1CDD" w:rsidRDefault="00DB1CDD" w:rsidP="00DB1CDD">
      <w:pPr>
        <w:pStyle w:val="BodyText"/>
        <w:rPr>
          <w:b/>
          <w:bCs/>
        </w:rPr>
      </w:pPr>
      <w:r>
        <w:rPr>
          <w:b/>
          <w:bCs/>
        </w:rPr>
        <w:t>Posledice:</w:t>
      </w:r>
    </w:p>
    <w:p w14:paraId="48DE6BC4" w14:textId="25B21C19" w:rsidR="00DB1CDD" w:rsidRDefault="00DB1CDD" w:rsidP="00DB1CDD">
      <w:pPr>
        <w:pStyle w:val="BodyText"/>
      </w:pPr>
      <w:r>
        <w:t xml:space="preserve">Račun gosta </w:t>
      </w:r>
      <w:r w:rsidR="005D28EB">
        <w:t>uvećan za cenu rezervisane usluge</w:t>
      </w:r>
      <w:r w:rsidR="00D95DA7">
        <w:t>.</w:t>
      </w:r>
    </w:p>
    <w:p w14:paraId="3CECB842" w14:textId="77777777" w:rsidR="005B376E" w:rsidRDefault="005B376E" w:rsidP="00DB1CDD">
      <w:pPr>
        <w:pStyle w:val="BodyText"/>
      </w:pPr>
    </w:p>
    <w:p w14:paraId="2D7A7425" w14:textId="4DC68C0D" w:rsidR="00D95DA7" w:rsidRDefault="00D95DA7" w:rsidP="00DB1CDD">
      <w:pPr>
        <w:pStyle w:val="BodyText"/>
      </w:pPr>
    </w:p>
    <w:p w14:paraId="54F7BC0B" w14:textId="15D3FB61" w:rsidR="00D95DA7" w:rsidRDefault="00D95DA7" w:rsidP="00D95DA7">
      <w:pPr>
        <w:pStyle w:val="Heading2"/>
      </w:pPr>
      <w:r>
        <w:lastRenderedPageBreak/>
        <w:t>Ažuriranje rasporeda korišćenja hotelskih usluga i prostorija</w:t>
      </w:r>
    </w:p>
    <w:p w14:paraId="005F766F" w14:textId="77777777" w:rsidR="00D95DA7" w:rsidRPr="00D95DA7" w:rsidRDefault="00D95DA7" w:rsidP="00D95DA7"/>
    <w:p w14:paraId="3A0460CB" w14:textId="694F2AA8" w:rsidR="00D95DA7" w:rsidRDefault="00D95DA7" w:rsidP="00D95DA7">
      <w:pPr>
        <w:pStyle w:val="BodyText"/>
        <w:rPr>
          <w:b/>
          <w:bCs/>
        </w:rPr>
      </w:pPr>
      <w:r>
        <w:rPr>
          <w:b/>
          <w:bCs/>
        </w:rPr>
        <w:t>Kratak opis:</w:t>
      </w:r>
    </w:p>
    <w:p w14:paraId="1CB6926B" w14:textId="138222EE" w:rsidR="00D95DA7" w:rsidRDefault="00D95DA7" w:rsidP="00D95DA7">
      <w:pPr>
        <w:pStyle w:val="BodyText"/>
      </w:pPr>
      <w:r>
        <w:t>Osoblje ima mogućnost dodavanja i uklanjanja rezervisanih termina u raspored.</w:t>
      </w:r>
    </w:p>
    <w:p w14:paraId="0282BA7D" w14:textId="600D0725" w:rsidR="00D95DA7" w:rsidRDefault="00D95DA7" w:rsidP="00D95DA7">
      <w:pPr>
        <w:pStyle w:val="BodyText"/>
        <w:rPr>
          <w:b/>
          <w:bCs/>
        </w:rPr>
      </w:pPr>
      <w:r>
        <w:rPr>
          <w:b/>
          <w:bCs/>
        </w:rPr>
        <w:t>Akteri:</w:t>
      </w:r>
    </w:p>
    <w:p w14:paraId="6ED808C8" w14:textId="2938045F" w:rsidR="00D95DA7" w:rsidRDefault="00D95DA7" w:rsidP="00D95DA7">
      <w:pPr>
        <w:pStyle w:val="BodyText"/>
      </w:pPr>
      <w:r>
        <w:t>Osoblje.</w:t>
      </w:r>
    </w:p>
    <w:p w14:paraId="650C742C" w14:textId="50DECB4A" w:rsidR="00D95DA7" w:rsidRDefault="00D95DA7" w:rsidP="00D95DA7">
      <w:pPr>
        <w:pStyle w:val="BodyText"/>
        <w:rPr>
          <w:b/>
          <w:bCs/>
        </w:rPr>
      </w:pPr>
      <w:r>
        <w:rPr>
          <w:b/>
          <w:bCs/>
        </w:rPr>
        <w:t>Preduslovi:</w:t>
      </w:r>
    </w:p>
    <w:p w14:paraId="0E29A4C9" w14:textId="6EB77A38" w:rsidR="00D95DA7" w:rsidRDefault="00D95DA7" w:rsidP="00D95DA7">
      <w:pPr>
        <w:pStyle w:val="BodyText"/>
      </w:pPr>
      <w:r>
        <w:t xml:space="preserve">Treba da postoji zahtev od strane gosta koji se odobrava ili da se desi neka nepredviđena situacija u hotelu koja zahteva promenu rasporeda. </w:t>
      </w:r>
    </w:p>
    <w:p w14:paraId="0FD8B474" w14:textId="5B575523" w:rsidR="00D95DA7" w:rsidRDefault="00AE450B" w:rsidP="00D95DA7">
      <w:pPr>
        <w:pStyle w:val="BodyText"/>
        <w:rPr>
          <w:b/>
          <w:bCs/>
        </w:rPr>
      </w:pPr>
      <w:r>
        <w:rPr>
          <w:b/>
          <w:bCs/>
        </w:rPr>
        <w:t>Osnovni tok:</w:t>
      </w:r>
    </w:p>
    <w:p w14:paraId="17AB2A8B" w14:textId="189318D0" w:rsidR="00AE450B" w:rsidRDefault="00AE450B" w:rsidP="00AE450B">
      <w:pPr>
        <w:pStyle w:val="BodyText"/>
        <w:numPr>
          <w:ilvl w:val="0"/>
          <w:numId w:val="41"/>
        </w:numPr>
      </w:pPr>
      <w:r>
        <w:t>Osoblje bira opciju za ažuriranje rasporeda.</w:t>
      </w:r>
    </w:p>
    <w:p w14:paraId="5E2BA007" w14:textId="468DC7BA" w:rsidR="00AE450B" w:rsidRDefault="00AE450B" w:rsidP="00AE450B">
      <w:pPr>
        <w:pStyle w:val="BodyText"/>
        <w:numPr>
          <w:ilvl w:val="0"/>
          <w:numId w:val="41"/>
        </w:numPr>
      </w:pPr>
      <w:r>
        <w:t>Otvara se stranica sa prikazom rasporeda.</w:t>
      </w:r>
    </w:p>
    <w:p w14:paraId="48340815" w14:textId="7569EB28" w:rsidR="00AE450B" w:rsidRDefault="00AE450B" w:rsidP="00AE450B">
      <w:pPr>
        <w:pStyle w:val="BodyText"/>
        <w:numPr>
          <w:ilvl w:val="0"/>
          <w:numId w:val="41"/>
        </w:numPr>
      </w:pPr>
      <w:r>
        <w:t xml:space="preserve">Odabirom opcije </w:t>
      </w:r>
      <w:r>
        <w:rPr>
          <w:i/>
          <w:iCs/>
        </w:rPr>
        <w:t xml:space="preserve">Dodaj </w:t>
      </w:r>
      <w:r w:rsidR="00B30330">
        <w:rPr>
          <w:i/>
          <w:iCs/>
        </w:rPr>
        <w:t>rezervaciju</w:t>
      </w:r>
      <w:r>
        <w:rPr>
          <w:i/>
          <w:iCs/>
        </w:rPr>
        <w:t xml:space="preserve"> </w:t>
      </w:r>
      <w:r>
        <w:t>otvara se forma za popunjavanje dodatnih podataka.</w:t>
      </w:r>
    </w:p>
    <w:p w14:paraId="57C43C80" w14:textId="3E5AB4E3" w:rsidR="00AE450B" w:rsidRDefault="00AE450B" w:rsidP="00AE450B">
      <w:pPr>
        <w:pStyle w:val="BodyText"/>
        <w:numPr>
          <w:ilvl w:val="0"/>
          <w:numId w:val="41"/>
        </w:numPr>
      </w:pPr>
      <w:r>
        <w:t xml:space="preserve">Odabirom opcije </w:t>
      </w:r>
      <w:r>
        <w:rPr>
          <w:i/>
          <w:iCs/>
        </w:rPr>
        <w:t xml:space="preserve">Potvrdi </w:t>
      </w:r>
      <w:r>
        <w:t xml:space="preserve">termin postaje </w:t>
      </w:r>
      <w:r w:rsidR="00B30330">
        <w:t>rezervisan.</w:t>
      </w:r>
    </w:p>
    <w:p w14:paraId="38DA2CF3" w14:textId="63DCC7C9" w:rsidR="00B30330" w:rsidRDefault="00B30330" w:rsidP="00AE450B">
      <w:pPr>
        <w:pStyle w:val="BodyText"/>
        <w:numPr>
          <w:ilvl w:val="0"/>
          <w:numId w:val="41"/>
        </w:numPr>
      </w:pPr>
      <w:r>
        <w:t xml:space="preserve">Odabirom opcije </w:t>
      </w:r>
      <w:r>
        <w:rPr>
          <w:i/>
          <w:iCs/>
        </w:rPr>
        <w:t>Ukloni rezervaciju</w:t>
      </w:r>
      <w:r>
        <w:t xml:space="preserve"> koja se nalazi pored svakog rezervisanog termina, termin postaje slobodan.</w:t>
      </w:r>
    </w:p>
    <w:p w14:paraId="5714BAA5" w14:textId="77777777" w:rsidR="00B30330" w:rsidRDefault="00B30330" w:rsidP="00B30330">
      <w:pPr>
        <w:pStyle w:val="BodyText"/>
        <w:rPr>
          <w:b/>
          <w:bCs/>
        </w:rPr>
      </w:pPr>
    </w:p>
    <w:p w14:paraId="27E959F7" w14:textId="34A272A4" w:rsidR="00B30330" w:rsidRDefault="00B30330" w:rsidP="00B30330">
      <w:pPr>
        <w:pStyle w:val="BodyText"/>
        <w:rPr>
          <w:b/>
          <w:bCs/>
        </w:rPr>
      </w:pPr>
      <w:r>
        <w:rPr>
          <w:b/>
          <w:bCs/>
        </w:rPr>
        <w:t>Izuzeci:</w:t>
      </w:r>
    </w:p>
    <w:p w14:paraId="61DA9C37" w14:textId="7B09738A" w:rsidR="00B30330" w:rsidRPr="00B30330" w:rsidRDefault="00B30330" w:rsidP="00B30330">
      <w:pPr>
        <w:pStyle w:val="BodyText"/>
      </w:pPr>
      <w:r>
        <w:t>Nema.</w:t>
      </w:r>
    </w:p>
    <w:p w14:paraId="38B62548" w14:textId="239DC7E5" w:rsidR="00B30330" w:rsidRDefault="00B30330" w:rsidP="00B30330">
      <w:pPr>
        <w:pStyle w:val="BodyText"/>
        <w:rPr>
          <w:b/>
          <w:bCs/>
        </w:rPr>
      </w:pPr>
      <w:r>
        <w:rPr>
          <w:b/>
          <w:bCs/>
        </w:rPr>
        <w:t>Posledice:</w:t>
      </w:r>
    </w:p>
    <w:p w14:paraId="770A6279" w14:textId="1C6CEB47" w:rsidR="00B30330" w:rsidRDefault="00B30330" w:rsidP="00B30330">
      <w:pPr>
        <w:pStyle w:val="BodyText"/>
      </w:pPr>
      <w:r>
        <w:t>Trenutna stranica je stranica sa ažuriranim rasporedom.</w:t>
      </w:r>
    </w:p>
    <w:p w14:paraId="198AD405" w14:textId="3C2451B5" w:rsidR="009925B2" w:rsidRDefault="009925B2" w:rsidP="00B30330">
      <w:pPr>
        <w:pStyle w:val="BodyText"/>
      </w:pPr>
    </w:p>
    <w:p w14:paraId="585F6E76" w14:textId="77777777" w:rsidR="009925B2" w:rsidRDefault="009925B2" w:rsidP="00B30330">
      <w:pPr>
        <w:pStyle w:val="BodyText"/>
      </w:pPr>
    </w:p>
    <w:p w14:paraId="25FBD0A5" w14:textId="161CF813" w:rsidR="009925B2" w:rsidRDefault="009925B2" w:rsidP="009925B2">
      <w:pPr>
        <w:pStyle w:val="Heading2"/>
      </w:pPr>
      <w:r>
        <w:t>Kreiranje i ažuriranje ponude hotela</w:t>
      </w:r>
    </w:p>
    <w:p w14:paraId="7065A846" w14:textId="06F573B1" w:rsidR="009925B2" w:rsidRDefault="009925B2" w:rsidP="009925B2"/>
    <w:p w14:paraId="1163F88A" w14:textId="3C930263" w:rsidR="009925B2" w:rsidRDefault="009925B2" w:rsidP="009925B2">
      <w:pPr>
        <w:pStyle w:val="BodyText"/>
        <w:rPr>
          <w:b/>
          <w:bCs/>
        </w:rPr>
      </w:pPr>
      <w:r>
        <w:rPr>
          <w:b/>
          <w:bCs/>
        </w:rPr>
        <w:t>Kratak opis:</w:t>
      </w:r>
    </w:p>
    <w:p w14:paraId="6ECF75F1" w14:textId="619483D3" w:rsidR="009925B2" w:rsidRDefault="009925B2" w:rsidP="009925B2">
      <w:pPr>
        <w:pStyle w:val="BodyText"/>
      </w:pPr>
      <w:r>
        <w:t>Administrator ima mogućnost kreiranja i ažuriranja ponude hotela.</w:t>
      </w:r>
    </w:p>
    <w:p w14:paraId="19923256" w14:textId="32D67EA1" w:rsidR="009925B2" w:rsidRDefault="009925B2" w:rsidP="009925B2">
      <w:pPr>
        <w:pStyle w:val="BodyText"/>
        <w:rPr>
          <w:b/>
          <w:bCs/>
        </w:rPr>
      </w:pPr>
      <w:r>
        <w:rPr>
          <w:b/>
          <w:bCs/>
        </w:rPr>
        <w:t>Akteri:</w:t>
      </w:r>
    </w:p>
    <w:p w14:paraId="69C4C831" w14:textId="6D6D87DD" w:rsidR="009925B2" w:rsidRDefault="009925B2" w:rsidP="009925B2">
      <w:pPr>
        <w:pStyle w:val="BodyText"/>
      </w:pPr>
      <w:r>
        <w:t>Administrator.</w:t>
      </w:r>
    </w:p>
    <w:p w14:paraId="1E0219E8" w14:textId="7A416BD6" w:rsidR="009925B2" w:rsidRDefault="009925B2" w:rsidP="009925B2">
      <w:pPr>
        <w:pStyle w:val="BodyText"/>
        <w:rPr>
          <w:b/>
          <w:bCs/>
        </w:rPr>
      </w:pPr>
      <w:r>
        <w:rPr>
          <w:b/>
          <w:bCs/>
        </w:rPr>
        <w:t>Preduslovi:</w:t>
      </w:r>
    </w:p>
    <w:p w14:paraId="3AD2E5B5" w14:textId="60659943" w:rsidR="009925B2" w:rsidRDefault="009925B2" w:rsidP="009925B2">
      <w:pPr>
        <w:pStyle w:val="BodyText"/>
      </w:pPr>
      <w:r>
        <w:t>Prijava na administratorski nalog.</w:t>
      </w:r>
    </w:p>
    <w:p w14:paraId="34B57EA6" w14:textId="31C881F1" w:rsidR="005B376E" w:rsidRDefault="005B376E" w:rsidP="009925B2">
      <w:pPr>
        <w:pStyle w:val="BodyText"/>
      </w:pPr>
    </w:p>
    <w:p w14:paraId="742DDA02" w14:textId="1E11684E" w:rsidR="005B376E" w:rsidRDefault="005B376E" w:rsidP="009925B2">
      <w:pPr>
        <w:pStyle w:val="BodyText"/>
      </w:pPr>
    </w:p>
    <w:p w14:paraId="1CDB2944" w14:textId="1ECAE0A2" w:rsidR="005B376E" w:rsidRDefault="005B376E" w:rsidP="009925B2">
      <w:pPr>
        <w:pStyle w:val="BodyText"/>
      </w:pPr>
    </w:p>
    <w:p w14:paraId="681872E7" w14:textId="0CFCEFC6" w:rsidR="005B376E" w:rsidRDefault="005B376E" w:rsidP="009925B2">
      <w:pPr>
        <w:pStyle w:val="BodyText"/>
      </w:pPr>
    </w:p>
    <w:p w14:paraId="5E8728F7" w14:textId="77777777" w:rsidR="005B376E" w:rsidRDefault="005B376E" w:rsidP="009925B2">
      <w:pPr>
        <w:pStyle w:val="BodyText"/>
      </w:pPr>
    </w:p>
    <w:p w14:paraId="469A1CD6" w14:textId="250B6EC1" w:rsidR="009925B2" w:rsidRDefault="009925B2" w:rsidP="009925B2">
      <w:pPr>
        <w:pStyle w:val="BodyText"/>
        <w:rPr>
          <w:b/>
          <w:bCs/>
        </w:rPr>
      </w:pPr>
      <w:r>
        <w:rPr>
          <w:b/>
          <w:bCs/>
        </w:rPr>
        <w:lastRenderedPageBreak/>
        <w:t>Osnovni tok:</w:t>
      </w:r>
    </w:p>
    <w:p w14:paraId="42A4B8F5" w14:textId="6C039A30" w:rsidR="009925B2" w:rsidRDefault="009925B2" w:rsidP="009925B2">
      <w:pPr>
        <w:pStyle w:val="BodyText"/>
        <w:numPr>
          <w:ilvl w:val="0"/>
          <w:numId w:val="43"/>
        </w:numPr>
      </w:pPr>
      <w:r>
        <w:t>Administrator bira opciju za kreiranje i ažuriranje ponude hotela.</w:t>
      </w:r>
    </w:p>
    <w:p w14:paraId="51CB8DA4" w14:textId="092AB397" w:rsidR="009925B2" w:rsidRDefault="009925B2" w:rsidP="009925B2">
      <w:pPr>
        <w:pStyle w:val="BodyText"/>
        <w:numPr>
          <w:ilvl w:val="0"/>
          <w:numId w:val="43"/>
        </w:numPr>
      </w:pPr>
      <w:r>
        <w:t>Prikazuje se forma sa prikazom dosadašnje ponude i ostalih mogućih osluga.</w:t>
      </w:r>
    </w:p>
    <w:p w14:paraId="463857BC" w14:textId="1C69046F" w:rsidR="009925B2" w:rsidRDefault="009925B2" w:rsidP="009925B2">
      <w:pPr>
        <w:pStyle w:val="BodyText"/>
        <w:numPr>
          <w:ilvl w:val="0"/>
          <w:numId w:val="43"/>
        </w:numPr>
      </w:pPr>
      <w:r>
        <w:t>Administrator bira koju uslugu želi da doda.</w:t>
      </w:r>
    </w:p>
    <w:p w14:paraId="03DBE6FD" w14:textId="3139CCA4" w:rsidR="009925B2" w:rsidRDefault="009925B2" w:rsidP="009925B2">
      <w:pPr>
        <w:pStyle w:val="BodyText"/>
        <w:numPr>
          <w:ilvl w:val="0"/>
          <w:numId w:val="43"/>
        </w:numPr>
      </w:pPr>
      <w:r>
        <w:t>Otvara se forma za unos dodatnih informacija.</w:t>
      </w:r>
    </w:p>
    <w:p w14:paraId="116C7351" w14:textId="7AEEC8C2" w:rsidR="009925B2" w:rsidRDefault="009925B2" w:rsidP="009925B2">
      <w:pPr>
        <w:pStyle w:val="BodyText"/>
        <w:numPr>
          <w:ilvl w:val="0"/>
          <w:numId w:val="43"/>
        </w:numPr>
      </w:pPr>
      <w:r>
        <w:t xml:space="preserve">Odabirom opcije </w:t>
      </w:r>
      <w:r>
        <w:rPr>
          <w:i/>
          <w:iCs/>
        </w:rPr>
        <w:t xml:space="preserve">Dodaj, </w:t>
      </w:r>
      <w:r>
        <w:t>odabrana usluga se dodaje u ponudu hotela. Osvežava se prikaz.</w:t>
      </w:r>
    </w:p>
    <w:p w14:paraId="3598B4FC" w14:textId="1EB60B2F" w:rsidR="009925B2" w:rsidRDefault="009925B2" w:rsidP="009925B2">
      <w:pPr>
        <w:pStyle w:val="BodyText"/>
        <w:numPr>
          <w:ilvl w:val="0"/>
          <w:numId w:val="43"/>
        </w:numPr>
      </w:pPr>
      <w:r>
        <w:t xml:space="preserve">Odabirom opcije </w:t>
      </w:r>
      <w:r>
        <w:rPr>
          <w:i/>
          <w:iCs/>
        </w:rPr>
        <w:t xml:space="preserve">Ukloni </w:t>
      </w:r>
      <w:r>
        <w:t>koja se nalazi pored svake usluge, usluga biva uklonjena iz ponude hotela. Osvežava se prikaz.</w:t>
      </w:r>
    </w:p>
    <w:p w14:paraId="48D7CF9C" w14:textId="4E33170C" w:rsidR="009925B2" w:rsidRDefault="009925B2" w:rsidP="009925B2">
      <w:pPr>
        <w:pStyle w:val="BodyText"/>
        <w:numPr>
          <w:ilvl w:val="0"/>
          <w:numId w:val="43"/>
        </w:numPr>
      </w:pPr>
      <w:r>
        <w:t xml:space="preserve">Odabirom opcije </w:t>
      </w:r>
      <w:r>
        <w:rPr>
          <w:i/>
          <w:iCs/>
        </w:rPr>
        <w:t xml:space="preserve">Ažuriraj </w:t>
      </w:r>
      <w:r>
        <w:t>koja se nalazi pored svake uluge, otvara se nova forma za unos informacija.</w:t>
      </w:r>
    </w:p>
    <w:p w14:paraId="7214B16E" w14:textId="471778D4" w:rsidR="009925B2" w:rsidRDefault="009925B2" w:rsidP="009925B2">
      <w:pPr>
        <w:pStyle w:val="BodyText"/>
        <w:numPr>
          <w:ilvl w:val="0"/>
          <w:numId w:val="43"/>
        </w:numPr>
      </w:pPr>
      <w:r>
        <w:t xml:space="preserve">Nakon unosa, odabirom opcije </w:t>
      </w:r>
      <w:r>
        <w:rPr>
          <w:i/>
          <w:iCs/>
        </w:rPr>
        <w:t xml:space="preserve">Potvrdi, </w:t>
      </w:r>
      <w:r>
        <w:t>informacije o usluzi bivaju ažurirane. Osvežava se prikaz.</w:t>
      </w:r>
    </w:p>
    <w:p w14:paraId="6A83264B" w14:textId="4460FDD0" w:rsidR="009925B2" w:rsidRDefault="009925B2" w:rsidP="009925B2">
      <w:pPr>
        <w:pStyle w:val="BodyText"/>
      </w:pPr>
    </w:p>
    <w:p w14:paraId="57F5E3FC" w14:textId="44314323" w:rsidR="009925B2" w:rsidRDefault="009925B2" w:rsidP="009925B2">
      <w:pPr>
        <w:pStyle w:val="BodyText"/>
        <w:rPr>
          <w:b/>
          <w:bCs/>
        </w:rPr>
      </w:pPr>
      <w:r>
        <w:rPr>
          <w:b/>
          <w:bCs/>
        </w:rPr>
        <w:t>Izuzeci:</w:t>
      </w:r>
    </w:p>
    <w:p w14:paraId="30E95FE5" w14:textId="5398FBF4" w:rsidR="009925B2" w:rsidRDefault="009925B2" w:rsidP="009925B2">
      <w:pPr>
        <w:pStyle w:val="BodyText"/>
      </w:pPr>
      <w:r>
        <w:t>Nema.</w:t>
      </w:r>
    </w:p>
    <w:p w14:paraId="2F069609" w14:textId="68F15688" w:rsidR="009925B2" w:rsidRDefault="009925B2" w:rsidP="009925B2">
      <w:pPr>
        <w:pStyle w:val="BodyText"/>
        <w:rPr>
          <w:b/>
          <w:bCs/>
        </w:rPr>
      </w:pPr>
      <w:r>
        <w:rPr>
          <w:b/>
          <w:bCs/>
        </w:rPr>
        <w:t>Posledice:</w:t>
      </w:r>
    </w:p>
    <w:p w14:paraId="0D91913A" w14:textId="4342A1AB" w:rsidR="009925B2" w:rsidRDefault="009925B2" w:rsidP="009925B2">
      <w:pPr>
        <w:pStyle w:val="BodyText"/>
      </w:pPr>
      <w:r>
        <w:t>Ponuda hotela je kreirana/ ažurirana.</w:t>
      </w:r>
    </w:p>
    <w:p w14:paraId="6E40FCBA" w14:textId="77777777" w:rsidR="005B376E" w:rsidRPr="009925B2" w:rsidRDefault="005B376E" w:rsidP="009925B2">
      <w:pPr>
        <w:pStyle w:val="BodyText"/>
      </w:pPr>
    </w:p>
    <w:p w14:paraId="656F9539" w14:textId="77777777" w:rsidR="006E5E1D" w:rsidRDefault="006E5E1D" w:rsidP="006E5E1D">
      <w:pPr>
        <w:pStyle w:val="Heading1"/>
        <w:rPr>
          <w:lang w:val="sr-Latn-CS"/>
        </w:rPr>
      </w:pPr>
      <w:bookmarkStart w:id="6" w:name="_Toc163018916"/>
      <w:r>
        <w:rPr>
          <w:lang w:val="sr-Latn-CS"/>
        </w:rPr>
        <w:t>Dodatni zahtevi</w:t>
      </w:r>
      <w:bookmarkEnd w:id="6"/>
    </w:p>
    <w:p w14:paraId="04BC894C" w14:textId="77777777" w:rsidR="00834900" w:rsidRPr="003372D3" w:rsidRDefault="00132780" w:rsidP="00834900">
      <w:pPr>
        <w:pStyle w:val="Heading2"/>
        <w:rPr>
          <w:lang w:val="sr-Latn-CS"/>
        </w:rPr>
      </w:pPr>
      <w:bookmarkStart w:id="7" w:name="_Toc163018917"/>
      <w:r>
        <w:rPr>
          <w:lang w:val="sr-Latn-CS"/>
        </w:rPr>
        <w:t>Funkcionalnost</w:t>
      </w:r>
      <w:bookmarkEnd w:id="7"/>
    </w:p>
    <w:p w14:paraId="4FEBD710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25A67255" w14:textId="77777777" w:rsidR="00167FDF" w:rsidRDefault="00260AA6" w:rsidP="00260AA6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 xml:space="preserve">Aplikacija </w:t>
      </w:r>
      <w:r>
        <w:rPr>
          <w:lang w:val="sr-Latn-RS"/>
        </w:rPr>
        <w:t>„</w:t>
      </w:r>
      <w:r w:rsidR="00C22614">
        <w:rPr>
          <w:lang w:val="sr-Latn-RS"/>
        </w:rPr>
        <w:t>EHotelServices</w:t>
      </w:r>
      <w:r>
        <w:rPr>
          <w:lang w:val="sr-Latn-RS"/>
        </w:rPr>
        <w:t xml:space="preserve">“ 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7D7CE178" w14:textId="77777777" w:rsidR="00834900" w:rsidRDefault="00834900" w:rsidP="00834900">
      <w:pPr>
        <w:pStyle w:val="Heading2"/>
        <w:rPr>
          <w:lang w:val="sr-Latn-CS"/>
        </w:rPr>
      </w:pPr>
      <w:bookmarkStart w:id="8" w:name="_Toc163018918"/>
      <w:r>
        <w:rPr>
          <w:lang w:val="sr-Latn-CS"/>
        </w:rPr>
        <w:t>Upotrebivost</w:t>
      </w:r>
      <w:bookmarkEnd w:id="8"/>
    </w:p>
    <w:p w14:paraId="3AE2BA72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27177903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4A8A3A83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>Kor</w:t>
      </w:r>
      <w:r w:rsidR="00260AA6">
        <w:rPr>
          <w:lang w:val="sr-Latn-CS"/>
        </w:rPr>
        <w:t>isnički interfejs aplikacije „</w:t>
      </w:r>
      <w:r w:rsidR="00754B46">
        <w:rPr>
          <w:lang w:val="sr-Latn-CS"/>
        </w:rPr>
        <w:t>EHotelServices</w:t>
      </w:r>
      <w:r w:rsidR="00260AA6">
        <w:rPr>
          <w:lang w:val="sr-Latn-CS"/>
        </w:rPr>
        <w:t>“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3F385F0" w14:textId="77777777" w:rsidR="00834900" w:rsidRPr="003372D3" w:rsidRDefault="00834900" w:rsidP="00834900">
      <w:pPr>
        <w:pStyle w:val="Heading2"/>
        <w:rPr>
          <w:lang w:val="sr-Latn-CS"/>
        </w:rPr>
      </w:pPr>
      <w:bookmarkStart w:id="9" w:name="_Toc163018919"/>
      <w:r>
        <w:rPr>
          <w:lang w:val="sr-Latn-CS"/>
        </w:rPr>
        <w:t>Pouzdanost</w:t>
      </w:r>
      <w:bookmarkEnd w:id="9"/>
    </w:p>
    <w:p w14:paraId="20661391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709712E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10479A7A" w14:textId="77777777" w:rsidR="001517F6" w:rsidRDefault="00260AA6" w:rsidP="00456A20">
      <w:pPr>
        <w:pStyle w:val="BodyText"/>
        <w:rPr>
          <w:lang w:val="sr-Latn-CS"/>
        </w:rPr>
      </w:pPr>
      <w:r>
        <w:rPr>
          <w:lang w:val="sr-Latn-CS"/>
        </w:rPr>
        <w:t>Aplikacija „</w:t>
      </w:r>
      <w:r w:rsidR="00E518F6">
        <w:rPr>
          <w:lang w:val="sr-Latn-CS"/>
        </w:rPr>
        <w:t>EHotelServices</w:t>
      </w:r>
      <w:r>
        <w:rPr>
          <w:lang w:val="sr-Latn-CS"/>
        </w:rPr>
        <w:t>“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14:paraId="25FDE69B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18848933" w14:textId="4B26AA68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2564252F" w14:textId="0DF347E8" w:rsidR="00914FDB" w:rsidRDefault="00914FDB" w:rsidP="00456A20">
      <w:pPr>
        <w:pStyle w:val="BodyText"/>
        <w:rPr>
          <w:lang w:val="sr-Latn-CS"/>
        </w:rPr>
      </w:pPr>
    </w:p>
    <w:p w14:paraId="491A3BDD" w14:textId="77777777" w:rsidR="00914FDB" w:rsidRDefault="00914FDB" w:rsidP="00456A20">
      <w:pPr>
        <w:pStyle w:val="BodyText"/>
        <w:rPr>
          <w:lang w:val="sr-Latn-CS"/>
        </w:rPr>
      </w:pPr>
    </w:p>
    <w:p w14:paraId="2F90288B" w14:textId="77777777" w:rsidR="00834900" w:rsidRPr="003372D3" w:rsidRDefault="00834900" w:rsidP="00834900">
      <w:pPr>
        <w:pStyle w:val="Heading2"/>
        <w:rPr>
          <w:lang w:val="sr-Latn-CS"/>
        </w:rPr>
      </w:pPr>
      <w:bookmarkStart w:id="10" w:name="_Toc163018920"/>
      <w:r>
        <w:rPr>
          <w:lang w:val="sr-Latn-CS"/>
        </w:rPr>
        <w:lastRenderedPageBreak/>
        <w:t>Performanse</w:t>
      </w:r>
      <w:bookmarkEnd w:id="10"/>
    </w:p>
    <w:p w14:paraId="48702D1E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27FC2D3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A61D3D8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2608F257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4045CA86" w14:textId="6C099311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</w:t>
      </w:r>
      <w:r w:rsidR="009658EC">
        <w:rPr>
          <w:lang w:val="sr-Latn-CS"/>
        </w:rPr>
        <w:t xml:space="preserve"> bude</w:t>
      </w:r>
      <w:r>
        <w:rPr>
          <w:lang w:val="sr-Latn-CS"/>
        </w:rPr>
        <w:t xml:space="preserve"> veće od 5 sekundi.</w:t>
      </w:r>
    </w:p>
    <w:p w14:paraId="50774521" w14:textId="77777777" w:rsidR="00834900" w:rsidRPr="003372D3" w:rsidRDefault="00E41E1D" w:rsidP="00E41E1D">
      <w:pPr>
        <w:pStyle w:val="Heading2"/>
        <w:rPr>
          <w:lang w:val="sr-Latn-CS"/>
        </w:rPr>
      </w:pPr>
      <w:bookmarkStart w:id="11" w:name="_Toc163018921"/>
      <w:r>
        <w:rPr>
          <w:lang w:val="sr-Latn-CS"/>
        </w:rPr>
        <w:t>Podrška i održavanje</w:t>
      </w:r>
      <w:bookmarkEnd w:id="11"/>
    </w:p>
    <w:p w14:paraId="0AA3E3A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C6116EB" w14:textId="77777777" w:rsidR="00114E2C" w:rsidRDefault="00260AA6" w:rsidP="00114E2C">
      <w:pPr>
        <w:pStyle w:val="BodyText"/>
        <w:rPr>
          <w:lang w:val="sr-Latn-CS"/>
        </w:rPr>
      </w:pPr>
      <w:r>
        <w:rPr>
          <w:lang w:val="sr-Latn-CS"/>
        </w:rPr>
        <w:t>Aplikacija „</w:t>
      </w:r>
      <w:r w:rsidR="00E67EED">
        <w:rPr>
          <w:lang w:val="sr-Latn-CS"/>
        </w:rPr>
        <w:t>EHotelServices</w:t>
      </w:r>
      <w:r>
        <w:rPr>
          <w:lang w:val="sr-Latn-CS"/>
        </w:rPr>
        <w:t>“</w:t>
      </w:r>
      <w:r w:rsidR="00114E2C">
        <w:rPr>
          <w:lang w:val="sr-Latn-CS"/>
        </w:rPr>
        <w:t xml:space="preserve"> ne zahteva posebnu podršku i održavanje.</w:t>
      </w:r>
    </w:p>
    <w:p w14:paraId="43B91761" w14:textId="77777777" w:rsidR="00834900" w:rsidRPr="003372D3" w:rsidRDefault="00834900" w:rsidP="00E41E1D">
      <w:pPr>
        <w:pStyle w:val="Heading2"/>
        <w:rPr>
          <w:lang w:val="sr-Latn-CS"/>
        </w:rPr>
      </w:pPr>
      <w:bookmarkStart w:id="12" w:name="_Toc163018922"/>
      <w:r>
        <w:rPr>
          <w:lang w:val="sr-Latn-CS"/>
        </w:rPr>
        <w:t>Ograničenja</w:t>
      </w:r>
      <w:bookmarkEnd w:id="12"/>
    </w:p>
    <w:p w14:paraId="2EC2AE32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DA1725A" w14:textId="77777777" w:rsidR="00456A20" w:rsidRPr="003B1028" w:rsidRDefault="00A8646C" w:rsidP="00456A20">
      <w:pPr>
        <w:pStyle w:val="BodyText"/>
        <w:keepNext/>
        <w:rPr>
          <w:b/>
          <w:bCs/>
          <w:color w:val="000000"/>
          <w:lang w:val="sr-Latn-CS"/>
        </w:rPr>
      </w:pPr>
      <w:r w:rsidRPr="003B1028">
        <w:rPr>
          <w:b/>
          <w:bCs/>
          <w:color w:val="000000"/>
          <w:lang w:val="sr-Latn-CS"/>
        </w:rPr>
        <w:t>Hardverska platforma</w:t>
      </w:r>
      <w:r w:rsidR="00456A20" w:rsidRPr="003B1028">
        <w:rPr>
          <w:b/>
          <w:bCs/>
          <w:color w:val="000000"/>
          <w:lang w:val="sr-Latn-CS"/>
        </w:rPr>
        <w:t>:</w:t>
      </w:r>
    </w:p>
    <w:p w14:paraId="35ACDDC2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Klijentski deo sistema treba da ima mogućnost izvršavanja na bilo kom PC računaru</w:t>
      </w:r>
      <w:r w:rsidR="009F2CDF">
        <w:rPr>
          <w:lang w:val="sr-Latn-CS"/>
        </w:rPr>
        <w:t xml:space="preserve"> ili mobilnom uređaju koji ima pristup internetu i instaliran WEB čitač</w:t>
      </w:r>
      <w:r>
        <w:rPr>
          <w:lang w:val="sr-Latn-CS"/>
        </w:rPr>
        <w:t xml:space="preserve">. </w:t>
      </w:r>
    </w:p>
    <w:p w14:paraId="43C42714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3B1028">
        <w:rPr>
          <w:lang w:val="sr-Latn-CS"/>
        </w:rPr>
        <w:t>Intel i5 i 8</w:t>
      </w:r>
      <w:r>
        <w:rPr>
          <w:lang w:val="sr-Latn-CS"/>
        </w:rPr>
        <w:t>GB RAM memorije.</w:t>
      </w:r>
    </w:p>
    <w:p w14:paraId="571C0EAB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A6B9F3E" w14:textId="41A2991B" w:rsidR="00834900" w:rsidRDefault="00260AA6" w:rsidP="00C64574">
      <w:pPr>
        <w:pStyle w:val="BodyText"/>
        <w:rPr>
          <w:lang w:val="sr-Latn-CS"/>
        </w:rPr>
      </w:pPr>
      <w:r>
        <w:rPr>
          <w:lang w:val="sr-Latn-CS"/>
        </w:rPr>
        <w:t>Klijentski deo aplikacije „</w:t>
      </w:r>
      <w:r w:rsidR="00E67EED">
        <w:rPr>
          <w:lang w:val="sr-Latn-CS"/>
        </w:rPr>
        <w:t>EHotelServices</w:t>
      </w:r>
      <w:r>
        <w:rPr>
          <w:lang w:val="sr-Latn-CS"/>
        </w:rPr>
        <w:t>“</w:t>
      </w:r>
      <w:r w:rsidR="001C5F47">
        <w:rPr>
          <w:lang w:val="sr-Latn-CS"/>
        </w:rPr>
        <w:t xml:space="preserve"> će biti optimizovan za sledeće Web čitače: </w:t>
      </w:r>
      <w:r>
        <w:rPr>
          <w:lang w:val="sr-Latn-CS"/>
        </w:rPr>
        <w:t xml:space="preserve">Google Chrome, </w:t>
      </w:r>
      <w:r w:rsidR="009F2CDF">
        <w:rPr>
          <w:lang w:val="sr-Latn-CS"/>
        </w:rPr>
        <w:t>MS Edge</w:t>
      </w:r>
      <w:r>
        <w:rPr>
          <w:lang w:val="sr-Latn-CS"/>
        </w:rPr>
        <w:t xml:space="preserve"> i Mozilla Firefox.</w:t>
      </w:r>
    </w:p>
    <w:p w14:paraId="15D870C3" w14:textId="2B6A950D" w:rsidR="0099316C" w:rsidRDefault="0099316C" w:rsidP="00C64574">
      <w:pPr>
        <w:pStyle w:val="BodyText"/>
        <w:rPr>
          <w:lang w:val="sr-Latn-CS"/>
        </w:rPr>
      </w:pPr>
    </w:p>
    <w:p w14:paraId="32E4CDA5" w14:textId="0EB1F615" w:rsidR="0099316C" w:rsidRDefault="0099316C" w:rsidP="00C64574">
      <w:pPr>
        <w:pStyle w:val="BodyText"/>
        <w:rPr>
          <w:lang w:val="sr-Latn-CS"/>
        </w:rPr>
      </w:pPr>
    </w:p>
    <w:p w14:paraId="5C3A2D83" w14:textId="511B3DE3" w:rsidR="0099316C" w:rsidRPr="005460D2" w:rsidRDefault="0099316C" w:rsidP="00C64574">
      <w:pPr>
        <w:pStyle w:val="BodyText"/>
        <w:rPr>
          <w:b/>
          <w:bCs/>
          <w:color w:val="FF0000"/>
          <w:u w:val="single"/>
          <w:lang w:val="sr-Latn-CS"/>
        </w:rPr>
      </w:pPr>
    </w:p>
    <w:sectPr w:rsidR="0099316C" w:rsidRPr="005460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6387" w14:textId="77777777" w:rsidR="00AE0C6E" w:rsidRDefault="00AE0C6E">
      <w:r>
        <w:separator/>
      </w:r>
    </w:p>
  </w:endnote>
  <w:endnote w:type="continuationSeparator" w:id="0">
    <w:p w14:paraId="091C9D24" w14:textId="77777777" w:rsidR="00AE0C6E" w:rsidRDefault="00AE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F20B9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273020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6EFE8D6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2B2A7938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779277F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971242">
            <w:rPr>
              <w:lang w:val="sr-Latn-CS"/>
            </w:rPr>
            <w:t>LNM_CodingTeam</w:t>
          </w:r>
          <w:r w:rsidR="00545EB8">
            <w:rPr>
              <w:lang w:val="sr-Latn-CS"/>
            </w:rPr>
            <w:t>, 20</w:t>
          </w:r>
          <w:r w:rsidR="00971242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DECF7EC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DF032C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DF032C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5CC413E3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F8143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846BB" w14:textId="77777777" w:rsidR="00AE0C6E" w:rsidRDefault="00AE0C6E">
      <w:r>
        <w:separator/>
      </w:r>
    </w:p>
  </w:footnote>
  <w:footnote w:type="continuationSeparator" w:id="0">
    <w:p w14:paraId="1BFF036C" w14:textId="77777777" w:rsidR="00AE0C6E" w:rsidRDefault="00AE0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0EC4D" w14:textId="77777777" w:rsidR="002C12A7" w:rsidRDefault="002C12A7">
    <w:pPr>
      <w:rPr>
        <w:sz w:val="24"/>
      </w:rPr>
    </w:pPr>
  </w:p>
  <w:p w14:paraId="415606DC" w14:textId="77777777" w:rsidR="002C12A7" w:rsidRDefault="002C12A7">
    <w:pPr>
      <w:pBdr>
        <w:top w:val="single" w:sz="6" w:space="1" w:color="auto"/>
      </w:pBdr>
      <w:rPr>
        <w:sz w:val="24"/>
      </w:rPr>
    </w:pPr>
  </w:p>
  <w:p w14:paraId="1C520B4D" w14:textId="77777777" w:rsidR="00971242" w:rsidRDefault="00971242" w:rsidP="009712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LNM_CodingTeam</w:t>
    </w:r>
  </w:p>
  <w:p w14:paraId="1288599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13E20725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7EDE001A" w14:textId="77777777">
      <w:tc>
        <w:tcPr>
          <w:tcW w:w="6379" w:type="dxa"/>
        </w:tcPr>
        <w:p w14:paraId="3E855B8F" w14:textId="377A15C5" w:rsidR="002C12A7" w:rsidRPr="003372D3" w:rsidRDefault="009B3B58">
          <w:pPr>
            <w:rPr>
              <w:lang w:val="sr-Latn-CS"/>
            </w:rPr>
          </w:pPr>
          <w:r>
            <w:rPr>
              <w:lang w:val="sr-Latn-CS"/>
            </w:rPr>
            <w:t>EHotelServices</w:t>
          </w:r>
        </w:p>
      </w:tc>
      <w:tc>
        <w:tcPr>
          <w:tcW w:w="3179" w:type="dxa"/>
        </w:tcPr>
        <w:p w14:paraId="1D1662EE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C879943" w14:textId="77777777">
      <w:tc>
        <w:tcPr>
          <w:tcW w:w="6379" w:type="dxa"/>
        </w:tcPr>
        <w:p w14:paraId="25B6D5C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2337E77" w14:textId="77777777" w:rsidR="002C12A7" w:rsidRPr="003372D3" w:rsidRDefault="00545EB8">
          <w:pPr>
            <w:rPr>
              <w:lang w:val="sr-Latn-CS"/>
            </w:rPr>
          </w:pPr>
          <w:r>
            <w:rPr>
              <w:lang w:val="sr-Latn-CS"/>
            </w:rPr>
            <w:t xml:space="preserve">  Datum:  25.03.</w:t>
          </w:r>
          <w:r w:rsidR="00971242">
            <w:rPr>
              <w:lang w:val="sr-Latn-CS"/>
            </w:rPr>
            <w:t>2021</w:t>
          </w:r>
          <w:r w:rsidR="002C12A7" w:rsidRPr="003372D3">
            <w:rPr>
              <w:lang w:val="sr-Latn-CS"/>
            </w:rPr>
            <w:t>. god.</w:t>
          </w:r>
        </w:p>
      </w:tc>
    </w:tr>
    <w:tr w:rsidR="002C12A7" w:rsidRPr="003372D3" w14:paraId="1EEB4AF1" w14:textId="77777777">
      <w:tc>
        <w:tcPr>
          <w:tcW w:w="9558" w:type="dxa"/>
          <w:gridSpan w:val="2"/>
        </w:tcPr>
        <w:p w14:paraId="390F66E6" w14:textId="77777777" w:rsidR="002C12A7" w:rsidRPr="003372D3" w:rsidRDefault="00971242">
          <w:pPr>
            <w:rPr>
              <w:lang w:val="sr-Latn-CS"/>
            </w:rPr>
          </w:pPr>
          <w:r>
            <w:rPr>
              <w:lang w:val="sr-Latn-CS"/>
            </w:rPr>
            <w:t>LNM_CodingTeam</w:t>
          </w:r>
          <w:r w:rsidR="00545EB8">
            <w:rPr>
              <w:lang w:val="sr-Latn-CS"/>
            </w:rPr>
            <w:t>-</w:t>
          </w:r>
          <w:r>
            <w:rPr>
              <w:lang w:val="sr-Latn-CS"/>
            </w:rPr>
            <w:t>EHotelServices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43A6BAAB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161D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5493F"/>
    <w:multiLevelType w:val="hybridMultilevel"/>
    <w:tmpl w:val="D8326FD2"/>
    <w:lvl w:ilvl="0" w:tplc="D59E8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C41DC"/>
    <w:multiLevelType w:val="hybridMultilevel"/>
    <w:tmpl w:val="9D5A2D7E"/>
    <w:lvl w:ilvl="0" w:tplc="62608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870900"/>
    <w:multiLevelType w:val="hybridMultilevel"/>
    <w:tmpl w:val="4A5E5432"/>
    <w:lvl w:ilvl="0" w:tplc="6260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47B5B96"/>
    <w:multiLevelType w:val="hybridMultilevel"/>
    <w:tmpl w:val="DAFEF5E0"/>
    <w:lvl w:ilvl="0" w:tplc="B338E7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82B68BC"/>
    <w:multiLevelType w:val="hybridMultilevel"/>
    <w:tmpl w:val="851ABE7A"/>
    <w:lvl w:ilvl="0" w:tplc="6260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2EA1F78"/>
    <w:multiLevelType w:val="hybridMultilevel"/>
    <w:tmpl w:val="D5329404"/>
    <w:lvl w:ilvl="0" w:tplc="9872D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314910"/>
    <w:multiLevelType w:val="hybridMultilevel"/>
    <w:tmpl w:val="C3A41016"/>
    <w:lvl w:ilvl="0" w:tplc="6260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77426D2"/>
    <w:multiLevelType w:val="hybridMultilevel"/>
    <w:tmpl w:val="BAFAA9B4"/>
    <w:lvl w:ilvl="0" w:tplc="D59E8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8C34010"/>
    <w:multiLevelType w:val="hybridMultilevel"/>
    <w:tmpl w:val="06E00D1E"/>
    <w:lvl w:ilvl="0" w:tplc="011E5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26393D"/>
    <w:multiLevelType w:val="hybridMultilevel"/>
    <w:tmpl w:val="E000216A"/>
    <w:lvl w:ilvl="0" w:tplc="37B487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4CA3508"/>
    <w:multiLevelType w:val="hybridMultilevel"/>
    <w:tmpl w:val="41A24A28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53E1F52"/>
    <w:multiLevelType w:val="hybridMultilevel"/>
    <w:tmpl w:val="7A28EF2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BF009F3"/>
    <w:multiLevelType w:val="hybridMultilevel"/>
    <w:tmpl w:val="ACA01B5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0D59DC"/>
    <w:multiLevelType w:val="hybridMultilevel"/>
    <w:tmpl w:val="4C2818D8"/>
    <w:lvl w:ilvl="0" w:tplc="62608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6B230CF"/>
    <w:multiLevelType w:val="hybridMultilevel"/>
    <w:tmpl w:val="B7F4B86E"/>
    <w:lvl w:ilvl="0" w:tplc="6260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A29200A"/>
    <w:multiLevelType w:val="hybridMultilevel"/>
    <w:tmpl w:val="3E826EE2"/>
    <w:lvl w:ilvl="0" w:tplc="6260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861749"/>
    <w:multiLevelType w:val="hybridMultilevel"/>
    <w:tmpl w:val="BAFAA9B4"/>
    <w:lvl w:ilvl="0" w:tplc="D59E8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5D350C3F"/>
    <w:multiLevelType w:val="hybridMultilevel"/>
    <w:tmpl w:val="BAFAA9B4"/>
    <w:lvl w:ilvl="0" w:tplc="D59E8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356148E"/>
    <w:multiLevelType w:val="hybridMultilevel"/>
    <w:tmpl w:val="BAFAA9B4"/>
    <w:lvl w:ilvl="0" w:tplc="D59E8F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B863674"/>
    <w:multiLevelType w:val="hybridMultilevel"/>
    <w:tmpl w:val="A13E458E"/>
    <w:lvl w:ilvl="0" w:tplc="62608B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C16124"/>
    <w:multiLevelType w:val="hybridMultilevel"/>
    <w:tmpl w:val="7520F184"/>
    <w:lvl w:ilvl="0" w:tplc="6260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2" w15:restartNumberingAfterBreak="0">
    <w:nsid w:val="795503EB"/>
    <w:multiLevelType w:val="hybridMultilevel"/>
    <w:tmpl w:val="90AED230"/>
    <w:lvl w:ilvl="0" w:tplc="71EE1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43"/>
  </w:num>
  <w:num w:numId="2">
    <w:abstractNumId w:val="41"/>
  </w:num>
  <w:num w:numId="3">
    <w:abstractNumId w:val="6"/>
  </w:num>
  <w:num w:numId="4">
    <w:abstractNumId w:val="17"/>
  </w:num>
  <w:num w:numId="5">
    <w:abstractNumId w:val="27"/>
  </w:num>
  <w:num w:numId="6">
    <w:abstractNumId w:val="8"/>
  </w:num>
  <w:num w:numId="7">
    <w:abstractNumId w:val="16"/>
  </w:num>
  <w:num w:numId="8">
    <w:abstractNumId w:val="24"/>
  </w:num>
  <w:num w:numId="9">
    <w:abstractNumId w:val="30"/>
  </w:num>
  <w:num w:numId="10">
    <w:abstractNumId w:val="14"/>
  </w:num>
  <w:num w:numId="11">
    <w:abstractNumId w:val="0"/>
  </w:num>
  <w:num w:numId="12">
    <w:abstractNumId w:val="10"/>
  </w:num>
  <w:num w:numId="13">
    <w:abstractNumId w:val="35"/>
  </w:num>
  <w:num w:numId="14">
    <w:abstractNumId w:val="4"/>
  </w:num>
  <w:num w:numId="15">
    <w:abstractNumId w:val="38"/>
  </w:num>
  <w:num w:numId="16">
    <w:abstractNumId w:val="32"/>
  </w:num>
  <w:num w:numId="17">
    <w:abstractNumId w:val="21"/>
  </w:num>
  <w:num w:numId="18">
    <w:abstractNumId w:val="5"/>
  </w:num>
  <w:num w:numId="19">
    <w:abstractNumId w:val="13"/>
  </w:num>
  <w:num w:numId="20">
    <w:abstractNumId w:val="15"/>
  </w:num>
  <w:num w:numId="21">
    <w:abstractNumId w:val="28"/>
  </w:num>
  <w:num w:numId="22">
    <w:abstractNumId w:val="22"/>
  </w:num>
  <w:num w:numId="23">
    <w:abstractNumId w:val="23"/>
  </w:num>
  <w:num w:numId="24">
    <w:abstractNumId w:val="25"/>
  </w:num>
  <w:num w:numId="25">
    <w:abstractNumId w:val="29"/>
  </w:num>
  <w:num w:numId="26">
    <w:abstractNumId w:val="42"/>
  </w:num>
  <w:num w:numId="27">
    <w:abstractNumId w:val="7"/>
  </w:num>
  <w:num w:numId="28">
    <w:abstractNumId w:val="36"/>
  </w:num>
  <w:num w:numId="29">
    <w:abstractNumId w:val="20"/>
  </w:num>
  <w:num w:numId="30">
    <w:abstractNumId w:val="37"/>
  </w:num>
  <w:num w:numId="31">
    <w:abstractNumId w:val="18"/>
  </w:num>
  <w:num w:numId="32">
    <w:abstractNumId w:val="34"/>
  </w:num>
  <w:num w:numId="33">
    <w:abstractNumId w:val="1"/>
  </w:num>
  <w:num w:numId="34">
    <w:abstractNumId w:val="3"/>
  </w:num>
  <w:num w:numId="35">
    <w:abstractNumId w:val="11"/>
  </w:num>
  <w:num w:numId="36">
    <w:abstractNumId w:val="9"/>
  </w:num>
  <w:num w:numId="37">
    <w:abstractNumId w:val="39"/>
  </w:num>
  <w:num w:numId="38">
    <w:abstractNumId w:val="26"/>
  </w:num>
  <w:num w:numId="39">
    <w:abstractNumId w:val="2"/>
  </w:num>
  <w:num w:numId="40">
    <w:abstractNumId w:val="33"/>
  </w:num>
  <w:num w:numId="41">
    <w:abstractNumId w:val="12"/>
  </w:num>
  <w:num w:numId="42">
    <w:abstractNumId w:val="40"/>
  </w:num>
  <w:num w:numId="43">
    <w:abstractNumId w:val="31"/>
  </w:num>
  <w:num w:numId="44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23D1"/>
    <w:rsid w:val="000C717A"/>
    <w:rsid w:val="00107AF5"/>
    <w:rsid w:val="00112218"/>
    <w:rsid w:val="00114E2C"/>
    <w:rsid w:val="00115C65"/>
    <w:rsid w:val="0013157C"/>
    <w:rsid w:val="00132780"/>
    <w:rsid w:val="00143087"/>
    <w:rsid w:val="00150CC1"/>
    <w:rsid w:val="001517F6"/>
    <w:rsid w:val="00167FDF"/>
    <w:rsid w:val="001807C8"/>
    <w:rsid w:val="001872E1"/>
    <w:rsid w:val="00190105"/>
    <w:rsid w:val="00192C5A"/>
    <w:rsid w:val="001A5558"/>
    <w:rsid w:val="001B3260"/>
    <w:rsid w:val="001C5F47"/>
    <w:rsid w:val="001D0890"/>
    <w:rsid w:val="001D29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1F91"/>
    <w:rsid w:val="0025395B"/>
    <w:rsid w:val="00254CBE"/>
    <w:rsid w:val="00255A41"/>
    <w:rsid w:val="00260AA6"/>
    <w:rsid w:val="00264EC4"/>
    <w:rsid w:val="00270678"/>
    <w:rsid w:val="0027297E"/>
    <w:rsid w:val="0028508B"/>
    <w:rsid w:val="002922C4"/>
    <w:rsid w:val="002948E7"/>
    <w:rsid w:val="002A0CAF"/>
    <w:rsid w:val="002A5E27"/>
    <w:rsid w:val="002A7107"/>
    <w:rsid w:val="002B5424"/>
    <w:rsid w:val="002C12A7"/>
    <w:rsid w:val="002D5541"/>
    <w:rsid w:val="002D663B"/>
    <w:rsid w:val="002E1608"/>
    <w:rsid w:val="002E2BBE"/>
    <w:rsid w:val="003356F6"/>
    <w:rsid w:val="003372D3"/>
    <w:rsid w:val="0034142A"/>
    <w:rsid w:val="00347321"/>
    <w:rsid w:val="00354E12"/>
    <w:rsid w:val="00373231"/>
    <w:rsid w:val="003820FD"/>
    <w:rsid w:val="003847C6"/>
    <w:rsid w:val="003860D3"/>
    <w:rsid w:val="0039103B"/>
    <w:rsid w:val="00392827"/>
    <w:rsid w:val="00393DE2"/>
    <w:rsid w:val="00397DD2"/>
    <w:rsid w:val="003A60C6"/>
    <w:rsid w:val="003B1028"/>
    <w:rsid w:val="003B1702"/>
    <w:rsid w:val="003D60F1"/>
    <w:rsid w:val="003D6900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D3C58"/>
    <w:rsid w:val="004E0725"/>
    <w:rsid w:val="004E4574"/>
    <w:rsid w:val="004E6C9A"/>
    <w:rsid w:val="004F2DD5"/>
    <w:rsid w:val="00500DA2"/>
    <w:rsid w:val="00516ACA"/>
    <w:rsid w:val="00545EB8"/>
    <w:rsid w:val="005460D2"/>
    <w:rsid w:val="005613E4"/>
    <w:rsid w:val="00562041"/>
    <w:rsid w:val="00571FC4"/>
    <w:rsid w:val="00583200"/>
    <w:rsid w:val="005910A1"/>
    <w:rsid w:val="00595A3F"/>
    <w:rsid w:val="005A3F8C"/>
    <w:rsid w:val="005B376E"/>
    <w:rsid w:val="005B4961"/>
    <w:rsid w:val="005C333A"/>
    <w:rsid w:val="005D021A"/>
    <w:rsid w:val="005D28EB"/>
    <w:rsid w:val="005D4262"/>
    <w:rsid w:val="005E1391"/>
    <w:rsid w:val="005F2B01"/>
    <w:rsid w:val="00615EE4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D7C1E"/>
    <w:rsid w:val="006E5E1D"/>
    <w:rsid w:val="006F37E4"/>
    <w:rsid w:val="00705464"/>
    <w:rsid w:val="007061AB"/>
    <w:rsid w:val="007107D8"/>
    <w:rsid w:val="00712834"/>
    <w:rsid w:val="00716C93"/>
    <w:rsid w:val="007226E1"/>
    <w:rsid w:val="00732741"/>
    <w:rsid w:val="0074590A"/>
    <w:rsid w:val="00751D4E"/>
    <w:rsid w:val="00754B46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D0612"/>
    <w:rsid w:val="007E0B43"/>
    <w:rsid w:val="00804367"/>
    <w:rsid w:val="00813F8D"/>
    <w:rsid w:val="008149CF"/>
    <w:rsid w:val="00834900"/>
    <w:rsid w:val="00885A38"/>
    <w:rsid w:val="008D40CE"/>
    <w:rsid w:val="009029D5"/>
    <w:rsid w:val="0090327F"/>
    <w:rsid w:val="009075F6"/>
    <w:rsid w:val="00914FDB"/>
    <w:rsid w:val="00930725"/>
    <w:rsid w:val="00932297"/>
    <w:rsid w:val="009458D3"/>
    <w:rsid w:val="00946092"/>
    <w:rsid w:val="0095579F"/>
    <w:rsid w:val="00962138"/>
    <w:rsid w:val="00962D40"/>
    <w:rsid w:val="009658EC"/>
    <w:rsid w:val="009662F3"/>
    <w:rsid w:val="00967902"/>
    <w:rsid w:val="00971242"/>
    <w:rsid w:val="00976BA9"/>
    <w:rsid w:val="009925B2"/>
    <w:rsid w:val="0099316C"/>
    <w:rsid w:val="009A291F"/>
    <w:rsid w:val="009B2233"/>
    <w:rsid w:val="009B3AA3"/>
    <w:rsid w:val="009B3B58"/>
    <w:rsid w:val="009C3260"/>
    <w:rsid w:val="009C6E8B"/>
    <w:rsid w:val="009D5ECD"/>
    <w:rsid w:val="009F2784"/>
    <w:rsid w:val="009F2CDF"/>
    <w:rsid w:val="009F61E4"/>
    <w:rsid w:val="00A12200"/>
    <w:rsid w:val="00A214E0"/>
    <w:rsid w:val="00A3717E"/>
    <w:rsid w:val="00A55444"/>
    <w:rsid w:val="00A557E3"/>
    <w:rsid w:val="00A61DD7"/>
    <w:rsid w:val="00A62A6D"/>
    <w:rsid w:val="00A763B7"/>
    <w:rsid w:val="00A7670C"/>
    <w:rsid w:val="00A82910"/>
    <w:rsid w:val="00A862F9"/>
    <w:rsid w:val="00A8646C"/>
    <w:rsid w:val="00A87065"/>
    <w:rsid w:val="00AB04CB"/>
    <w:rsid w:val="00AB3C19"/>
    <w:rsid w:val="00AB730D"/>
    <w:rsid w:val="00AC1C1F"/>
    <w:rsid w:val="00AC5D7C"/>
    <w:rsid w:val="00AD0F0E"/>
    <w:rsid w:val="00AD17B6"/>
    <w:rsid w:val="00AE0C6E"/>
    <w:rsid w:val="00AE38C8"/>
    <w:rsid w:val="00AE450B"/>
    <w:rsid w:val="00AF19B4"/>
    <w:rsid w:val="00AF6332"/>
    <w:rsid w:val="00AF6B06"/>
    <w:rsid w:val="00AF7F69"/>
    <w:rsid w:val="00B2306C"/>
    <w:rsid w:val="00B25F85"/>
    <w:rsid w:val="00B30330"/>
    <w:rsid w:val="00B3706D"/>
    <w:rsid w:val="00B40836"/>
    <w:rsid w:val="00B4665C"/>
    <w:rsid w:val="00B46D71"/>
    <w:rsid w:val="00B70376"/>
    <w:rsid w:val="00B849B5"/>
    <w:rsid w:val="00B93B67"/>
    <w:rsid w:val="00B947EE"/>
    <w:rsid w:val="00BA03E9"/>
    <w:rsid w:val="00BA1283"/>
    <w:rsid w:val="00BC0D10"/>
    <w:rsid w:val="00BC2229"/>
    <w:rsid w:val="00BC4506"/>
    <w:rsid w:val="00BC57E8"/>
    <w:rsid w:val="00BD739B"/>
    <w:rsid w:val="00C032FC"/>
    <w:rsid w:val="00C06B81"/>
    <w:rsid w:val="00C206AF"/>
    <w:rsid w:val="00C22614"/>
    <w:rsid w:val="00C35293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C734E"/>
    <w:rsid w:val="00CE4EB6"/>
    <w:rsid w:val="00CF2AB8"/>
    <w:rsid w:val="00CF2FFE"/>
    <w:rsid w:val="00CF671C"/>
    <w:rsid w:val="00D00311"/>
    <w:rsid w:val="00D06F6E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95DA7"/>
    <w:rsid w:val="00DB1CDD"/>
    <w:rsid w:val="00DB66B9"/>
    <w:rsid w:val="00DD0501"/>
    <w:rsid w:val="00DD4C2E"/>
    <w:rsid w:val="00DE3C0B"/>
    <w:rsid w:val="00DE518F"/>
    <w:rsid w:val="00DE711A"/>
    <w:rsid w:val="00DF032C"/>
    <w:rsid w:val="00E01AFB"/>
    <w:rsid w:val="00E061BD"/>
    <w:rsid w:val="00E106F1"/>
    <w:rsid w:val="00E15A22"/>
    <w:rsid w:val="00E177E4"/>
    <w:rsid w:val="00E41E1D"/>
    <w:rsid w:val="00E41F3D"/>
    <w:rsid w:val="00E5055D"/>
    <w:rsid w:val="00E518F6"/>
    <w:rsid w:val="00E55045"/>
    <w:rsid w:val="00E604E6"/>
    <w:rsid w:val="00E67EED"/>
    <w:rsid w:val="00E934AD"/>
    <w:rsid w:val="00EB10DF"/>
    <w:rsid w:val="00EB5693"/>
    <w:rsid w:val="00EB6544"/>
    <w:rsid w:val="00EB6762"/>
    <w:rsid w:val="00ED1FFE"/>
    <w:rsid w:val="00EE1350"/>
    <w:rsid w:val="00EE56F0"/>
    <w:rsid w:val="00F02B6F"/>
    <w:rsid w:val="00F06298"/>
    <w:rsid w:val="00F07058"/>
    <w:rsid w:val="00F200BB"/>
    <w:rsid w:val="00F220C7"/>
    <w:rsid w:val="00F31591"/>
    <w:rsid w:val="00F34EF6"/>
    <w:rsid w:val="00F512E8"/>
    <w:rsid w:val="00F56F7C"/>
    <w:rsid w:val="00F6331E"/>
    <w:rsid w:val="00F6773B"/>
    <w:rsid w:val="00F70F8C"/>
    <w:rsid w:val="00F8455A"/>
    <w:rsid w:val="00F93061"/>
    <w:rsid w:val="00FA57D9"/>
    <w:rsid w:val="00FB2DEC"/>
    <w:rsid w:val="00FB7893"/>
    <w:rsid w:val="00FC4CCA"/>
    <w:rsid w:val="00FD08B4"/>
    <w:rsid w:val="00FD4618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4238A7"/>
  <w15:docId w15:val="{B67B0B75-96A3-4516-A27B-BBAAF43D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34142A"/>
    <w:rPr>
      <w:lang w:val="en-US" w:eastAsia="sr-Latn-CS"/>
    </w:rPr>
  </w:style>
  <w:style w:type="paragraph" w:styleId="BalloonText">
    <w:name w:val="Balloon Text"/>
    <w:basedOn w:val="Normal"/>
    <w:link w:val="BalloonTextChar"/>
    <w:rsid w:val="00C352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5293"/>
    <w:rPr>
      <w:rFonts w:ascii="Tahoma" w:hAnsi="Tahoma" w:cs="Tahoma"/>
      <w:sz w:val="16"/>
      <w:szCs w:val="16"/>
      <w:lang w:val="en-US" w:eastAsia="sr-Latn-CS"/>
    </w:rPr>
  </w:style>
  <w:style w:type="paragraph" w:styleId="ListParagraph">
    <w:name w:val="List Paragraph"/>
    <w:basedOn w:val="Normal"/>
    <w:uiPriority w:val="34"/>
    <w:qFormat/>
    <w:rsid w:val="00FD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367</TotalTime>
  <Pages>15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Nikola PetroviÄ‡</cp:lastModifiedBy>
  <cp:revision>32</cp:revision>
  <cp:lastPrinted>1900-12-31T23:00:00Z</cp:lastPrinted>
  <dcterms:created xsi:type="dcterms:W3CDTF">2021-03-24T19:11:00Z</dcterms:created>
  <dcterms:modified xsi:type="dcterms:W3CDTF">2021-04-01T23:45:00Z</dcterms:modified>
</cp:coreProperties>
</file>