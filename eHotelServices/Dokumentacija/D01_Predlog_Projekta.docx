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2343C5" w:rsidP="002E2807">
      <w:pPr>
        <w:pStyle w:val="BodyText"/>
        <w:ind w:left="0"/>
        <w:rPr>
          <w:lang w:val="sr-Latn-CS"/>
        </w:rPr>
      </w:pPr>
      <w:bookmarkStart w:id="0" w:name="_GoBack"/>
      <w:bookmarkEnd w:id="0"/>
    </w:p>
    <w:p w:rsidR="006D0694" w:rsidRPr="002532E6" w:rsidRDefault="00DA6B92">
      <w:pPr>
        <w:pStyle w:val="Title"/>
        <w:tabs>
          <w:tab w:val="left" w:pos="2970"/>
          <w:tab w:val="left" w:pos="3060"/>
        </w:tabs>
        <w:jc w:val="right"/>
      </w:pPr>
      <w:r>
        <w:rPr>
          <w:lang w:val="sr-Latn-CS"/>
        </w:rPr>
        <w:t>EHotelServices</w:t>
      </w:r>
    </w:p>
    <w:p w:rsidR="002343C5" w:rsidRPr="006F61C6" w:rsidRDefault="00A14CA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</w:t>
      </w:r>
      <w:r w:rsidR="002E2807">
        <w:rPr>
          <w:lang w:val="sr-Latn-CS"/>
        </w:rPr>
        <w:t xml:space="preserve">nline </w:t>
      </w:r>
      <w:r w:rsidR="00DA6B92">
        <w:rPr>
          <w:lang w:val="sr-Latn-CS"/>
        </w:rPr>
        <w:t>usluge koje hotel n</w:t>
      </w:r>
      <w:r w:rsidR="00F43C26">
        <w:rPr>
          <w:lang w:val="sr-Latn-CS"/>
        </w:rPr>
        <w:t xml:space="preserve">udi svojim </w:t>
      </w:r>
      <w:r w:rsidR="006A3767">
        <w:rPr>
          <w:lang w:val="sr-Latn-CS"/>
        </w:rPr>
        <w:t>gostima</w:t>
      </w:r>
      <w:r w:rsidR="00F43C26">
        <w:rPr>
          <w:lang w:val="sr-Latn-CS"/>
        </w:rPr>
        <w:t>(</w:t>
      </w:r>
      <w:r w:rsidR="006A3767">
        <w:rPr>
          <w:lang w:val="sr-Latn-CS"/>
        </w:rPr>
        <w:t>korisnicima</w:t>
      </w:r>
      <w:r w:rsidR="00DA6B92">
        <w:rPr>
          <w:lang w:val="sr-Latn-CS"/>
        </w:rPr>
        <w:t>)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12"/>
          <w:footerReference w:type="even" r:id="rId13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312"/>
        <w:gridCol w:w="2736"/>
      </w:tblGrid>
      <w:tr w:rsidR="002343C5" w:rsidRPr="006F61C6" w:rsidTr="002532E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31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736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:rsidTr="002532E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12019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06.03.2021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312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736" w:type="dxa"/>
          </w:tcPr>
          <w:p w:rsidR="002343C5" w:rsidRDefault="00120198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Nikola Petrovi</w:t>
            </w:r>
            <w:r w:rsidR="00A02893">
              <w:rPr>
                <w:lang w:val="sr-Latn-CS"/>
              </w:rPr>
              <w:t>ć</w:t>
            </w:r>
            <w:r w:rsidR="00F304ED">
              <w:rPr>
                <w:lang w:val="sr-Latn-RS"/>
              </w:rPr>
              <w:t xml:space="preserve">, </w:t>
            </w:r>
            <w:r w:rsidR="00F43C26">
              <w:rPr>
                <w:lang w:val="sr-Latn-RS"/>
              </w:rPr>
              <w:t>16288</w:t>
            </w:r>
          </w:p>
          <w:p w:rsidR="002532E6" w:rsidRDefault="00120198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Lazar Veljkovi</w:t>
            </w:r>
            <w:r w:rsidR="00A02893">
              <w:rPr>
                <w:lang w:val="sr-Latn-RS"/>
              </w:rPr>
              <w:t>ć</w:t>
            </w:r>
            <w:r w:rsidR="00F304ED">
              <w:rPr>
                <w:lang w:val="sr-Latn-RS"/>
              </w:rPr>
              <w:t xml:space="preserve">, </w:t>
            </w:r>
            <w:r w:rsidR="00F43C26">
              <w:rPr>
                <w:lang w:val="sr-Latn-RS"/>
              </w:rPr>
              <w:t>16503</w:t>
            </w:r>
          </w:p>
          <w:p w:rsidR="002532E6" w:rsidRPr="002532E6" w:rsidRDefault="00120198" w:rsidP="00A0289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Milan Stevanovi</w:t>
            </w:r>
            <w:r w:rsidR="00A02893">
              <w:rPr>
                <w:lang w:val="sr-Latn-RS"/>
              </w:rPr>
              <w:t>ć</w:t>
            </w:r>
            <w:r w:rsidR="002532E6">
              <w:rPr>
                <w:lang w:val="sr-Latn-RS"/>
              </w:rPr>
              <w:t xml:space="preserve">, </w:t>
            </w:r>
            <w:r w:rsidR="00BC0596">
              <w:rPr>
                <w:lang w:val="sr-Latn-RS"/>
              </w:rPr>
              <w:t xml:space="preserve"> 16906</w:t>
            </w:r>
          </w:p>
        </w:tc>
      </w:tr>
      <w:tr w:rsidR="002343C5" w:rsidRPr="006F61C6" w:rsidTr="002532E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31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736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532E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31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736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532E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31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736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C07364">
        <w:rPr>
          <w:noProof/>
          <w:lang w:val="sr-Latn-CS"/>
        </w:rPr>
        <w:t>Opis</w:t>
      </w:r>
      <w:r w:rsidRPr="002E44F0">
        <w:rPr>
          <w:noProof/>
          <w:lang w:val="sr-Latn-CS"/>
        </w:rPr>
        <w:t xml:space="preserve"> projekta</w:t>
      </w:r>
      <w:r>
        <w:rPr>
          <w:noProof/>
        </w:rPr>
        <w:tab/>
      </w:r>
      <w:r w:rsidR="003B2535">
        <w:rPr>
          <w:noProof/>
        </w:rPr>
        <w:t>5</w:t>
      </w:r>
    </w:p>
    <w:p w:rsidR="00A70277" w:rsidRPr="00AE7AE3" w:rsidRDefault="002E280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5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Znanja i veštine potrebne za izradu projekta</w:t>
      </w:r>
      <w:r w:rsidR="00A70277">
        <w:rPr>
          <w:noProof/>
        </w:rPr>
        <w:tab/>
      </w:r>
      <w:r>
        <w:rPr>
          <w:noProof/>
        </w:rPr>
        <w:t>5</w:t>
      </w:r>
    </w:p>
    <w:p w:rsidR="00A70277" w:rsidRPr="00AE7AE3" w:rsidRDefault="002E280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i motivacija tima</w:t>
      </w:r>
      <w:r w:rsidR="00A70277">
        <w:rPr>
          <w:noProof/>
        </w:rPr>
        <w:tab/>
      </w:r>
      <w:r>
        <w:rPr>
          <w:noProof/>
        </w:rPr>
        <w:t>6</w:t>
      </w:r>
    </w:p>
    <w:p w:rsidR="00A70277" w:rsidRPr="00AE7AE3" w:rsidRDefault="002E280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7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Vođa tima</w:t>
      </w:r>
      <w:r w:rsidR="00A70277">
        <w:rPr>
          <w:noProof/>
        </w:rPr>
        <w:tab/>
      </w:r>
      <w:r w:rsidR="003B2535">
        <w:rPr>
          <w:noProof/>
        </w:rPr>
        <w:t>7</w:t>
      </w:r>
    </w:p>
    <w:p w:rsidR="00A70277" w:rsidRPr="00AE7AE3" w:rsidRDefault="002E280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8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Komunikacija</w:t>
      </w:r>
      <w:r w:rsidR="00A70277">
        <w:rPr>
          <w:noProof/>
        </w:rPr>
        <w:tab/>
      </w:r>
      <w:r w:rsidR="003B2535">
        <w:rPr>
          <w:noProof/>
        </w:rPr>
        <w:t>7</w:t>
      </w:r>
    </w:p>
    <w:p w:rsidR="00A70277" w:rsidRPr="00AE7AE3" w:rsidRDefault="002E280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9</w:t>
      </w:r>
      <w:r w:rsidR="00A70277" w:rsidRPr="002E44F0">
        <w:rPr>
          <w:noProof/>
          <w:lang w:val="sr-Latn-CS"/>
        </w:rPr>
        <w:t>.</w:t>
      </w:r>
      <w:r>
        <w:rPr>
          <w:rFonts w:ascii="Calibri" w:hAnsi="Calibri"/>
          <w:noProof/>
          <w:sz w:val="22"/>
          <w:szCs w:val="22"/>
          <w:lang w:eastAsia="en-US"/>
        </w:rPr>
        <w:t xml:space="preserve">      </w:t>
      </w:r>
      <w:r w:rsidR="00A70277" w:rsidRPr="002E44F0">
        <w:rPr>
          <w:noProof/>
          <w:lang w:val="sr-Latn-CS"/>
        </w:rPr>
        <w:t>Planiranje vremena</w:t>
      </w:r>
      <w:r w:rsidR="00A70277">
        <w:rPr>
          <w:noProof/>
        </w:rPr>
        <w:tab/>
      </w:r>
      <w:r>
        <w:rPr>
          <w:noProof/>
        </w:rPr>
        <w:t>7</w:t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507815234"/>
      <w:r>
        <w:rPr>
          <w:lang w:val="sr-Latn-CS"/>
        </w:rPr>
        <w:t>Cilj dokumenta</w:t>
      </w:r>
      <w:bookmarkEnd w:id="1"/>
    </w:p>
    <w:p w:rsidR="002343C5" w:rsidRDefault="006F61C6" w:rsidP="002E2807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>je definisanje</w:t>
      </w:r>
      <w:r w:rsidR="00F304ED">
        <w:rPr>
          <w:lang w:val="sr-Latn-CS"/>
        </w:rPr>
        <w:t xml:space="preserve"> problema, odnosno</w:t>
      </w:r>
      <w:r>
        <w:rPr>
          <w:lang w:val="sr-Latn-CS"/>
        </w:rPr>
        <w:t xml:space="preserve">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5F120D">
        <w:rPr>
          <w:lang w:val="sr-Latn-CS"/>
        </w:rPr>
        <w:t xml:space="preserve">web </w:t>
      </w:r>
      <w:r w:rsidR="00F43C26">
        <w:rPr>
          <w:lang w:val="sr-Latn-CS"/>
        </w:rPr>
        <w:t>aplikacije „EHotelServices“</w:t>
      </w:r>
      <w:r w:rsidR="00F51E83">
        <w:rPr>
          <w:lang w:val="sr-Latn-CS"/>
        </w:rPr>
        <w:t>.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>temu</w:t>
      </w:r>
      <w:r w:rsidR="00F304ED">
        <w:rPr>
          <w:lang w:val="sr-Latn-CS"/>
        </w:rPr>
        <w:t>(problem)</w:t>
      </w:r>
      <w:r w:rsidR="00BB7AAA">
        <w:rPr>
          <w:lang w:val="sr-Latn-CS"/>
        </w:rPr>
        <w:t xml:space="preserve">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6E67EF">
        <w:rPr>
          <w:lang w:val="sr-Latn-CS"/>
        </w:rPr>
        <w:t>č</w:t>
      </w:r>
      <w:r w:rsidR="00740BA4">
        <w:rPr>
          <w:lang w:val="sr-Latn-CS"/>
        </w:rPr>
        <w:t>lanova</w:t>
      </w:r>
      <w:r w:rsidR="00D62E1E">
        <w:rPr>
          <w:lang w:val="sr-Latn-CS"/>
        </w:rPr>
        <w:t xml:space="preserve"> tima, komunikaciju</w:t>
      </w:r>
      <w:r w:rsidR="00F304ED">
        <w:rPr>
          <w:lang w:val="sr-Latn-CS"/>
        </w:rPr>
        <w:t xml:space="preserve"> </w:t>
      </w:r>
      <w:r w:rsidR="00D62E1E">
        <w:rPr>
          <w:lang w:val="sr-Latn-CS"/>
        </w:rPr>
        <w:t xml:space="preserve"> i vreme</w:t>
      </w:r>
      <w:r w:rsidR="00F304ED">
        <w:rPr>
          <w:lang w:val="sr-Latn-CS"/>
        </w:rPr>
        <w:t xml:space="preserve"> koje je</w:t>
      </w:r>
      <w:r w:rsidR="00D62E1E">
        <w:rPr>
          <w:lang w:val="sr-Latn-CS"/>
        </w:rPr>
        <w:t xml:space="preserve"> potrebno za izradu projekta</w:t>
      </w:r>
      <w:r w:rsidR="006D41CE">
        <w:rPr>
          <w:lang w:val="sr-Latn-CS"/>
        </w:rPr>
        <w:t xml:space="preserve">. </w:t>
      </w:r>
    </w:p>
    <w:p w:rsidR="00F267E3" w:rsidRDefault="00F267E3" w:rsidP="002B0F74">
      <w:pPr>
        <w:pStyle w:val="Heading1"/>
        <w:numPr>
          <w:ilvl w:val="0"/>
          <w:numId w:val="5"/>
        </w:numPr>
        <w:rPr>
          <w:lang w:val="sr-Latn-CS"/>
        </w:rPr>
      </w:pPr>
      <w:bookmarkStart w:id="3" w:name="_Toc507815236"/>
      <w:r>
        <w:rPr>
          <w:lang w:val="sr-Latn-CS"/>
        </w:rPr>
        <w:t>Lična karta projekta</w:t>
      </w:r>
      <w:bookmarkEnd w:id="3"/>
    </w:p>
    <w:p w:rsidR="002B0F74" w:rsidRPr="002B0F74" w:rsidRDefault="002B0F74" w:rsidP="002B0F74">
      <w:pPr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F304ED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EHotelServices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222EFC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LNM_CodingTeam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RDefault="00F304ED" w:rsidP="005A054F">
            <w:r>
              <w:t>Nikola Petrovi</w:t>
            </w:r>
            <w:r w:rsidR="006E67EF">
              <w:t>ć</w:t>
            </w:r>
            <w:r>
              <w:t>,</w:t>
            </w:r>
            <w:r w:rsidR="00F43C26">
              <w:t xml:space="preserve"> 16288</w:t>
            </w:r>
            <w:r>
              <w:t xml:space="preserve"> </w:t>
            </w:r>
            <w:r w:rsidR="003E1FF8">
              <w:t xml:space="preserve"> [</w:t>
            </w:r>
            <w:r w:rsidR="003E1FF8">
              <w:rPr>
                <w:lang w:val="sr-Latn-RS"/>
              </w:rPr>
              <w:t>vođa tima</w:t>
            </w:r>
            <w:r w:rsidR="003E1FF8">
              <w:t>]</w:t>
            </w:r>
          </w:p>
          <w:p w:rsidR="003E1FF8" w:rsidRDefault="00F304ED" w:rsidP="005A054F">
            <w:r>
              <w:t>Lazar Veljkovi</w:t>
            </w:r>
            <w:r w:rsidR="006E67EF">
              <w:t>ć</w:t>
            </w:r>
            <w:r>
              <w:t>, 16503</w:t>
            </w:r>
          </w:p>
          <w:p w:rsidR="003E1FF8" w:rsidRPr="003E1FF8" w:rsidRDefault="00F304ED" w:rsidP="006E67EF">
            <w:r>
              <w:t>Milan Stevanovi</w:t>
            </w:r>
            <w:r w:rsidR="006E67EF">
              <w:t>ć</w:t>
            </w:r>
            <w:r w:rsidR="003E1FF8">
              <w:t xml:space="preserve">,  </w:t>
            </w:r>
            <w:r w:rsidR="00BC0596">
              <w:t>16906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F43C26" w:rsidP="00AB1DE2">
            <w:r>
              <w:t>Brzina usluge</w:t>
            </w:r>
            <w:r w:rsidR="00F304ED">
              <w:t xml:space="preserve"> </w:t>
            </w:r>
            <w:r>
              <w:t>i</w:t>
            </w:r>
            <w:r w:rsidR="00544EBF">
              <w:t xml:space="preserve"> </w:t>
            </w:r>
            <w:r>
              <w:t xml:space="preserve"> </w:t>
            </w:r>
            <w:r w:rsidR="00544EBF">
              <w:t xml:space="preserve">nedovoljna </w:t>
            </w:r>
            <w:r>
              <w:t>informisanost</w:t>
            </w:r>
            <w:r w:rsidR="00544EBF">
              <w:t xml:space="preserve"> gostiju </w:t>
            </w:r>
            <w:r w:rsidR="00F304ED">
              <w:t xml:space="preserve"> hotela</w:t>
            </w:r>
            <w:r w:rsidR="00544EBF">
              <w:t xml:space="preserve"> o</w:t>
            </w:r>
            <w:r w:rsidR="003E1FF8">
              <w:t xml:space="preserve"> </w:t>
            </w:r>
            <w:r w:rsidR="00F304ED">
              <w:t>uslugama koje hotel nudi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12" w:rsidRPr="00AB1DE2" w:rsidRDefault="00544EBF" w:rsidP="006E67EF">
            <w:r>
              <w:t>Goste</w:t>
            </w:r>
            <w:r w:rsidR="00C00E66">
              <w:t xml:space="preserve"> </w:t>
            </w:r>
            <w:r w:rsidR="006E67EF">
              <w:t>hotela i</w:t>
            </w:r>
            <w:r>
              <w:t xml:space="preserve"> menad</w:t>
            </w:r>
            <w:r w:rsidR="006E67EF">
              <w:t>ž</w:t>
            </w:r>
            <w:r>
              <w:t>ment</w:t>
            </w:r>
            <w:r w:rsidR="00F304ED">
              <w:t xml:space="preserve"> hotela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97D12" w:rsidP="006E67EF">
            <w:r>
              <w:t>P</w:t>
            </w:r>
            <w:r w:rsidR="00544EBF">
              <w:t>roblem pri zahtevanju</w:t>
            </w:r>
            <w:r w:rsidR="006A7017">
              <w:t xml:space="preserve"> usluga i pru</w:t>
            </w:r>
            <w:r w:rsidR="006E67EF">
              <w:t>ž</w:t>
            </w:r>
            <w:r w:rsidR="006A7017">
              <w:t>anju usluga</w:t>
            </w:r>
            <w:r w:rsidR="00C00E66">
              <w:t xml:space="preserve"> koje</w:t>
            </w:r>
            <w:r w:rsidR="006A7017">
              <w:t xml:space="preserve"> </w:t>
            </w:r>
            <w:r w:rsidR="00C00E66">
              <w:t>hotel nudi</w:t>
            </w:r>
            <w:r w:rsidR="006A7017">
              <w:t xml:space="preserve">, zbog </w:t>
            </w:r>
            <w:r w:rsidR="00544EBF">
              <w:t>preoptere</w:t>
            </w:r>
            <w:r w:rsidR="006E67EF">
              <w:t>ć</w:t>
            </w:r>
            <w:r w:rsidR="00544EBF">
              <w:t>enosti</w:t>
            </w:r>
            <w:r w:rsidR="00C00E66">
              <w:t>, odnosno zbo</w:t>
            </w:r>
            <w:r w:rsidR="00544EBF">
              <w:t>g previ</w:t>
            </w:r>
            <w:r w:rsidR="006E67EF">
              <w:t>š</w:t>
            </w:r>
            <w:r w:rsidR="00544EBF">
              <w:t>e gostiju</w:t>
            </w:r>
            <w:r w:rsidR="00C00E66">
              <w:t xml:space="preserve"> u hotelu</w:t>
            </w:r>
            <w:r w:rsidR="006E67EF"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D46F7A" w:rsidP="006E67EF">
            <w:r>
              <w:t xml:space="preserve">Olakšati </w:t>
            </w:r>
            <w:r w:rsidR="00C00E66">
              <w:t>naru</w:t>
            </w:r>
            <w:r w:rsidR="006E67EF">
              <w:t>č</w:t>
            </w:r>
            <w:r w:rsidR="00C00E66">
              <w:t>ivanje usluga i pru</w:t>
            </w:r>
            <w:r w:rsidR="006E67EF">
              <w:t>ž</w:t>
            </w:r>
            <w:r w:rsidR="00C00E66">
              <w:t xml:space="preserve">anje usluga koje hotel nudi, a samim tim </w:t>
            </w:r>
            <w:r w:rsidR="006E67EF">
              <w:t>ć</w:t>
            </w:r>
            <w:r w:rsidR="00C00E66">
              <w:t>e omogu</w:t>
            </w:r>
            <w:r w:rsidR="006E67EF">
              <w:t>ć</w:t>
            </w:r>
            <w:r w:rsidR="00C00E66">
              <w:t>iti bolju organizaciju osoblja hotela</w:t>
            </w:r>
            <w:r w:rsidR="00544EBF">
              <w:t>, pobolj</w:t>
            </w:r>
            <w:r w:rsidR="006E67EF">
              <w:t>š</w:t>
            </w:r>
            <w:r w:rsidR="00544EBF">
              <w:t>ati informisanost i pove</w:t>
            </w:r>
            <w:r w:rsidR="006E67EF">
              <w:t>ć</w:t>
            </w:r>
            <w:r w:rsidR="00544EBF">
              <w:t>ati brzinu</w:t>
            </w:r>
            <w:r w:rsidR="006E67EF">
              <w:t xml:space="preserve"> i kvalitet</w:t>
            </w:r>
            <w:r w:rsidR="00544EBF">
              <w:t xml:space="preserve"> usluga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F7A" w:rsidRPr="00AB1DE2" w:rsidRDefault="00562927" w:rsidP="003B320A">
            <w:r>
              <w:t>Gostima</w:t>
            </w:r>
            <w:r w:rsidR="00C00E66">
              <w:t xml:space="preserve"> hotela</w:t>
            </w:r>
            <w:r w:rsidR="00544EBF">
              <w:t xml:space="preserve">, </w:t>
            </w:r>
            <w:r w:rsidR="00C00E66">
              <w:t xml:space="preserve"> kao  i</w:t>
            </w:r>
            <w:r w:rsidR="00544EBF">
              <w:t xml:space="preserve"> </w:t>
            </w:r>
            <w:r w:rsidR="003B320A">
              <w:t>osoblju hotela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Default="00160276" w:rsidP="00AB1DE2">
            <w:r>
              <w:t xml:space="preserve"> korisnicima</w:t>
            </w:r>
            <w:r w:rsidR="00740BA4">
              <w:t xml:space="preserve"> pru</w:t>
            </w:r>
            <w:r w:rsidR="006E67EF">
              <w:t>ža sledeć</w:t>
            </w:r>
            <w:r w:rsidR="00740BA4">
              <w:t>e mogu</w:t>
            </w:r>
            <w:r w:rsidR="006E67EF">
              <w:t>ć</w:t>
            </w:r>
            <w:r w:rsidR="003B047C">
              <w:t>nosti</w:t>
            </w:r>
            <w:r>
              <w:t>:</w:t>
            </w:r>
          </w:p>
          <w:p w:rsidR="00D46F7A" w:rsidRDefault="00562927" w:rsidP="00AB1DE2">
            <w:pPr>
              <w:rPr>
                <w:lang w:val="sr-Latn-RS"/>
              </w:rPr>
            </w:pPr>
            <w:r>
              <w:rPr>
                <w:lang w:val="sr-Latn-RS"/>
              </w:rPr>
              <w:t>Gost</w:t>
            </w:r>
            <w:r w:rsidR="00C00E66">
              <w:rPr>
                <w:lang w:val="sr-Latn-RS"/>
              </w:rPr>
              <w:t>ima</w:t>
            </w:r>
            <w:r w:rsidR="003B047C">
              <w:rPr>
                <w:lang w:val="sr-Latn-RS"/>
              </w:rPr>
              <w:t xml:space="preserve"> </w:t>
            </w:r>
            <w:r w:rsidR="00C00E66">
              <w:rPr>
                <w:lang w:val="sr-Latn-RS"/>
              </w:rPr>
              <w:t xml:space="preserve">– </w:t>
            </w:r>
            <w:r w:rsidR="00E523FB">
              <w:rPr>
                <w:lang w:val="sr-Latn-RS"/>
              </w:rPr>
              <w:t>online zahtevanje usluge</w:t>
            </w:r>
            <w:r>
              <w:rPr>
                <w:lang w:val="sr-Latn-RS"/>
              </w:rPr>
              <w:t xml:space="preserve"> i</w:t>
            </w:r>
            <w:r w:rsidR="00C00E66">
              <w:rPr>
                <w:lang w:val="sr-Latn-RS"/>
              </w:rPr>
              <w:t xml:space="preserve"> uvid u usluge koje hotel nudi</w:t>
            </w:r>
          </w:p>
          <w:p w:rsidR="00D46F7A" w:rsidRPr="00D46F7A" w:rsidRDefault="00892E4C" w:rsidP="00990796">
            <w:pPr>
              <w:rPr>
                <w:lang w:val="sr-Latn-RS"/>
              </w:rPr>
            </w:pPr>
            <w:r>
              <w:rPr>
                <w:lang w:val="sr-Latn-RS"/>
              </w:rPr>
              <w:t>Hotelima</w:t>
            </w:r>
            <w:r w:rsidR="003B047C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- promocij</w:t>
            </w:r>
            <w:r w:rsidR="00990796">
              <w:rPr>
                <w:lang w:val="sr-Latn-RS"/>
              </w:rPr>
              <w:t>u</w:t>
            </w:r>
            <w:r>
              <w:rPr>
                <w:lang w:val="sr-Latn-RS"/>
              </w:rPr>
              <w:t xml:space="preserve"> svojih uslug</w:t>
            </w:r>
            <w:r w:rsidR="00562927">
              <w:rPr>
                <w:lang w:val="sr-Latn-RS"/>
              </w:rPr>
              <w:t>a,</w:t>
            </w:r>
            <w:r>
              <w:rPr>
                <w:lang w:val="sr-Latn-RS"/>
              </w:rPr>
              <w:t xml:space="preserve"> bolju organizaciju, kao i uvid u usluge koje su </w:t>
            </w:r>
            <w:r w:rsidR="00562927">
              <w:rPr>
                <w:lang w:val="sr-Latn-RS"/>
              </w:rPr>
              <w:t>gosti</w:t>
            </w:r>
            <w:r>
              <w:rPr>
                <w:lang w:val="sr-Latn-RS"/>
              </w:rPr>
              <w:t xml:space="preserve"> hotela </w:t>
            </w:r>
            <w:r w:rsidR="00562927">
              <w:rPr>
                <w:lang w:val="sr-Latn-RS"/>
              </w:rPr>
              <w:t>zahtevali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6B1ED1" w:rsidP="00AB1DE2">
            <w:r>
              <w:t xml:space="preserve">Web </w:t>
            </w:r>
            <w:r w:rsidR="00562927">
              <w:t>aplikacija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ED1" w:rsidRDefault="00740BA4" w:rsidP="00AB1DE2">
            <w:r>
              <w:t>donosi klju</w:t>
            </w:r>
            <w:r w:rsidR="006E67EF">
              <w:t>č</w:t>
            </w:r>
            <w:r w:rsidR="003B047C">
              <w:t>ne prednosti</w:t>
            </w:r>
            <w:r w:rsidR="00160276">
              <w:t>:</w:t>
            </w:r>
          </w:p>
          <w:p w:rsidR="00AB1DE2" w:rsidRDefault="003B047C" w:rsidP="00AB1DE2">
            <w:r>
              <w:t>-</w:t>
            </w:r>
            <w:r w:rsidR="006B1ED1">
              <w:t>Mogućn</w:t>
            </w:r>
            <w:r w:rsidR="00457640">
              <w:t>ost odabira i pru</w:t>
            </w:r>
            <w:r w:rsidR="006E67EF">
              <w:t>ž</w:t>
            </w:r>
            <w:r w:rsidR="00457640">
              <w:t>anja usluga hotela</w:t>
            </w:r>
            <w:r w:rsidR="006B1ED1">
              <w:t xml:space="preserve"> online</w:t>
            </w:r>
            <w:r w:rsidR="000F6352">
              <w:t>(</w:t>
            </w:r>
            <w:r w:rsidR="00562927">
              <w:t xml:space="preserve"> “rum servis”</w:t>
            </w:r>
            <w:r w:rsidR="000F6352">
              <w:t>)</w:t>
            </w:r>
          </w:p>
          <w:p w:rsidR="006B1ED1" w:rsidRDefault="001D35DD" w:rsidP="006B1ED1">
            <w:r>
              <w:t>-Mogu</w:t>
            </w:r>
            <w:r w:rsidR="006E67EF">
              <w:t>ć</w:t>
            </w:r>
            <w:r>
              <w:t>nost zakazivanja SPA</w:t>
            </w:r>
            <w:r w:rsidR="000F6352">
              <w:t xml:space="preserve"> i</w:t>
            </w:r>
            <w:r>
              <w:t xml:space="preserve"> sportskih program</w:t>
            </w:r>
            <w:r w:rsidR="000F6352">
              <w:t>a</w:t>
            </w:r>
            <w:r w:rsidR="00562927">
              <w:t xml:space="preserve"> koje hotel nudi</w:t>
            </w:r>
          </w:p>
          <w:p w:rsidR="005F120D" w:rsidRDefault="005F120D" w:rsidP="006B1ED1">
            <w:r>
              <w:t>-Mogu</w:t>
            </w:r>
            <w:r w:rsidR="006E67EF">
              <w:t>ć</w:t>
            </w:r>
            <w:r>
              <w:t>nost otkazivanj</w:t>
            </w:r>
            <w:r w:rsidR="00562927">
              <w:t>a usluga koje je gost zatra</w:t>
            </w:r>
            <w:r w:rsidR="006E67EF">
              <w:t>ž</w:t>
            </w:r>
            <w:r w:rsidR="00562927">
              <w:t>io</w:t>
            </w:r>
          </w:p>
          <w:p w:rsidR="00562927" w:rsidRDefault="00562927" w:rsidP="006B1ED1">
            <w:r>
              <w:t>-Mogu</w:t>
            </w:r>
            <w:r w:rsidR="006E67EF">
              <w:t>ć</w:t>
            </w:r>
            <w:r>
              <w:t>nost obave</w:t>
            </w:r>
            <w:r w:rsidR="006E67EF">
              <w:t>š</w:t>
            </w:r>
            <w:r>
              <w:t>tavanja gosta o nastalim promenama u rasporedu rezervisanih usluga</w:t>
            </w:r>
          </w:p>
          <w:p w:rsidR="006B1ED1" w:rsidRPr="00AB1DE2" w:rsidRDefault="006B1ED1" w:rsidP="006B1ED1"/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276" w:rsidRDefault="00160276" w:rsidP="00AB1DE2">
            <w:r w:rsidRPr="00AB1DE2">
              <w:t>postojećih konkurentskih proizvoda</w:t>
            </w:r>
            <w:r w:rsidR="003B047C">
              <w:t xml:space="preserve"> čiji su nedostaci</w:t>
            </w:r>
            <w:r>
              <w:t>:</w:t>
            </w:r>
          </w:p>
          <w:p w:rsidR="00160276" w:rsidRDefault="000F6352" w:rsidP="00AB1DE2">
            <w:r>
              <w:t>-Pru</w:t>
            </w:r>
            <w:r w:rsidR="006E67EF">
              <w:t>ž</w:t>
            </w:r>
            <w:r>
              <w:t>a</w:t>
            </w:r>
            <w:r w:rsidR="005F120D">
              <w:t xml:space="preserve"> samo</w:t>
            </w:r>
            <w:r>
              <w:t xml:space="preserve"> uvid u usluge koje hotel nudi</w:t>
            </w:r>
          </w:p>
          <w:p w:rsidR="002D423F" w:rsidRDefault="002D423F" w:rsidP="00AB1DE2">
            <w:r>
              <w:t>-Ne postoji</w:t>
            </w:r>
            <w:r w:rsidR="00433955">
              <w:t xml:space="preserve"> mogu</w:t>
            </w:r>
            <w:r w:rsidR="006E67EF">
              <w:t>ć</w:t>
            </w:r>
            <w:r w:rsidR="00433955">
              <w:t>nost</w:t>
            </w:r>
            <w:r>
              <w:t xml:space="preserve"> o</w:t>
            </w:r>
            <w:r w:rsidR="000F6352">
              <w:t>nline odabir</w:t>
            </w:r>
            <w:r w:rsidR="00433955">
              <w:t>a</w:t>
            </w:r>
            <w:r w:rsidR="000F6352">
              <w:t xml:space="preserve"> i</w:t>
            </w:r>
            <w:r w:rsidR="00562927">
              <w:t xml:space="preserve"> zahtevanja</w:t>
            </w:r>
            <w:r w:rsidR="000F6352">
              <w:t xml:space="preserve"> usluga hotela</w:t>
            </w:r>
          </w:p>
          <w:p w:rsidR="002D423F" w:rsidRDefault="002D423F" w:rsidP="002D423F">
            <w:r>
              <w:t>-Ne postoji mogućnost</w:t>
            </w:r>
            <w:r w:rsidR="00562927">
              <w:t xml:space="preserve"> online</w:t>
            </w:r>
            <w:r>
              <w:t xml:space="preserve"> </w:t>
            </w:r>
            <w:r w:rsidR="001D35DD">
              <w:t>zakazivanja SPA</w:t>
            </w:r>
            <w:r w:rsidR="000F6352">
              <w:t xml:space="preserve"> i</w:t>
            </w:r>
            <w:r w:rsidR="001D35DD">
              <w:t xml:space="preserve"> sportskih programa</w:t>
            </w:r>
          </w:p>
          <w:p w:rsidR="005F120D" w:rsidRDefault="005F120D" w:rsidP="005F120D">
            <w:r>
              <w:t>-Ne postoji mogu</w:t>
            </w:r>
            <w:r w:rsidR="006E67EF">
              <w:t>ć</w:t>
            </w:r>
            <w:r>
              <w:t xml:space="preserve">nost </w:t>
            </w:r>
            <w:r w:rsidR="00562927">
              <w:t xml:space="preserve">online </w:t>
            </w:r>
            <w:r>
              <w:t>otkazivanja usluga k</w:t>
            </w:r>
            <w:r w:rsidR="00562927">
              <w:t>oje je korisnik(gost</w:t>
            </w:r>
            <w:r>
              <w:t>) zatra</w:t>
            </w:r>
            <w:r w:rsidR="006E67EF">
              <w:t>ž</w:t>
            </w:r>
            <w:r>
              <w:t>io</w:t>
            </w:r>
          </w:p>
          <w:p w:rsidR="005F120D" w:rsidRPr="00AB1DE2" w:rsidRDefault="005F120D" w:rsidP="002D423F"/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23F" w:rsidRDefault="00433955" w:rsidP="00AB1DE2">
            <w:r>
              <w:t>omogu</w:t>
            </w:r>
            <w:r w:rsidR="006E67EF">
              <w:t>ć</w:t>
            </w:r>
            <w:r>
              <w:t>iti:</w:t>
            </w:r>
          </w:p>
          <w:p w:rsidR="00C118C4" w:rsidRDefault="002D423F" w:rsidP="00AB1DE2">
            <w:r>
              <w:t>-</w:t>
            </w:r>
            <w:r w:rsidR="00C118C4">
              <w:t>O</w:t>
            </w:r>
            <w:r w:rsidR="00433955">
              <w:t xml:space="preserve">nline uvid i </w:t>
            </w:r>
            <w:r w:rsidR="001D35DD">
              <w:t>zahtevanje</w:t>
            </w:r>
            <w:r w:rsidR="00433955">
              <w:t xml:space="preserve"> usluga hotela</w:t>
            </w:r>
          </w:p>
          <w:p w:rsidR="00C118C4" w:rsidRDefault="00C118C4" w:rsidP="00AB1DE2">
            <w:r>
              <w:t>-</w:t>
            </w:r>
            <w:r w:rsidR="00335AD0">
              <w:t>Online zakazivanje</w:t>
            </w:r>
            <w:r w:rsidR="001D35DD">
              <w:t xml:space="preserve"> </w:t>
            </w:r>
            <w:r w:rsidR="00BC0596">
              <w:t>i</w:t>
            </w:r>
            <w:r w:rsidR="001D35DD">
              <w:t xml:space="preserve"> otkazivanje</w:t>
            </w:r>
            <w:r w:rsidR="00335AD0">
              <w:t xml:space="preserve"> </w:t>
            </w:r>
            <w:r w:rsidR="001D35DD">
              <w:t>SPA programa</w:t>
            </w:r>
            <w:r w:rsidR="00433955">
              <w:t xml:space="preserve"> i sportskih rekreacija</w:t>
            </w:r>
          </w:p>
          <w:p w:rsidR="005F120D" w:rsidRPr="00AB1DE2" w:rsidRDefault="00E216F4" w:rsidP="001D35DD">
            <w:r>
              <w:t>-Online uvid u listu usluga hotela koje je korisnik</w:t>
            </w:r>
            <w:r w:rsidR="001D35DD">
              <w:t>(gost</w:t>
            </w:r>
            <w:r>
              <w:t>) zahtevao</w:t>
            </w:r>
          </w:p>
        </w:tc>
      </w:tr>
    </w:tbl>
    <w:p w:rsidR="00D96EF7" w:rsidRDefault="00D96EF7" w:rsidP="00D96EF7">
      <w:pPr>
        <w:pStyle w:val="Heading1"/>
        <w:rPr>
          <w:lang w:val="sr-Latn-CS"/>
        </w:rPr>
      </w:pPr>
      <w:bookmarkStart w:id="4" w:name="_Toc507815238"/>
      <w:r>
        <w:rPr>
          <w:lang w:val="sr-Latn-CS"/>
        </w:rPr>
        <w:lastRenderedPageBreak/>
        <w:t>Opis projekta</w:t>
      </w:r>
      <w:bookmarkEnd w:id="4"/>
    </w:p>
    <w:p w:rsidR="006B1ED1" w:rsidRDefault="006B1ED1" w:rsidP="00D96EF7">
      <w:pPr>
        <w:pStyle w:val="BodyText"/>
        <w:rPr>
          <w:lang w:val="sr-Latn-CS"/>
        </w:rPr>
      </w:pPr>
      <w:r>
        <w:rPr>
          <w:lang w:val="sr-Latn-CS"/>
        </w:rPr>
        <w:t>Tema proje</w:t>
      </w:r>
      <w:r w:rsidR="00E14302">
        <w:rPr>
          <w:lang w:val="sr-Latn-CS"/>
        </w:rPr>
        <w:t>kta je izrada EHotelServices</w:t>
      </w:r>
      <w:r w:rsidR="001D35DD">
        <w:rPr>
          <w:lang w:val="sr-Latn-CS"/>
        </w:rPr>
        <w:t xml:space="preserve"> WEB aplikacije</w:t>
      </w:r>
      <w:r>
        <w:rPr>
          <w:lang w:val="sr-Latn-CS"/>
        </w:rPr>
        <w:t xml:space="preserve"> koja omogućava k</w:t>
      </w:r>
      <w:r w:rsidR="00224EC8">
        <w:rPr>
          <w:lang w:val="sr-Latn-CS"/>
        </w:rPr>
        <w:t>o</w:t>
      </w:r>
      <w:r w:rsidR="00E14302">
        <w:rPr>
          <w:lang w:val="sr-Latn-CS"/>
        </w:rPr>
        <w:t>risniku uvid u usluge koje hotel nudi, kao i da</w:t>
      </w:r>
      <w:r w:rsidR="001D35DD">
        <w:rPr>
          <w:lang w:val="sr-Latn-CS"/>
        </w:rPr>
        <w:t xml:space="preserve"> brzo i lako</w:t>
      </w:r>
      <w:r w:rsidR="00CC413C">
        <w:rPr>
          <w:lang w:val="sr-Latn-CS"/>
        </w:rPr>
        <w:t xml:space="preserve"> </w:t>
      </w:r>
      <w:r w:rsidR="001D35DD">
        <w:rPr>
          <w:lang w:val="sr-Latn-CS"/>
        </w:rPr>
        <w:t xml:space="preserve">zahteva </w:t>
      </w:r>
      <w:r w:rsidR="00E14302">
        <w:rPr>
          <w:lang w:val="sr-Latn-CS"/>
        </w:rPr>
        <w:t>te usluge</w:t>
      </w:r>
      <w:r w:rsidR="001D35DD">
        <w:rPr>
          <w:lang w:val="sr-Latn-CS"/>
        </w:rPr>
        <w:t>. D</w:t>
      </w:r>
      <w:r w:rsidR="007538D6">
        <w:rPr>
          <w:lang w:val="sr-Latn-CS"/>
        </w:rPr>
        <w:t>a jednostavno</w:t>
      </w:r>
      <w:r w:rsidR="00E14302">
        <w:rPr>
          <w:lang w:val="sr-Latn-CS"/>
        </w:rPr>
        <w:t xml:space="preserve"> zakaž</w:t>
      </w:r>
      <w:r w:rsidR="001D35DD">
        <w:rPr>
          <w:lang w:val="sr-Latn-CS"/>
        </w:rPr>
        <w:t>e SPA tretman</w:t>
      </w:r>
      <w:r w:rsidR="00E14302">
        <w:rPr>
          <w:lang w:val="sr-Latn-CS"/>
        </w:rPr>
        <w:t xml:space="preserve"> </w:t>
      </w:r>
      <w:r w:rsidR="001D35DD">
        <w:rPr>
          <w:lang w:val="sr-Latn-CS"/>
        </w:rPr>
        <w:t>ili neku od sportskih aktivnosti</w:t>
      </w:r>
      <w:r w:rsidR="00E14302">
        <w:rPr>
          <w:lang w:val="sr-Latn-CS"/>
        </w:rPr>
        <w:t>.</w:t>
      </w:r>
    </w:p>
    <w:p w:rsidR="00F251D9" w:rsidRDefault="00E14302" w:rsidP="00E14302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</w:p>
    <w:p w:rsidR="00E14302" w:rsidRDefault="00E14302" w:rsidP="003436A8">
      <w:pPr>
        <w:pStyle w:val="BodyText"/>
        <w:rPr>
          <w:lang w:val="sr-Latn-CS"/>
        </w:rPr>
      </w:pPr>
      <w:r>
        <w:rPr>
          <w:lang w:val="sr-Latn-CS"/>
        </w:rPr>
        <w:t>EHotelServices nudi usluge kao sto su naru</w:t>
      </w:r>
      <w:r w:rsidR="00CC413C">
        <w:rPr>
          <w:lang w:val="sr-Latn-CS"/>
        </w:rPr>
        <w:t>č</w:t>
      </w:r>
      <w:r>
        <w:rPr>
          <w:lang w:val="sr-Latn-CS"/>
        </w:rPr>
        <w:t>ivanje obroka(dorucak,ru</w:t>
      </w:r>
      <w:r w:rsidR="00CC413C">
        <w:rPr>
          <w:lang w:val="sr-Latn-CS"/>
        </w:rPr>
        <w:t>č</w:t>
      </w:r>
      <w:r>
        <w:rPr>
          <w:lang w:val="sr-Latn-CS"/>
        </w:rPr>
        <w:t>ak,ve</w:t>
      </w:r>
      <w:r w:rsidR="00CC413C">
        <w:rPr>
          <w:lang w:val="sr-Latn-CS"/>
        </w:rPr>
        <w:t>č</w:t>
      </w:r>
      <w:r>
        <w:rPr>
          <w:lang w:val="sr-Latn-CS"/>
        </w:rPr>
        <w:t>era,u</w:t>
      </w:r>
      <w:r w:rsidR="00CC413C">
        <w:rPr>
          <w:lang w:val="sr-Latn-CS"/>
        </w:rPr>
        <w:t>ž</w:t>
      </w:r>
      <w:r>
        <w:rPr>
          <w:lang w:val="sr-Latn-CS"/>
        </w:rPr>
        <w:t xml:space="preserve">ina) . </w:t>
      </w:r>
      <w:r w:rsidR="001D35DD">
        <w:rPr>
          <w:lang w:val="sr-Latn-CS"/>
        </w:rPr>
        <w:t>U</w:t>
      </w:r>
      <w:r>
        <w:rPr>
          <w:lang w:val="sr-Latn-CS"/>
        </w:rPr>
        <w:t>z pomo</w:t>
      </w:r>
      <w:r w:rsidR="00CC413C">
        <w:rPr>
          <w:lang w:val="sr-Latn-CS"/>
        </w:rPr>
        <w:t>ć</w:t>
      </w:r>
      <w:r>
        <w:rPr>
          <w:lang w:val="sr-Latn-CS"/>
        </w:rPr>
        <w:t xml:space="preserve"> ove </w:t>
      </w:r>
      <w:r w:rsidR="001D35DD">
        <w:rPr>
          <w:lang w:val="sr-Latn-CS"/>
        </w:rPr>
        <w:t xml:space="preserve">aplikacije </w:t>
      </w:r>
      <w:r>
        <w:rPr>
          <w:lang w:val="sr-Latn-CS"/>
        </w:rPr>
        <w:t xml:space="preserve"> mo</w:t>
      </w:r>
      <w:r w:rsidR="00CC413C">
        <w:rPr>
          <w:lang w:val="sr-Latn-CS"/>
        </w:rPr>
        <w:t>ž</w:t>
      </w:r>
      <w:r>
        <w:rPr>
          <w:lang w:val="sr-Latn-CS"/>
        </w:rPr>
        <w:t>e se naru</w:t>
      </w:r>
      <w:r w:rsidR="00CC413C">
        <w:rPr>
          <w:lang w:val="sr-Latn-CS"/>
        </w:rPr>
        <w:t>č</w:t>
      </w:r>
      <w:r>
        <w:rPr>
          <w:lang w:val="sr-Latn-CS"/>
        </w:rPr>
        <w:t>iti</w:t>
      </w:r>
      <w:r w:rsidR="00CC413C">
        <w:rPr>
          <w:lang w:val="sr-Latn-CS"/>
        </w:rPr>
        <w:t xml:space="preserve"> i</w:t>
      </w:r>
      <w:r>
        <w:rPr>
          <w:lang w:val="sr-Latn-CS"/>
        </w:rPr>
        <w:t xml:space="preserve"> </w:t>
      </w:r>
      <w:r w:rsidR="001D35DD">
        <w:rPr>
          <w:lang w:val="sr-Latn-CS"/>
        </w:rPr>
        <w:t>pospremanje sobe</w:t>
      </w:r>
      <w:r>
        <w:rPr>
          <w:lang w:val="sr-Latn-CS"/>
        </w:rPr>
        <w:t>(korisnik defini</w:t>
      </w:r>
      <w:r w:rsidR="00CC413C">
        <w:rPr>
          <w:lang w:val="sr-Latn-CS"/>
        </w:rPr>
        <w:t>š</w:t>
      </w:r>
      <w:r>
        <w:rPr>
          <w:lang w:val="sr-Latn-CS"/>
        </w:rPr>
        <w:t>e vremesnki i</w:t>
      </w:r>
      <w:r w:rsidR="001D35DD">
        <w:rPr>
          <w:lang w:val="sr-Latn-CS"/>
        </w:rPr>
        <w:t>nterval u kome ne</w:t>
      </w:r>
      <w:r w:rsidR="00CC413C">
        <w:rPr>
          <w:lang w:val="sr-Latn-CS"/>
        </w:rPr>
        <w:t>ć</w:t>
      </w:r>
      <w:r w:rsidR="001D35DD">
        <w:rPr>
          <w:lang w:val="sr-Latn-CS"/>
        </w:rPr>
        <w:t>e biti u sobi)</w:t>
      </w:r>
      <w:r w:rsidR="003436A8">
        <w:rPr>
          <w:lang w:val="sr-Latn-CS"/>
        </w:rPr>
        <w:t>. Postoja</w:t>
      </w:r>
      <w:r w:rsidR="00CC413C">
        <w:rPr>
          <w:lang w:val="sr-Latn-CS"/>
        </w:rPr>
        <w:t>ć</w:t>
      </w:r>
      <w:r w:rsidR="003436A8">
        <w:rPr>
          <w:lang w:val="sr-Latn-CS"/>
        </w:rPr>
        <w:t>e mogucnost da korisnik rezervi</w:t>
      </w:r>
      <w:r w:rsidR="00CC413C">
        <w:rPr>
          <w:lang w:val="sr-Latn-CS"/>
        </w:rPr>
        <w:t>š</w:t>
      </w:r>
      <w:r w:rsidR="003436A8">
        <w:rPr>
          <w:lang w:val="sr-Latn-CS"/>
        </w:rPr>
        <w:t>e</w:t>
      </w:r>
      <w:r w:rsidR="001D35DD">
        <w:rPr>
          <w:lang w:val="sr-Latn-CS"/>
        </w:rPr>
        <w:t xml:space="preserve"> neki SPA tretman</w:t>
      </w:r>
      <w:r w:rsidR="008463F8">
        <w:rPr>
          <w:lang w:val="sr-Latn-CS"/>
        </w:rPr>
        <w:t>, odnosno sportsku</w:t>
      </w:r>
      <w:r w:rsidR="003436A8">
        <w:rPr>
          <w:lang w:val="sr-Latn-CS"/>
        </w:rPr>
        <w:t xml:space="preserve"> ak</w:t>
      </w:r>
      <w:r w:rsidR="008463F8">
        <w:rPr>
          <w:lang w:val="sr-Latn-CS"/>
        </w:rPr>
        <w:t>tivnost</w:t>
      </w:r>
      <w:r w:rsidR="003436A8">
        <w:rPr>
          <w:lang w:val="sr-Latn-CS"/>
        </w:rPr>
        <w:t>(bazen, tenis</w:t>
      </w:r>
      <w:r w:rsidR="008463F8">
        <w:rPr>
          <w:lang w:val="sr-Latn-CS"/>
        </w:rPr>
        <w:t>ki teren...</w:t>
      </w:r>
      <w:r w:rsidR="003436A8">
        <w:rPr>
          <w:lang w:val="sr-Latn-CS"/>
        </w:rPr>
        <w:t xml:space="preserve">). </w:t>
      </w:r>
      <w:r w:rsidR="008463F8">
        <w:rPr>
          <w:lang w:val="sr-Latn-CS"/>
        </w:rPr>
        <w:t>U skladu sa novonastalom epidemiolo</w:t>
      </w:r>
      <w:r w:rsidR="00CC413C">
        <w:rPr>
          <w:lang w:val="sr-Latn-CS"/>
        </w:rPr>
        <w:t>š</w:t>
      </w:r>
      <w:r w:rsidR="008463F8">
        <w:rPr>
          <w:lang w:val="sr-Latn-CS"/>
        </w:rPr>
        <w:t>kom situacijom vodi</w:t>
      </w:r>
      <w:r w:rsidR="00CC413C">
        <w:rPr>
          <w:lang w:val="sr-Latn-CS"/>
        </w:rPr>
        <w:t>ć</w:t>
      </w:r>
      <w:r w:rsidR="008463F8">
        <w:rPr>
          <w:lang w:val="sr-Latn-CS"/>
        </w:rPr>
        <w:t>e se racuna o ta</w:t>
      </w:r>
      <w:r w:rsidR="00CC413C">
        <w:rPr>
          <w:lang w:val="sr-Latn-CS"/>
        </w:rPr>
        <w:t>č</w:t>
      </w:r>
      <w:r w:rsidR="008463F8">
        <w:rPr>
          <w:lang w:val="sr-Latn-CS"/>
        </w:rPr>
        <w:t>nom</w:t>
      </w:r>
      <w:r w:rsidR="003436A8">
        <w:rPr>
          <w:lang w:val="sr-Latn-CS"/>
        </w:rPr>
        <w:t xml:space="preserve"> broj</w:t>
      </w:r>
      <w:r w:rsidR="008463F8">
        <w:rPr>
          <w:lang w:val="sr-Latn-CS"/>
        </w:rPr>
        <w:t>u</w:t>
      </w:r>
      <w:r w:rsidR="003436A8">
        <w:rPr>
          <w:lang w:val="sr-Latn-CS"/>
        </w:rPr>
        <w:t xml:space="preserve"> lj</w:t>
      </w:r>
      <w:r w:rsidR="008463F8">
        <w:rPr>
          <w:lang w:val="sr-Latn-CS"/>
        </w:rPr>
        <w:t>udi koji mogu biti na odredjenoj lokaciji.U koliko zahtev korisnika (gosta) za odre</w:t>
      </w:r>
      <w:r w:rsidR="00B170B1">
        <w:rPr>
          <w:lang w:val="sr-Latn-CS"/>
        </w:rPr>
        <w:t>đ</w:t>
      </w:r>
      <w:r w:rsidR="008463F8">
        <w:rPr>
          <w:lang w:val="sr-Latn-CS"/>
        </w:rPr>
        <w:t>enim terminom ne</w:t>
      </w:r>
      <w:r w:rsidR="00B170B1">
        <w:rPr>
          <w:lang w:val="sr-Latn-CS"/>
        </w:rPr>
        <w:t xml:space="preserve"> mož</w:t>
      </w:r>
      <w:r w:rsidR="008463F8">
        <w:rPr>
          <w:lang w:val="sr-Latn-CS"/>
        </w:rPr>
        <w:t>e da bude ispunjen, biva obave</w:t>
      </w:r>
      <w:r w:rsidR="00B170B1">
        <w:rPr>
          <w:lang w:val="sr-Latn-CS"/>
        </w:rPr>
        <w:t>š</w:t>
      </w:r>
      <w:r w:rsidR="008463F8">
        <w:rPr>
          <w:lang w:val="sr-Latn-CS"/>
        </w:rPr>
        <w:t>ten o najpogodnijim slobodnim terminima</w:t>
      </w:r>
      <w:r w:rsidR="003436A8">
        <w:rPr>
          <w:lang w:val="sr-Latn-CS"/>
        </w:rPr>
        <w:t>.</w:t>
      </w:r>
      <w:r w:rsidR="008463F8">
        <w:rPr>
          <w:lang w:val="sr-Latn-CS"/>
        </w:rPr>
        <w:t xml:space="preserve"> Korisnik (gost) mo</w:t>
      </w:r>
      <w:r w:rsidR="00B170B1">
        <w:rPr>
          <w:lang w:val="sr-Latn-CS"/>
        </w:rPr>
        <w:t>ž</w:t>
      </w:r>
      <w:r w:rsidR="008463F8">
        <w:rPr>
          <w:lang w:val="sr-Latn-CS"/>
        </w:rPr>
        <w:t>e zahtevati i partnera/li</w:t>
      </w:r>
      <w:r w:rsidR="00B170B1">
        <w:rPr>
          <w:lang w:val="sr-Latn-CS"/>
        </w:rPr>
        <w:t>č</w:t>
      </w:r>
      <w:r w:rsidR="008463F8">
        <w:rPr>
          <w:lang w:val="sr-Latn-CS"/>
        </w:rPr>
        <w:t>nog trenera za sportsku aktivnost</w:t>
      </w:r>
      <w:r w:rsidR="003436A8">
        <w:rPr>
          <w:lang w:val="sr-Latn-CS"/>
        </w:rPr>
        <w:t>. Sve usluge koje je kor</w:t>
      </w:r>
      <w:r w:rsidR="00EA3BE0">
        <w:rPr>
          <w:lang w:val="sr-Latn-CS"/>
        </w:rPr>
        <w:t>isnik zatra</w:t>
      </w:r>
      <w:r w:rsidR="00B170B1">
        <w:rPr>
          <w:lang w:val="sr-Latn-CS"/>
        </w:rPr>
        <w:t>ž</w:t>
      </w:r>
      <w:r w:rsidR="00EA3BE0">
        <w:rPr>
          <w:lang w:val="sr-Latn-CS"/>
        </w:rPr>
        <w:t xml:space="preserve">io </w:t>
      </w:r>
      <w:r w:rsidR="00B170B1">
        <w:rPr>
          <w:lang w:val="sr-Latn-CS"/>
        </w:rPr>
        <w:t>č</w:t>
      </w:r>
      <w:r w:rsidR="00EA3BE0">
        <w:rPr>
          <w:lang w:val="sr-Latn-CS"/>
        </w:rPr>
        <w:t>uva</w:t>
      </w:r>
      <w:r w:rsidR="00B170B1">
        <w:rPr>
          <w:lang w:val="sr-Latn-CS"/>
        </w:rPr>
        <w:t>ć</w:t>
      </w:r>
      <w:r w:rsidR="00EA3BE0">
        <w:rPr>
          <w:lang w:val="sr-Latn-CS"/>
        </w:rPr>
        <w:t>e se u nekom spisku</w:t>
      </w:r>
      <w:r w:rsidR="003436A8">
        <w:rPr>
          <w:lang w:val="sr-Latn-CS"/>
        </w:rPr>
        <w:t xml:space="preserve"> usluga(postoja</w:t>
      </w:r>
      <w:r w:rsidR="00B170B1">
        <w:rPr>
          <w:lang w:val="sr-Latn-CS"/>
        </w:rPr>
        <w:t>ć</w:t>
      </w:r>
      <w:r w:rsidR="003436A8">
        <w:rPr>
          <w:lang w:val="sr-Latn-CS"/>
        </w:rPr>
        <w:t xml:space="preserve">e neka baza podataka koja ce da </w:t>
      </w:r>
      <w:r w:rsidR="00B170B1">
        <w:rPr>
          <w:lang w:val="sr-Latn-CS"/>
        </w:rPr>
        <w:t>č</w:t>
      </w:r>
      <w:r w:rsidR="003436A8">
        <w:rPr>
          <w:lang w:val="sr-Latn-CS"/>
        </w:rPr>
        <w:t xml:space="preserve">uva usluge za svakog </w:t>
      </w:r>
      <w:r w:rsidR="008463F8">
        <w:rPr>
          <w:lang w:val="sr-Latn-CS"/>
        </w:rPr>
        <w:t>gosta</w:t>
      </w:r>
      <w:r w:rsidR="00EA3BE0">
        <w:rPr>
          <w:lang w:val="sr-Latn-CS"/>
        </w:rPr>
        <w:t xml:space="preserve">(korisnika) </w:t>
      </w:r>
      <w:r w:rsidR="008463F8">
        <w:rPr>
          <w:lang w:val="sr-Latn-CS"/>
        </w:rPr>
        <w:t>koji je prijavljen</w:t>
      </w:r>
      <w:r w:rsidR="00EA3BE0">
        <w:rPr>
          <w:lang w:val="sr-Latn-CS"/>
        </w:rPr>
        <w:t>).</w:t>
      </w:r>
      <w:r w:rsidR="008463F8">
        <w:rPr>
          <w:lang w:val="sr-Latn-CS"/>
        </w:rPr>
        <w:t xml:space="preserve"> </w:t>
      </w:r>
      <w:r w:rsidR="00EA3BE0">
        <w:rPr>
          <w:lang w:val="sr-Latn-CS"/>
        </w:rPr>
        <w:t>Naravno mogu</w:t>
      </w:r>
      <w:r w:rsidR="00B170B1">
        <w:rPr>
          <w:lang w:val="sr-Latn-CS"/>
        </w:rPr>
        <w:t>ć</w:t>
      </w:r>
      <w:r w:rsidR="00EA3BE0">
        <w:rPr>
          <w:lang w:val="sr-Latn-CS"/>
        </w:rPr>
        <w:t>e je obris</w:t>
      </w:r>
      <w:r w:rsidR="00B170B1">
        <w:rPr>
          <w:lang w:val="sr-Latn-CS"/>
        </w:rPr>
        <w:t>ati uslugu sa spiska ukoliko se gost predomisli</w:t>
      </w:r>
      <w:r w:rsidR="00EA3BE0">
        <w:rPr>
          <w:lang w:val="sr-Latn-CS"/>
        </w:rPr>
        <w:t>.</w:t>
      </w:r>
    </w:p>
    <w:p w:rsidR="00F251D9" w:rsidRDefault="00375A5F" w:rsidP="00F251D9">
      <w:pPr>
        <w:pStyle w:val="BodyText"/>
        <w:rPr>
          <w:lang w:val="sr-Latn-CS"/>
        </w:rPr>
      </w:pPr>
      <w:r>
        <w:rPr>
          <w:lang w:val="sr-Latn-CS"/>
        </w:rPr>
        <w:t xml:space="preserve">Aplikacija </w:t>
      </w:r>
      <w:r w:rsidR="00EA3BE0">
        <w:rPr>
          <w:lang w:val="sr-Latn-CS"/>
        </w:rPr>
        <w:t xml:space="preserve">EHotelServices </w:t>
      </w:r>
      <w:r w:rsidR="00B170B1">
        <w:rPr>
          <w:lang w:val="sr-Latn-CS"/>
        </w:rPr>
        <w:t>ć</w:t>
      </w:r>
      <w:r>
        <w:rPr>
          <w:lang w:val="sr-Latn-CS"/>
        </w:rPr>
        <w:t>e doprineti boljoj organizaciji</w:t>
      </w:r>
      <w:r w:rsidR="00EA3BE0">
        <w:rPr>
          <w:lang w:val="sr-Latn-CS"/>
        </w:rPr>
        <w:t xml:space="preserve"> osoblja hotela</w:t>
      </w:r>
      <w:r>
        <w:rPr>
          <w:lang w:val="sr-Latn-CS"/>
        </w:rPr>
        <w:t xml:space="preserve"> i samim tim kvalitetnijoj usluzi gosta (korisnika).</w:t>
      </w:r>
    </w:p>
    <w:p w:rsidR="00B170B1" w:rsidRDefault="00B170B1" w:rsidP="00F251D9">
      <w:pPr>
        <w:pStyle w:val="BodyText"/>
        <w:rPr>
          <w:lang w:val="sr-Latn-CS"/>
        </w:rPr>
      </w:pPr>
    </w:p>
    <w:p w:rsidR="00FF5AEE" w:rsidRDefault="00B170B1" w:rsidP="00F251D9">
      <w:pPr>
        <w:pStyle w:val="BodyText"/>
        <w:rPr>
          <w:lang w:val="sr-Latn-CS"/>
        </w:rPr>
      </w:pPr>
      <w:r>
        <w:rPr>
          <w:lang w:val="sr-Latn-CS"/>
        </w:rPr>
        <w:t>Tipovi korisnika</w:t>
      </w:r>
      <w:r w:rsidR="008E5049">
        <w:rPr>
          <w:lang w:val="sr-Latn-CS"/>
        </w:rPr>
        <w:t>:</w:t>
      </w:r>
    </w:p>
    <w:p w:rsidR="007E7FB1" w:rsidRDefault="007E7FB1" w:rsidP="00E11840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Administrator – Vodi ra</w:t>
      </w:r>
      <w:r w:rsidR="001B6949">
        <w:rPr>
          <w:lang w:val="sr-Latn-CS"/>
        </w:rPr>
        <w:t>č</w:t>
      </w:r>
      <w:r>
        <w:rPr>
          <w:lang w:val="sr-Latn-CS"/>
        </w:rPr>
        <w:t>una o uslugama koje hotel nudi</w:t>
      </w:r>
    </w:p>
    <w:p w:rsidR="00E11840" w:rsidRDefault="007E7FB1" w:rsidP="00E11840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Gost</w:t>
      </w:r>
      <w:r w:rsidR="00E11840">
        <w:rPr>
          <w:lang w:val="sr-Latn-CS"/>
        </w:rPr>
        <w:t xml:space="preserve"> - ima mogućnost</w:t>
      </w:r>
      <w:r w:rsidR="00740BA4">
        <w:rPr>
          <w:lang w:val="sr-Latn-CS"/>
        </w:rPr>
        <w:t xml:space="preserve"> pregleda usluga koje hotel nudi i njihovo naru</w:t>
      </w:r>
      <w:r w:rsidR="001B6949">
        <w:rPr>
          <w:lang w:val="sr-Latn-CS"/>
        </w:rPr>
        <w:t>č</w:t>
      </w:r>
      <w:r w:rsidR="00740BA4">
        <w:rPr>
          <w:lang w:val="sr-Latn-CS"/>
        </w:rPr>
        <w:t>ivanje</w:t>
      </w:r>
    </w:p>
    <w:p w:rsidR="00740BA4" w:rsidRDefault="00740BA4" w:rsidP="00E11840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Osoblje –</w:t>
      </w:r>
      <w:r w:rsidR="007E7FB1">
        <w:rPr>
          <w:lang w:val="sr-Latn-CS"/>
        </w:rPr>
        <w:t xml:space="preserve"> odgovara na zahteve korisnika</w:t>
      </w:r>
    </w:p>
    <w:p w:rsidR="009031A5" w:rsidRDefault="009031A5" w:rsidP="009031A5">
      <w:pPr>
        <w:pStyle w:val="BodyText"/>
        <w:rPr>
          <w:lang w:val="sr-Latn-CS"/>
        </w:rPr>
      </w:pPr>
      <w:r>
        <w:rPr>
          <w:lang w:val="sr-Latn-CS"/>
        </w:rPr>
        <w:t>Karakteristike proizvoda:</w:t>
      </w:r>
    </w:p>
    <w:p w:rsidR="009031A5" w:rsidRPr="00740BA4" w:rsidRDefault="009031A5" w:rsidP="00740BA4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Sigurnost - </w:t>
      </w:r>
      <w:r>
        <w:rPr>
          <w:color w:val="000000"/>
        </w:rPr>
        <w:t>Autentifikacija i autorizacija korisnika</w:t>
      </w:r>
    </w:p>
    <w:p w:rsidR="009031A5" w:rsidRDefault="009031A5" w:rsidP="009031A5">
      <w:pPr>
        <w:pStyle w:val="NormalWeb"/>
        <w:numPr>
          <w:ilvl w:val="0"/>
          <w:numId w:val="25"/>
        </w:numPr>
        <w:spacing w:before="0" w:beforeAutospacing="0" w:after="120" w:afterAutospacing="0"/>
      </w:pPr>
      <w:r>
        <w:rPr>
          <w:color w:val="000000"/>
          <w:sz w:val="20"/>
          <w:szCs w:val="20"/>
        </w:rPr>
        <w:t xml:space="preserve">Upotrebljivost - </w:t>
      </w:r>
      <w:r w:rsidR="00740BA4">
        <w:rPr>
          <w:color w:val="000000"/>
          <w:sz w:val="20"/>
          <w:szCs w:val="20"/>
        </w:rPr>
        <w:t>Jednostavan i pregledan korisni</w:t>
      </w:r>
      <w:r w:rsidR="00DE053F">
        <w:rPr>
          <w:color w:val="000000"/>
          <w:sz w:val="20"/>
          <w:szCs w:val="20"/>
        </w:rPr>
        <w:t>č</w:t>
      </w:r>
      <w:r>
        <w:rPr>
          <w:color w:val="000000"/>
          <w:sz w:val="20"/>
          <w:szCs w:val="20"/>
        </w:rPr>
        <w:t>ki interfejs</w:t>
      </w:r>
    </w:p>
    <w:p w:rsidR="00B84FE8" w:rsidRPr="00B84FE8" w:rsidRDefault="009031A5" w:rsidP="00B84F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Responsive dizajn </w:t>
      </w:r>
      <w:r w:rsidR="00B84FE8">
        <w:rPr>
          <w:lang w:val="sr-Latn-CS"/>
        </w:rPr>
        <w:t>–</w:t>
      </w:r>
      <w:r>
        <w:rPr>
          <w:lang w:val="sr-Latn-CS"/>
        </w:rPr>
        <w:t xml:space="preserve"> </w:t>
      </w:r>
      <w:r w:rsidR="00E11840">
        <w:rPr>
          <w:lang w:val="sr-Latn-CS"/>
        </w:rPr>
        <w:t>W</w:t>
      </w:r>
      <w:r w:rsidR="00740BA4">
        <w:rPr>
          <w:lang w:val="sr-Latn-CS"/>
        </w:rPr>
        <w:t>eb  strana</w:t>
      </w:r>
      <w:r w:rsidR="00B84FE8">
        <w:rPr>
          <w:lang w:val="sr-Latn-CS"/>
        </w:rPr>
        <w:t xml:space="preserve"> je namenjena za korišćenje </w:t>
      </w:r>
      <w:r w:rsidR="00234618">
        <w:rPr>
          <w:lang w:val="sr-Latn-CS"/>
        </w:rPr>
        <w:t>na svim</w:t>
      </w:r>
      <w:r w:rsidR="00B84FE8">
        <w:rPr>
          <w:lang w:val="sr-Latn-CS"/>
        </w:rPr>
        <w:t xml:space="preserve"> </w:t>
      </w:r>
      <w:r w:rsidR="00234618">
        <w:rPr>
          <w:lang w:val="sr-Latn-CS"/>
        </w:rPr>
        <w:t>rezolucijama ekrana</w:t>
      </w:r>
      <w:r w:rsidR="00B84FE8">
        <w:rPr>
          <w:lang w:val="sr-Latn-CS"/>
        </w:rPr>
        <w:t xml:space="preserve">. </w:t>
      </w:r>
    </w:p>
    <w:p w:rsidR="00D96EF7" w:rsidRDefault="0062117B" w:rsidP="00D96EF7">
      <w:pPr>
        <w:pStyle w:val="Heading1"/>
        <w:rPr>
          <w:lang w:val="sr-Latn-CS"/>
        </w:rPr>
      </w:pPr>
      <w:bookmarkStart w:id="5" w:name="_Toc507815239"/>
      <w:r>
        <w:rPr>
          <w:lang w:val="sr-Latn-CS"/>
        </w:rPr>
        <w:t>Znanja i ve</w:t>
      </w:r>
      <w:r w:rsidR="002C06F2">
        <w:rPr>
          <w:lang w:val="sr-Latn-CS"/>
        </w:rPr>
        <w:t>š</w:t>
      </w:r>
      <w:r w:rsidR="005A054F">
        <w:rPr>
          <w:lang w:val="sr-Latn-CS"/>
        </w:rPr>
        <w:t>tine potrebne za izradu projekta</w:t>
      </w:r>
      <w:bookmarkEnd w:id="5"/>
    </w:p>
    <w:p w:rsidR="00DD3510" w:rsidRDefault="001E39AE" w:rsidP="00DD3510">
      <w:pPr>
        <w:ind w:left="720"/>
        <w:rPr>
          <w:lang w:val="sr-Latn-CS"/>
        </w:rPr>
      </w:pPr>
      <w:r>
        <w:rPr>
          <w:lang w:val="sr-Latn-CS"/>
        </w:rPr>
        <w:t>Potrebne znanja i veštine članova tima:</w:t>
      </w:r>
    </w:p>
    <w:p w:rsidR="001E39AE" w:rsidRDefault="001E39AE" w:rsidP="001E39AE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Poznavanje objektno orijentisane paradigme</w:t>
      </w:r>
    </w:p>
    <w:p w:rsidR="001E39AE" w:rsidRPr="001729A4" w:rsidRDefault="001729A4" w:rsidP="001729A4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Poznavanje WebAPI-ja</w:t>
      </w:r>
    </w:p>
    <w:p w:rsidR="001E39AE" w:rsidRPr="001729A4" w:rsidRDefault="001E39AE" w:rsidP="001729A4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Pozn</w:t>
      </w:r>
      <w:r w:rsidR="001729A4">
        <w:rPr>
          <w:lang w:val="sr-Latn-CS"/>
        </w:rPr>
        <w:t>avanje HTML-a,CSS-a</w:t>
      </w:r>
      <w:r>
        <w:rPr>
          <w:lang w:val="sr-Latn-CS"/>
        </w:rPr>
        <w:t xml:space="preserve"> i  Javascript-a</w:t>
      </w:r>
    </w:p>
    <w:p w:rsidR="001E39AE" w:rsidRDefault="001E39AE" w:rsidP="001729A4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Iskustvo </w:t>
      </w:r>
      <w:r w:rsidR="00BC69C1">
        <w:rPr>
          <w:lang w:val="sr-Latn-CS"/>
        </w:rPr>
        <w:t>u radu sa</w:t>
      </w:r>
      <w:r>
        <w:rPr>
          <w:lang w:val="sr-Latn-CS"/>
        </w:rPr>
        <w:t xml:space="preserve"> bazama podataka</w:t>
      </w:r>
    </w:p>
    <w:p w:rsidR="002C06F2" w:rsidRPr="001E39AE" w:rsidRDefault="002C06F2" w:rsidP="002C06F2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Odgovornost</w:t>
      </w:r>
      <w:r w:rsidR="00857B27">
        <w:rPr>
          <w:lang w:val="sr-Latn-CS"/>
        </w:rPr>
        <w:t xml:space="preserve"> i želja za usvajanjem novih znanja</w:t>
      </w:r>
    </w:p>
    <w:p w:rsidR="001E39AE" w:rsidRDefault="001E39AE" w:rsidP="001E39AE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Sposobnost prila</w:t>
      </w:r>
      <w:r w:rsidR="001729A4">
        <w:rPr>
          <w:lang w:val="sr-Latn-CS"/>
        </w:rPr>
        <w:t>go</w:t>
      </w:r>
      <w:r w:rsidR="002C06F2">
        <w:rPr>
          <w:lang w:val="sr-Latn-CS"/>
        </w:rPr>
        <w:t>đ</w:t>
      </w:r>
      <w:r w:rsidR="001729A4">
        <w:rPr>
          <w:lang w:val="sr-Latn-CS"/>
        </w:rPr>
        <w:t>avanja timu i uva</w:t>
      </w:r>
      <w:r w:rsidR="002C06F2">
        <w:rPr>
          <w:lang w:val="sr-Latn-CS"/>
        </w:rPr>
        <w:t>ž</w:t>
      </w:r>
      <w:r w:rsidR="001729A4">
        <w:rPr>
          <w:lang w:val="sr-Latn-CS"/>
        </w:rPr>
        <w:t>avanja tu</w:t>
      </w:r>
      <w:r w:rsidR="002C06F2">
        <w:rPr>
          <w:lang w:val="sr-Latn-CS"/>
        </w:rPr>
        <w:t>đ</w:t>
      </w:r>
      <w:r>
        <w:rPr>
          <w:lang w:val="sr-Latn-CS"/>
        </w:rPr>
        <w:t>ih mišljenja</w:t>
      </w:r>
      <w:r w:rsidR="001729A4">
        <w:rPr>
          <w:lang w:val="sr-Latn-CS"/>
        </w:rPr>
        <w:t xml:space="preserve"> i obaveza</w:t>
      </w:r>
    </w:p>
    <w:p w:rsidR="00DD3510" w:rsidRDefault="00DD3510" w:rsidP="005A054F">
      <w:pPr>
        <w:pStyle w:val="BodyText"/>
        <w:rPr>
          <w:lang w:val="sr-Latn-CS"/>
        </w:rPr>
      </w:pPr>
    </w:p>
    <w:p w:rsidR="005A054F" w:rsidRDefault="00DD3510" w:rsidP="00DD3510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Z</w:t>
      </w:r>
      <w:r w:rsidR="005A054F">
        <w:rPr>
          <w:lang w:val="sr-Latn-CS"/>
        </w:rPr>
        <w:t xml:space="preserve">nanja i veštine članova tima </w:t>
      </w:r>
      <w:r>
        <w:rPr>
          <w:lang w:val="sr-Latn-CS"/>
        </w:rPr>
        <w:t>:</w:t>
      </w:r>
    </w:p>
    <w:p w:rsidR="00DD3510" w:rsidRDefault="001729A4" w:rsidP="00DD351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Nikola Petrovi</w:t>
      </w:r>
      <w:r w:rsidR="00D366F1">
        <w:rPr>
          <w:lang w:val="sr-Latn-CS"/>
        </w:rPr>
        <w:t>ć</w:t>
      </w:r>
      <w:r w:rsidR="00D44545">
        <w:rPr>
          <w:lang w:val="sr-Latn-CS"/>
        </w:rPr>
        <w:t>,</w:t>
      </w:r>
      <w:r w:rsidR="0062117B">
        <w:rPr>
          <w:lang w:val="sr-Latn-CS"/>
        </w:rPr>
        <w:t xml:space="preserve"> </w:t>
      </w:r>
      <w:r w:rsidR="00DD3510">
        <w:rPr>
          <w:lang w:val="sr-Latn-CS"/>
        </w:rPr>
        <w:t xml:space="preserve"> (vođa tima)</w:t>
      </w:r>
    </w:p>
    <w:p w:rsidR="00D366F1" w:rsidRDefault="00D366F1" w:rsidP="00D366F1">
      <w:pPr>
        <w:pStyle w:val="BodyText"/>
        <w:ind w:left="1080"/>
        <w:rPr>
          <w:lang w:val="sr-Latn-CS"/>
        </w:rPr>
      </w:pPr>
      <w:r>
        <w:rPr>
          <w:lang w:val="sr-Latn-CS"/>
        </w:rPr>
        <w:t>-</w:t>
      </w:r>
      <w:r w:rsidR="00643F86">
        <w:rPr>
          <w:lang w:val="sr-Latn-CS"/>
        </w:rPr>
        <w:t>Rad u C, C++ i C# programskim jezicima</w:t>
      </w:r>
    </w:p>
    <w:p w:rsidR="00643F86" w:rsidRDefault="00643F86" w:rsidP="00D366F1">
      <w:pPr>
        <w:pStyle w:val="BodyText"/>
        <w:ind w:left="1080"/>
        <w:rPr>
          <w:lang w:val="sr-Latn-CS"/>
        </w:rPr>
      </w:pPr>
      <w:r>
        <w:rPr>
          <w:lang w:val="sr-Latn-CS"/>
        </w:rPr>
        <w:t>-Poseduje malo iskustvo u kreiranju WEB aplikacija</w:t>
      </w:r>
    </w:p>
    <w:p w:rsidR="00643F86" w:rsidRDefault="00643F86" w:rsidP="00D366F1">
      <w:pPr>
        <w:pStyle w:val="BodyText"/>
        <w:ind w:left="1080"/>
        <w:rPr>
          <w:lang w:val="sr-Latn-CS"/>
        </w:rPr>
      </w:pPr>
      <w:r>
        <w:rPr>
          <w:lang w:val="sr-Latn-CS"/>
        </w:rPr>
        <w:t>-Poznavanje rada sa SQL bazama podataka</w:t>
      </w:r>
    </w:p>
    <w:p w:rsidR="00643F86" w:rsidRDefault="00643F86" w:rsidP="00D366F1">
      <w:pPr>
        <w:pStyle w:val="BodyText"/>
        <w:ind w:left="1080"/>
        <w:rPr>
          <w:lang w:val="sr-Latn-CS"/>
        </w:rPr>
      </w:pPr>
      <w:r>
        <w:rPr>
          <w:lang w:val="sr-Latn-CS"/>
        </w:rPr>
        <w:t>-Dobar organizator i motivator</w:t>
      </w:r>
    </w:p>
    <w:p w:rsidR="00643F86" w:rsidRDefault="00643F86" w:rsidP="00D366F1">
      <w:pPr>
        <w:pStyle w:val="BodyText"/>
        <w:ind w:left="1080"/>
        <w:rPr>
          <w:lang w:val="sr-Latn-CS"/>
        </w:rPr>
      </w:pPr>
    </w:p>
    <w:p w:rsidR="00643F86" w:rsidRDefault="00643F86" w:rsidP="00D366F1">
      <w:pPr>
        <w:pStyle w:val="BodyText"/>
        <w:ind w:left="1080"/>
        <w:rPr>
          <w:lang w:val="sr-Latn-CS"/>
        </w:rPr>
      </w:pPr>
    </w:p>
    <w:p w:rsidR="00D44545" w:rsidRDefault="0062117B" w:rsidP="00D44545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Lazar Veljkovi</w:t>
      </w:r>
      <w:r w:rsidR="00D366F1">
        <w:rPr>
          <w:lang w:val="sr-Latn-CS"/>
        </w:rPr>
        <w:t>ć</w:t>
      </w:r>
      <w:r>
        <w:rPr>
          <w:lang w:val="sr-Latn-CS"/>
        </w:rPr>
        <w:t>, 16503</w:t>
      </w:r>
    </w:p>
    <w:p w:rsidR="00703156" w:rsidRDefault="00703156" w:rsidP="00703156">
      <w:pPr>
        <w:pStyle w:val="BodyText"/>
        <w:ind w:left="1080"/>
        <w:rPr>
          <w:lang w:val="sr-Latn-CS"/>
        </w:rPr>
      </w:pPr>
      <w:r>
        <w:rPr>
          <w:lang w:val="sr-Latn-CS"/>
        </w:rPr>
        <w:t>-Poznavanje objektno orijentisane paradigme</w:t>
      </w:r>
    </w:p>
    <w:p w:rsidR="00703156" w:rsidRDefault="00703156" w:rsidP="00703156">
      <w:pPr>
        <w:pStyle w:val="BodyText"/>
        <w:ind w:firstLine="360"/>
        <w:rPr>
          <w:lang w:val="sr-Latn-CS"/>
        </w:rPr>
      </w:pPr>
      <w:r>
        <w:rPr>
          <w:lang w:val="sr-Latn-CS"/>
        </w:rPr>
        <w:t>-</w:t>
      </w:r>
      <w:r w:rsidRPr="00703156">
        <w:rPr>
          <w:lang w:val="sr-Latn-CS"/>
        </w:rPr>
        <w:t xml:space="preserve"> </w:t>
      </w:r>
      <w:r>
        <w:rPr>
          <w:lang w:val="sr-Latn-CS"/>
        </w:rPr>
        <w:t>Poznavanje WebAPI koncepta</w:t>
      </w:r>
    </w:p>
    <w:p w:rsidR="00703156" w:rsidRDefault="00703156" w:rsidP="00703156">
      <w:pPr>
        <w:pStyle w:val="BodyText"/>
        <w:ind w:firstLine="360"/>
        <w:rPr>
          <w:lang w:val="sr-Latn-CS"/>
        </w:rPr>
      </w:pPr>
      <w:r>
        <w:rPr>
          <w:lang w:val="sr-Latn-CS"/>
        </w:rPr>
        <w:t>-</w:t>
      </w:r>
      <w:r w:rsidR="00D8081F">
        <w:rPr>
          <w:lang w:val="sr-Latn-CS"/>
        </w:rPr>
        <w:t xml:space="preserve"> </w:t>
      </w:r>
      <w:r>
        <w:rPr>
          <w:lang w:val="sr-Latn-CS"/>
        </w:rPr>
        <w:t>Poznavanje algoritama</w:t>
      </w:r>
    </w:p>
    <w:p w:rsidR="00703156" w:rsidRDefault="00703156" w:rsidP="00703156">
      <w:pPr>
        <w:pStyle w:val="BodyText"/>
        <w:ind w:firstLine="360"/>
        <w:rPr>
          <w:lang w:val="sr-Latn-CS"/>
        </w:rPr>
      </w:pPr>
      <w:r>
        <w:rPr>
          <w:lang w:val="sr-Latn-CS"/>
        </w:rPr>
        <w:t>-</w:t>
      </w:r>
      <w:r w:rsidR="00D8081F">
        <w:rPr>
          <w:lang w:val="sr-Latn-CS"/>
        </w:rPr>
        <w:t xml:space="preserve"> </w:t>
      </w:r>
      <w:r>
        <w:rPr>
          <w:lang w:val="sr-Latn-CS"/>
        </w:rPr>
        <w:t>Odli</w:t>
      </w:r>
      <w:r w:rsidR="00857B27">
        <w:rPr>
          <w:lang w:val="sr-Latn-CS"/>
        </w:rPr>
        <w:t>č</w:t>
      </w:r>
      <w:r>
        <w:rPr>
          <w:lang w:val="sr-Latn-CS"/>
        </w:rPr>
        <w:t>an programer</w:t>
      </w:r>
    </w:p>
    <w:p w:rsidR="00703156" w:rsidRDefault="00703156" w:rsidP="00703156">
      <w:pPr>
        <w:pStyle w:val="BodyText"/>
        <w:ind w:left="1080"/>
        <w:rPr>
          <w:lang w:val="sr-Latn-CS"/>
        </w:rPr>
      </w:pPr>
    </w:p>
    <w:p w:rsidR="0002510F" w:rsidRPr="0002510F" w:rsidRDefault="0002510F" w:rsidP="00B5021A">
      <w:pPr>
        <w:rPr>
          <w:lang w:val="sr-Latn-CS"/>
        </w:rPr>
      </w:pPr>
    </w:p>
    <w:p w:rsidR="00D44545" w:rsidRDefault="0062117B" w:rsidP="00D44545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Milan Stevanovi</w:t>
      </w:r>
      <w:r w:rsidR="00D366F1">
        <w:rPr>
          <w:lang w:val="sr-Latn-CS"/>
        </w:rPr>
        <w:t>ć</w:t>
      </w:r>
      <w:r>
        <w:rPr>
          <w:lang w:val="sr-Latn-CS"/>
        </w:rPr>
        <w:t xml:space="preserve">, </w:t>
      </w:r>
      <w:r w:rsidR="00BC0596">
        <w:rPr>
          <w:lang w:val="sr-Latn-CS"/>
        </w:rPr>
        <w:t>16906</w:t>
      </w:r>
    </w:p>
    <w:p w:rsidR="00BC0596" w:rsidRDefault="00BC0596" w:rsidP="00BC0596">
      <w:pPr>
        <w:pStyle w:val="BodyText"/>
        <w:ind w:left="1080"/>
        <w:rPr>
          <w:lang w:val="sr-Latn-CS"/>
        </w:rPr>
      </w:pPr>
      <w:r>
        <w:rPr>
          <w:lang w:val="sr-Latn-CS"/>
        </w:rPr>
        <w:t>-</w:t>
      </w:r>
      <w:r w:rsidR="00D8081F">
        <w:rPr>
          <w:lang w:val="sr-Latn-CS"/>
        </w:rPr>
        <w:t xml:space="preserve"> </w:t>
      </w:r>
      <w:r>
        <w:rPr>
          <w:lang w:val="sr-Latn-CS"/>
        </w:rPr>
        <w:t>Poznavanje objektno orijentisane paradigme</w:t>
      </w:r>
    </w:p>
    <w:p w:rsidR="00BC0596" w:rsidRDefault="00BC0596" w:rsidP="00BC0596">
      <w:pPr>
        <w:pStyle w:val="BodyText"/>
        <w:ind w:left="1080"/>
        <w:rPr>
          <w:lang w:val="sr-Latn-CS"/>
        </w:rPr>
      </w:pPr>
      <w:r>
        <w:rPr>
          <w:lang w:val="sr-Latn-CS"/>
        </w:rPr>
        <w:t>-</w:t>
      </w:r>
      <w:r w:rsidR="00D8081F">
        <w:rPr>
          <w:lang w:val="sr-Latn-CS"/>
        </w:rPr>
        <w:t xml:space="preserve"> </w:t>
      </w:r>
      <w:r>
        <w:rPr>
          <w:lang w:val="sr-Latn-CS"/>
        </w:rPr>
        <w:t>Poznavanje algoritama</w:t>
      </w:r>
    </w:p>
    <w:p w:rsidR="00BC0596" w:rsidRDefault="00BC0596" w:rsidP="00BC0596">
      <w:pPr>
        <w:pStyle w:val="BodyText"/>
        <w:ind w:left="1080"/>
        <w:rPr>
          <w:lang w:val="sr-Latn-CS"/>
        </w:rPr>
      </w:pPr>
      <w:r>
        <w:rPr>
          <w:lang w:val="sr-Latn-CS"/>
        </w:rPr>
        <w:t>-</w:t>
      </w:r>
      <w:r w:rsidR="00D8081F">
        <w:rPr>
          <w:lang w:val="sr-Latn-CS"/>
        </w:rPr>
        <w:t xml:space="preserve"> </w:t>
      </w:r>
      <w:r>
        <w:rPr>
          <w:lang w:val="sr-Latn-CS"/>
        </w:rPr>
        <w:t>Odli</w:t>
      </w:r>
      <w:r w:rsidR="00D366F1">
        <w:rPr>
          <w:lang w:val="sr-Latn-CS"/>
        </w:rPr>
        <w:t>č</w:t>
      </w:r>
      <w:r>
        <w:rPr>
          <w:lang w:val="sr-Latn-CS"/>
        </w:rPr>
        <w:t>an programer</w:t>
      </w:r>
    </w:p>
    <w:p w:rsidR="009C1E62" w:rsidRDefault="009C1E62" w:rsidP="009C1E62">
      <w:pPr>
        <w:ind w:left="360" w:firstLine="720"/>
        <w:rPr>
          <w:lang w:val="sr-Latn-CS"/>
        </w:rPr>
      </w:pPr>
      <w:r>
        <w:rPr>
          <w:lang w:val="sr-Latn-CS"/>
        </w:rPr>
        <w:t>-</w:t>
      </w:r>
      <w:r w:rsidR="00D8081F">
        <w:rPr>
          <w:lang w:val="sr-Latn-CS"/>
        </w:rPr>
        <w:t xml:space="preserve"> </w:t>
      </w:r>
      <w:r>
        <w:rPr>
          <w:lang w:val="sr-Latn-CS"/>
        </w:rPr>
        <w:t>Sposobnost prilagođavanja timu i uvažavanja tuđih mišljenja</w:t>
      </w:r>
    </w:p>
    <w:p w:rsidR="009C1E62" w:rsidRDefault="009C1E62" w:rsidP="009C1E62">
      <w:pPr>
        <w:ind w:left="360" w:firstLine="720"/>
        <w:rPr>
          <w:lang w:val="sr-Latn-CS"/>
        </w:rPr>
      </w:pPr>
    </w:p>
    <w:p w:rsidR="009C1E62" w:rsidRDefault="00D8081F" w:rsidP="00D8081F">
      <w:pPr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ab/>
        <w:t xml:space="preserve">        </w:t>
      </w:r>
      <w:r w:rsidRPr="00D8081F">
        <w:rPr>
          <w:lang w:val="sr-Latn-CS"/>
        </w:rPr>
        <w:t>-</w:t>
      </w:r>
      <w:r>
        <w:rPr>
          <w:lang w:val="sr-Latn-CS"/>
        </w:rPr>
        <w:t xml:space="preserve"> </w:t>
      </w:r>
      <w:r w:rsidR="009C1E62">
        <w:rPr>
          <w:lang w:val="sr-Latn-CS"/>
        </w:rPr>
        <w:t>Dobar</w:t>
      </w:r>
      <w:r w:rsidR="00B170B1">
        <w:rPr>
          <w:lang w:val="sr-Latn-CS"/>
        </w:rPr>
        <w:t xml:space="preserve"> web</w:t>
      </w:r>
      <w:r w:rsidR="009C1E62">
        <w:rPr>
          <w:lang w:val="sr-Latn-CS"/>
        </w:rPr>
        <w:t xml:space="preserve"> dizajner</w:t>
      </w:r>
    </w:p>
    <w:p w:rsidR="00BC0596" w:rsidRDefault="00BC0596" w:rsidP="00BC0596">
      <w:pPr>
        <w:pStyle w:val="BodyText"/>
        <w:ind w:left="1080"/>
        <w:rPr>
          <w:lang w:val="sr-Latn-CS"/>
        </w:rPr>
      </w:pPr>
    </w:p>
    <w:p w:rsidR="00E11840" w:rsidRDefault="00292DCF" w:rsidP="00E11840">
      <w:pPr>
        <w:pStyle w:val="BodyText"/>
        <w:rPr>
          <w:lang w:val="sr-Latn-CS"/>
        </w:rPr>
      </w:pPr>
      <w:r>
        <w:rPr>
          <w:lang w:val="sr-Latn-CS"/>
        </w:rPr>
        <w:t>Potencijalni rizik</w:t>
      </w:r>
      <w:r w:rsidR="00E11840">
        <w:rPr>
          <w:lang w:val="sr-Latn-CS"/>
        </w:rPr>
        <w:t xml:space="preserve"> </w:t>
      </w:r>
      <w:r w:rsidR="005A054F">
        <w:rPr>
          <w:lang w:val="sr-Latn-CS"/>
        </w:rPr>
        <w:t>za uspešnu realizaciju projekta</w:t>
      </w:r>
      <w:r>
        <w:rPr>
          <w:lang w:val="sr-Latn-CS"/>
        </w:rPr>
        <w:t xml:space="preserve"> je</w:t>
      </w:r>
      <w:r w:rsidR="00E11840">
        <w:rPr>
          <w:lang w:val="sr-Latn-CS"/>
        </w:rPr>
        <w:t>:</w:t>
      </w:r>
    </w:p>
    <w:p w:rsidR="00292DCF" w:rsidRPr="00292DCF" w:rsidRDefault="0062117B" w:rsidP="00292DCF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Neuspe</w:t>
      </w:r>
      <w:r w:rsidR="00B170B1">
        <w:rPr>
          <w:lang w:val="sr-Latn-CS"/>
        </w:rPr>
        <w:t>š</w:t>
      </w:r>
      <w:r w:rsidR="00E11840">
        <w:rPr>
          <w:lang w:val="sr-Latn-CS"/>
        </w:rPr>
        <w:t xml:space="preserve">no </w:t>
      </w:r>
      <w:r w:rsidR="00292DCF">
        <w:rPr>
          <w:lang w:val="sr-Latn-CS"/>
        </w:rPr>
        <w:t>realizovanje pojedinih</w:t>
      </w:r>
      <w:r w:rsidR="00E11840">
        <w:rPr>
          <w:lang w:val="sr-Latn-CS"/>
        </w:rPr>
        <w:t xml:space="preserve"> funkcionalnosti</w:t>
      </w:r>
      <w:r w:rsidR="00292DCF">
        <w:rPr>
          <w:lang w:val="sr-Latn-CS"/>
        </w:rPr>
        <w:t xml:space="preserve"> zb</w:t>
      </w:r>
      <w:r>
        <w:rPr>
          <w:lang w:val="sr-Latn-CS"/>
        </w:rPr>
        <w:t>og nedovoljnog vre</w:t>
      </w:r>
      <w:r w:rsidR="00B170B1">
        <w:rPr>
          <w:lang w:val="sr-Latn-CS"/>
        </w:rPr>
        <w:t>mena za usavrš</w:t>
      </w:r>
      <w:r w:rsidR="00292DCF">
        <w:rPr>
          <w:lang w:val="sr-Latn-CS"/>
        </w:rPr>
        <w:t>avanje novih tehnologija</w:t>
      </w:r>
    </w:p>
    <w:p w:rsidR="00835400" w:rsidRDefault="00835400" w:rsidP="007A3B21">
      <w:pPr>
        <w:pStyle w:val="Heading1"/>
        <w:rPr>
          <w:lang w:val="sr-Latn-CS"/>
        </w:rPr>
      </w:pPr>
      <w:bookmarkStart w:id="6" w:name="_Toc507815240"/>
      <w:r>
        <w:rPr>
          <w:lang w:val="sr-Latn-CS"/>
        </w:rPr>
        <w:t>Cilj i motivacija tima</w:t>
      </w:r>
      <w:bookmarkEnd w:id="6"/>
    </w:p>
    <w:p w:rsidR="007A3B21" w:rsidRPr="007A3B21" w:rsidRDefault="007A3B21" w:rsidP="007A3B21">
      <w:pPr>
        <w:rPr>
          <w:lang w:val="sr-Latn-CS"/>
        </w:rPr>
      </w:pPr>
    </w:p>
    <w:p w:rsidR="007A3B21" w:rsidRPr="00C84517" w:rsidRDefault="007A3B21" w:rsidP="00835400">
      <w:pPr>
        <w:pStyle w:val="BodyText"/>
        <w:rPr>
          <w:lang w:val="sr-Latn-CS"/>
        </w:rPr>
      </w:pPr>
      <w:r>
        <w:rPr>
          <w:lang w:val="sr-Latn-CS"/>
        </w:rPr>
        <w:t>Cilj</w:t>
      </w:r>
      <w:r w:rsidR="00193729">
        <w:rPr>
          <w:lang w:val="sr-Latn-CS"/>
        </w:rPr>
        <w:t>evi</w:t>
      </w:r>
      <w:r>
        <w:rPr>
          <w:lang w:val="sr-Latn-CS"/>
        </w:rPr>
        <w:t xml:space="preserve"> tima</w:t>
      </w:r>
      <w:r w:rsidR="00193729">
        <w:rPr>
          <w:lang w:val="sr-Latn-CS"/>
        </w:rPr>
        <w:t xml:space="preserve"> su: sticanje potrebnih znanja o po</w:t>
      </w:r>
      <w:r w:rsidR="009C1E62">
        <w:rPr>
          <w:lang w:val="sr-Latn-CS"/>
        </w:rPr>
        <w:t>menutim tehnologijama</w:t>
      </w:r>
      <w:r w:rsidR="00B868B7">
        <w:rPr>
          <w:lang w:val="sr-Latn-CS"/>
        </w:rPr>
        <w:t>, učenje o razvoju softvera, razvijanje navika</w:t>
      </w:r>
      <w:r w:rsidR="00B170B1">
        <w:rPr>
          <w:lang w:val="sr-Latn-CS"/>
        </w:rPr>
        <w:t xml:space="preserve"> i sticanje osećaja za rad</w:t>
      </w:r>
      <w:r w:rsidR="00B868B7">
        <w:rPr>
          <w:lang w:val="sr-Latn-CS"/>
        </w:rPr>
        <w:t xml:space="preserve"> u </w:t>
      </w:r>
      <w:r w:rsidR="00B868B7" w:rsidRPr="00C84517">
        <w:rPr>
          <w:lang w:val="sr-Latn-CS"/>
        </w:rPr>
        <w:t>timu</w:t>
      </w:r>
      <w:r w:rsidR="00C84517" w:rsidRPr="00C84517">
        <w:rPr>
          <w:lang w:val="sr-Latn-CS"/>
        </w:rPr>
        <w:t xml:space="preserve"> </w:t>
      </w:r>
      <w:r w:rsidR="0043136B" w:rsidRPr="00C84517">
        <w:rPr>
          <w:lang w:val="sr-Latn-CS"/>
        </w:rPr>
        <w:t>i na kraju uspešno završavanje projekta.</w:t>
      </w:r>
    </w:p>
    <w:p w:rsidR="00835400" w:rsidRDefault="0062117B" w:rsidP="00835400">
      <w:pPr>
        <w:pStyle w:val="BodyText"/>
        <w:rPr>
          <w:lang w:val="sr-Latn-CS"/>
        </w:rPr>
      </w:pPr>
      <w:r>
        <w:rPr>
          <w:lang w:val="sr-Latn-CS"/>
        </w:rPr>
        <w:t xml:space="preserve">Ciljevi </w:t>
      </w:r>
      <w:r w:rsidR="00B170B1">
        <w:rPr>
          <w:lang w:val="sr-Latn-CS"/>
        </w:rPr>
        <w:t>č</w:t>
      </w:r>
      <w:r w:rsidR="00B5021A">
        <w:rPr>
          <w:lang w:val="sr-Latn-CS"/>
        </w:rPr>
        <w:t>lanova tima:</w:t>
      </w:r>
    </w:p>
    <w:p w:rsidR="00B5021A" w:rsidRDefault="0062117B" w:rsidP="00B5021A">
      <w:pPr>
        <w:pStyle w:val="BodyText"/>
        <w:rPr>
          <w:lang w:val="sr-Latn-CS"/>
        </w:rPr>
      </w:pPr>
      <w:r>
        <w:rPr>
          <w:lang w:val="sr-Latn-CS"/>
        </w:rPr>
        <w:t>Nikola Petrovic</w:t>
      </w:r>
      <w:r w:rsidR="0014250A">
        <w:rPr>
          <w:lang w:val="sr-Latn-CS"/>
        </w:rPr>
        <w:t>:</w:t>
      </w:r>
    </w:p>
    <w:p w:rsidR="00B5021A" w:rsidRDefault="00B5021A" w:rsidP="00B5021A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Uspešno obavljanje zadat</w:t>
      </w:r>
      <w:r w:rsidR="00B170B1">
        <w:rPr>
          <w:lang w:val="sr-Latn-CS"/>
        </w:rPr>
        <w:t>a</w:t>
      </w:r>
      <w:r>
        <w:rPr>
          <w:lang w:val="sr-Latn-CS"/>
        </w:rPr>
        <w:t>ka</w:t>
      </w:r>
      <w:r w:rsidR="00B170B1">
        <w:rPr>
          <w:lang w:val="sr-Latn-CS"/>
        </w:rPr>
        <w:t xml:space="preserve"> u navedenim rokovima</w:t>
      </w:r>
    </w:p>
    <w:p w:rsidR="00B5021A" w:rsidRDefault="00B5021A" w:rsidP="00B5021A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Sticanje novih znanja o frontend i backend tehnologijama</w:t>
      </w:r>
    </w:p>
    <w:p w:rsidR="00B170B1" w:rsidRDefault="00B170B1" w:rsidP="00B5021A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Uspešno obavljanje funkcije </w:t>
      </w:r>
      <w:r>
        <w:t>“</w:t>
      </w:r>
      <w:r>
        <w:rPr>
          <w:lang w:val="sr-Latn-RS"/>
        </w:rPr>
        <w:t>v</w:t>
      </w:r>
      <w:r>
        <w:t>ođe” tima</w:t>
      </w:r>
    </w:p>
    <w:p w:rsidR="00B5021A" w:rsidRDefault="0062117B" w:rsidP="00B5021A">
      <w:pPr>
        <w:pStyle w:val="BodyText"/>
        <w:rPr>
          <w:lang w:val="sr-Latn-CS"/>
        </w:rPr>
      </w:pPr>
      <w:r>
        <w:rPr>
          <w:lang w:val="sr-Latn-CS"/>
        </w:rPr>
        <w:t>Lazar Veljkovi</w:t>
      </w:r>
      <w:r w:rsidR="00B170B1">
        <w:rPr>
          <w:lang w:val="sr-Latn-CS"/>
        </w:rPr>
        <w:t>ć</w:t>
      </w:r>
      <w:r w:rsidR="00B5021A">
        <w:rPr>
          <w:lang w:val="sr-Latn-CS"/>
        </w:rPr>
        <w:t>:</w:t>
      </w:r>
    </w:p>
    <w:p w:rsidR="00B5021A" w:rsidRDefault="00B5021A" w:rsidP="00B5021A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Sticanje iskustva u razvoju softvera</w:t>
      </w:r>
    </w:p>
    <w:p w:rsidR="00B5021A" w:rsidRDefault="00B5021A" w:rsidP="00B5021A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Sticanje iskustva u timskom radu</w:t>
      </w:r>
    </w:p>
    <w:p w:rsidR="00703156" w:rsidRDefault="00703156" w:rsidP="00B5021A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Sticanje novih znanja o frontend i backend tehnologijama</w:t>
      </w:r>
    </w:p>
    <w:p w:rsidR="002B0F74" w:rsidRDefault="002B0F74" w:rsidP="00B5021A">
      <w:pPr>
        <w:pStyle w:val="BodyText"/>
        <w:rPr>
          <w:lang w:val="sr-Latn-CS"/>
        </w:rPr>
      </w:pPr>
    </w:p>
    <w:p w:rsidR="00B5021A" w:rsidRDefault="0062117B" w:rsidP="00B5021A">
      <w:pPr>
        <w:pStyle w:val="BodyText"/>
        <w:rPr>
          <w:lang w:val="sr-Latn-CS"/>
        </w:rPr>
      </w:pPr>
      <w:r>
        <w:rPr>
          <w:lang w:val="sr-Latn-CS"/>
        </w:rPr>
        <w:t>Milan Stevanovi</w:t>
      </w:r>
      <w:r w:rsidR="00B170B1">
        <w:rPr>
          <w:lang w:val="sr-Latn-CS"/>
        </w:rPr>
        <w:t>ć</w:t>
      </w:r>
      <w:r w:rsidR="00B5021A">
        <w:rPr>
          <w:lang w:val="sr-Latn-CS"/>
        </w:rPr>
        <w:t>:</w:t>
      </w:r>
    </w:p>
    <w:p w:rsidR="00B5021A" w:rsidRDefault="00B5021A" w:rsidP="00B5021A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Proširivanje znanja u dizajniranju web aplikacija</w:t>
      </w:r>
    </w:p>
    <w:p w:rsidR="00B5021A" w:rsidRDefault="00B5021A" w:rsidP="00B5021A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Sticanje </w:t>
      </w:r>
      <w:r w:rsidR="007A3B21">
        <w:rPr>
          <w:lang w:val="sr-Latn-CS"/>
        </w:rPr>
        <w:t>iskustva u timskom radu</w:t>
      </w:r>
    </w:p>
    <w:p w:rsidR="009C1E62" w:rsidRPr="00D96EF7" w:rsidRDefault="009C1E62" w:rsidP="00B5021A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Sticanje iskustva u razvoju softvera</w:t>
      </w:r>
    </w:p>
    <w:p w:rsidR="00835400" w:rsidRDefault="00B5021A" w:rsidP="00835400">
      <w:pPr>
        <w:pStyle w:val="BodyText"/>
        <w:rPr>
          <w:lang w:val="sr-Latn-CS"/>
        </w:rPr>
      </w:pPr>
      <w:r>
        <w:rPr>
          <w:lang w:val="sr-Latn-CS"/>
        </w:rPr>
        <w:lastRenderedPageBreak/>
        <w:t>O</w:t>
      </w:r>
      <w:r w:rsidR="00835400" w:rsidRPr="00D96EF7">
        <w:rPr>
          <w:lang w:val="sr-Latn-CS"/>
        </w:rPr>
        <w:t>sobine član</w:t>
      </w:r>
      <w:r w:rsidR="00835400">
        <w:rPr>
          <w:lang w:val="sr-Latn-CS"/>
        </w:rPr>
        <w:t>ov</w:t>
      </w:r>
      <w:r>
        <w:rPr>
          <w:lang w:val="sr-Latn-CS"/>
        </w:rPr>
        <w:t>a tima:</w:t>
      </w:r>
    </w:p>
    <w:p w:rsidR="00B5021A" w:rsidRDefault="0062117B" w:rsidP="00B5021A">
      <w:pPr>
        <w:pStyle w:val="BodyText"/>
        <w:rPr>
          <w:lang w:val="sr-Latn-CS"/>
        </w:rPr>
      </w:pPr>
      <w:r>
        <w:rPr>
          <w:lang w:val="sr-Latn-CS"/>
        </w:rPr>
        <w:t>Nikola Petrovi</w:t>
      </w:r>
      <w:r w:rsidR="00B170B1">
        <w:rPr>
          <w:lang w:val="sr-Latn-CS"/>
        </w:rPr>
        <w:t>ć</w:t>
      </w:r>
      <w:r w:rsidR="00B5021A">
        <w:rPr>
          <w:lang w:val="sr-Latn-CS"/>
        </w:rPr>
        <w:t>- ličnost motivisana zadatkom</w:t>
      </w:r>
      <w:r w:rsidR="00B170B1">
        <w:rPr>
          <w:lang w:val="sr-Latn-CS"/>
        </w:rPr>
        <w:t xml:space="preserve"> i krajnjim uspehom</w:t>
      </w:r>
    </w:p>
    <w:p w:rsidR="00B5021A" w:rsidRDefault="0062117B" w:rsidP="00B5021A">
      <w:pPr>
        <w:pStyle w:val="BodyText"/>
        <w:rPr>
          <w:lang w:val="sr-Latn-CS"/>
        </w:rPr>
      </w:pPr>
      <w:r>
        <w:rPr>
          <w:lang w:val="sr-Latn-CS"/>
        </w:rPr>
        <w:t>Lazar Veljkovi</w:t>
      </w:r>
      <w:r w:rsidR="00B170B1">
        <w:rPr>
          <w:lang w:val="sr-Latn-CS"/>
        </w:rPr>
        <w:t>ć</w:t>
      </w:r>
      <w:r w:rsidR="00B5021A">
        <w:rPr>
          <w:lang w:val="sr-Latn-CS"/>
        </w:rPr>
        <w:t>- ličnost motivisana zadatkom</w:t>
      </w:r>
    </w:p>
    <w:p w:rsidR="00B5021A" w:rsidRDefault="0062117B" w:rsidP="00B5021A">
      <w:pPr>
        <w:pStyle w:val="BodyText"/>
        <w:rPr>
          <w:lang w:val="sr-Latn-CS"/>
        </w:rPr>
      </w:pPr>
      <w:r>
        <w:rPr>
          <w:lang w:val="sr-Latn-CS"/>
        </w:rPr>
        <w:t>Milan Stevanovi</w:t>
      </w:r>
      <w:r w:rsidR="00B170B1">
        <w:rPr>
          <w:lang w:val="sr-Latn-CS"/>
        </w:rPr>
        <w:t>ć</w:t>
      </w:r>
      <w:r>
        <w:rPr>
          <w:lang w:val="sr-Latn-CS"/>
        </w:rPr>
        <w:t>- ličnost koja se sama motivis</w:t>
      </w:r>
      <w:r w:rsidR="00B5021A">
        <w:rPr>
          <w:lang w:val="sr-Latn-CS"/>
        </w:rPr>
        <w:t>e</w:t>
      </w:r>
    </w:p>
    <w:p w:rsidR="00B170B1" w:rsidRPr="00D96EF7" w:rsidRDefault="00B170B1" w:rsidP="00B5021A">
      <w:pPr>
        <w:pStyle w:val="BodyText"/>
        <w:rPr>
          <w:lang w:val="sr-Latn-CS"/>
        </w:rPr>
      </w:pPr>
    </w:p>
    <w:p w:rsidR="00835400" w:rsidRDefault="005F62FA" w:rsidP="00835400">
      <w:pPr>
        <w:pStyle w:val="Heading1"/>
        <w:rPr>
          <w:lang w:val="sr-Latn-CS"/>
        </w:rPr>
      </w:pPr>
      <w:bookmarkStart w:id="7" w:name="_Toc507815241"/>
      <w:r>
        <w:rPr>
          <w:lang w:val="sr-Latn-CS"/>
        </w:rPr>
        <w:t>Vo</w:t>
      </w:r>
      <w:r w:rsidR="00B170B1">
        <w:rPr>
          <w:lang w:val="sr-Latn-CS"/>
        </w:rPr>
        <w:t>đ</w:t>
      </w:r>
      <w:r w:rsidR="00835400">
        <w:rPr>
          <w:lang w:val="sr-Latn-CS"/>
        </w:rPr>
        <w:t>a tima</w:t>
      </w:r>
      <w:bookmarkEnd w:id="7"/>
    </w:p>
    <w:p w:rsidR="00C84517" w:rsidRDefault="005F62FA" w:rsidP="00C84517">
      <w:pPr>
        <w:ind w:left="720"/>
        <w:rPr>
          <w:lang w:val="sr-Latn-CS"/>
        </w:rPr>
      </w:pPr>
      <w:r>
        <w:rPr>
          <w:lang w:val="sr-Latn-CS"/>
        </w:rPr>
        <w:t>Na</w:t>
      </w:r>
      <w:r w:rsidR="00B170B1">
        <w:rPr>
          <w:lang w:val="sr-Latn-CS"/>
        </w:rPr>
        <w:t>š</w:t>
      </w:r>
      <w:r w:rsidR="004658A1">
        <w:rPr>
          <w:lang w:val="sr-Latn-CS"/>
        </w:rPr>
        <w:t>i k</w:t>
      </w:r>
      <w:r>
        <w:rPr>
          <w:lang w:val="sr-Latn-CS"/>
        </w:rPr>
        <w:t>riterijumi za izbor vo</w:t>
      </w:r>
      <w:r w:rsidR="00B170B1">
        <w:rPr>
          <w:lang w:val="sr-Latn-CS"/>
        </w:rPr>
        <w:t>đ</w:t>
      </w:r>
      <w:r>
        <w:rPr>
          <w:lang w:val="sr-Latn-CS"/>
        </w:rPr>
        <w:t>e</w:t>
      </w:r>
      <w:r w:rsidR="00C84517">
        <w:rPr>
          <w:lang w:val="sr-Latn-CS"/>
        </w:rPr>
        <w:t xml:space="preserve"> tima su</w:t>
      </w:r>
    </w:p>
    <w:p w:rsidR="00C84517" w:rsidRDefault="0062117B" w:rsidP="00C84517">
      <w:pPr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Odgovornost</w:t>
      </w:r>
    </w:p>
    <w:p w:rsidR="00AB086B" w:rsidRDefault="00AB086B" w:rsidP="00C84517">
      <w:pPr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Sposobnost dobre organizacije</w:t>
      </w:r>
    </w:p>
    <w:p w:rsidR="00AB086B" w:rsidRDefault="0062117B" w:rsidP="00C84517">
      <w:pPr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Dobar odnos prema  </w:t>
      </w:r>
      <w:r w:rsidR="00B170B1">
        <w:rPr>
          <w:lang w:val="sr-Latn-CS"/>
        </w:rPr>
        <w:t>č</w:t>
      </w:r>
      <w:r w:rsidR="00AB086B">
        <w:rPr>
          <w:lang w:val="sr-Latn-CS"/>
        </w:rPr>
        <w:t>lanovima tima</w:t>
      </w:r>
    </w:p>
    <w:p w:rsidR="004658A1" w:rsidRPr="0062117B" w:rsidRDefault="00AB086B" w:rsidP="0062117B">
      <w:pPr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Kreativnos</w:t>
      </w:r>
      <w:r w:rsidR="0062117B">
        <w:rPr>
          <w:lang w:val="sr-Latn-CS"/>
        </w:rPr>
        <w:t>t</w:t>
      </w:r>
    </w:p>
    <w:p w:rsidR="00AB086B" w:rsidRDefault="0062117B" w:rsidP="00C84517">
      <w:pPr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Omogu</w:t>
      </w:r>
      <w:r w:rsidR="00B170B1">
        <w:rPr>
          <w:lang w:val="sr-Latn-CS"/>
        </w:rPr>
        <w:t>ć</w:t>
      </w:r>
      <w:r>
        <w:rPr>
          <w:lang w:val="sr-Latn-CS"/>
        </w:rPr>
        <w:t xml:space="preserve">ava drugim </w:t>
      </w:r>
      <w:r w:rsidR="00B170B1">
        <w:rPr>
          <w:lang w:val="sr-Latn-CS"/>
        </w:rPr>
        <w:t>č</w:t>
      </w:r>
      <w:r>
        <w:rPr>
          <w:lang w:val="sr-Latn-CS"/>
        </w:rPr>
        <w:t>lanovima da u</w:t>
      </w:r>
      <w:r w:rsidR="00B170B1">
        <w:rPr>
          <w:lang w:val="sr-Latn-CS"/>
        </w:rPr>
        <w:t>č</w:t>
      </w:r>
      <w:r w:rsidR="00AB086B">
        <w:rPr>
          <w:lang w:val="sr-Latn-CS"/>
        </w:rPr>
        <w:t>estv</w:t>
      </w:r>
      <w:r>
        <w:rPr>
          <w:lang w:val="sr-Latn-CS"/>
        </w:rPr>
        <w:t>uju u dono</w:t>
      </w:r>
      <w:r w:rsidR="00B170B1">
        <w:rPr>
          <w:lang w:val="sr-Latn-CS"/>
        </w:rPr>
        <w:t>š</w:t>
      </w:r>
      <w:r w:rsidR="00AB086B">
        <w:rPr>
          <w:lang w:val="sr-Latn-CS"/>
        </w:rPr>
        <w:t>enju odluka</w:t>
      </w:r>
    </w:p>
    <w:p w:rsidR="00AB086B" w:rsidRDefault="0062117B" w:rsidP="00C84517">
      <w:pPr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Motivisu</w:t>
      </w:r>
      <w:r w:rsidR="00B170B1">
        <w:rPr>
          <w:lang w:val="sr-Latn-CS"/>
        </w:rPr>
        <w:t>ć</w:t>
      </w:r>
      <w:r w:rsidR="00AB086B">
        <w:rPr>
          <w:lang w:val="sr-Latn-CS"/>
        </w:rPr>
        <w:t>a osoba</w:t>
      </w:r>
    </w:p>
    <w:p w:rsidR="004658A1" w:rsidRPr="004658A1" w:rsidRDefault="004658A1" w:rsidP="004658A1">
      <w:pPr>
        <w:ind w:left="1080"/>
        <w:rPr>
          <w:lang w:val="sr-Latn-CS"/>
        </w:rPr>
      </w:pPr>
    </w:p>
    <w:p w:rsidR="004658A1" w:rsidRDefault="004658A1" w:rsidP="004658A1">
      <w:pPr>
        <w:pStyle w:val="BodyText"/>
        <w:rPr>
          <w:lang w:val="sr-Latn-RS"/>
        </w:rPr>
      </w:pPr>
      <w:r>
        <w:rPr>
          <w:lang w:val="sr-Latn-CS"/>
        </w:rPr>
        <w:t>Za v</w:t>
      </w:r>
      <w:r w:rsidR="00C84517">
        <w:rPr>
          <w:lang w:val="sr-Latn-CS"/>
        </w:rPr>
        <w:t>ođ</w:t>
      </w:r>
      <w:r>
        <w:rPr>
          <w:lang w:val="sr-Latn-CS"/>
        </w:rPr>
        <w:t>u</w:t>
      </w:r>
      <w:r w:rsidR="00C84517">
        <w:rPr>
          <w:lang w:val="sr-Latn-CS"/>
        </w:rPr>
        <w:t xml:space="preserve"> tima</w:t>
      </w:r>
      <w:r w:rsidR="005F62FA">
        <w:rPr>
          <w:lang w:val="sr-Latn-CS"/>
        </w:rPr>
        <w:t xml:space="preserve"> izabran</w:t>
      </w:r>
      <w:r w:rsidR="0062117B">
        <w:rPr>
          <w:lang w:val="sr-Latn-CS"/>
        </w:rPr>
        <w:t xml:space="preserve"> je </w:t>
      </w:r>
      <w:r w:rsidR="00B170B1">
        <w:rPr>
          <w:lang w:val="sr-Latn-CS"/>
        </w:rPr>
        <w:t>Nikola Petrović.</w:t>
      </w:r>
      <w:r>
        <w:rPr>
          <w:lang w:val="sr-Latn-RS"/>
        </w:rPr>
        <w:br/>
        <w:t>Sposobnost dobre organi</w:t>
      </w:r>
      <w:r w:rsidR="009C1E62">
        <w:rPr>
          <w:lang w:val="sr-Latn-RS"/>
        </w:rPr>
        <w:t>zacije</w:t>
      </w:r>
      <w:r w:rsidR="00B170B1">
        <w:rPr>
          <w:lang w:val="sr-Latn-RS"/>
        </w:rPr>
        <w:t>, odgovornost</w:t>
      </w:r>
      <w:r w:rsidR="009C1E62">
        <w:rPr>
          <w:lang w:val="sr-Latn-RS"/>
        </w:rPr>
        <w:t xml:space="preserve"> i kreativnost su </w:t>
      </w:r>
      <w:r>
        <w:rPr>
          <w:lang w:val="sr-Latn-RS"/>
        </w:rPr>
        <w:t xml:space="preserve"> karakteristike, koje su bile presudne da </w:t>
      </w:r>
      <w:r w:rsidR="00B170B1">
        <w:rPr>
          <w:lang w:val="sr-Latn-RS"/>
        </w:rPr>
        <w:t>bude izabran</w:t>
      </w:r>
      <w:r>
        <w:rPr>
          <w:lang w:val="sr-Latn-RS"/>
        </w:rPr>
        <w:t xml:space="preserve"> za vođu tima.</w:t>
      </w:r>
    </w:p>
    <w:p w:rsidR="00995C29" w:rsidRDefault="00D62E1E" w:rsidP="00995C29">
      <w:pPr>
        <w:pStyle w:val="Heading1"/>
        <w:rPr>
          <w:lang w:val="sr-Latn-CS"/>
        </w:rPr>
      </w:pPr>
      <w:bookmarkStart w:id="8" w:name="_Toc507815242"/>
      <w:r>
        <w:rPr>
          <w:lang w:val="sr-Latn-CS"/>
        </w:rPr>
        <w:t>Komunikacija</w:t>
      </w:r>
      <w:bookmarkEnd w:id="8"/>
    </w:p>
    <w:p w:rsidR="002B596D" w:rsidRPr="002B596D" w:rsidRDefault="002B596D" w:rsidP="002B596D">
      <w:pPr>
        <w:ind w:left="720"/>
        <w:rPr>
          <w:lang w:val="sr-Latn-CS"/>
        </w:rPr>
      </w:pPr>
      <w:r>
        <w:rPr>
          <w:lang w:val="sr-Latn-CS"/>
        </w:rPr>
        <w:t xml:space="preserve">Članovi tima će komunicirati lično, putem TeamViewer-a i putem </w:t>
      </w:r>
      <w:r w:rsidR="00D366F1">
        <w:rPr>
          <w:lang w:val="sr-Latn-CS"/>
        </w:rPr>
        <w:t>MS Teams-a</w:t>
      </w:r>
      <w:r>
        <w:rPr>
          <w:lang w:val="sr-Latn-CS"/>
        </w:rPr>
        <w:t>. Jednom nedeljno</w:t>
      </w:r>
      <w:r w:rsidR="00024C18">
        <w:rPr>
          <w:lang w:val="sr-Latn-CS"/>
        </w:rPr>
        <w:t xml:space="preserve"> biće održan sastanak na kojem će se donositi odluke o daljem razvoju projekta.</w:t>
      </w:r>
      <w:r>
        <w:rPr>
          <w:lang w:val="sr-Latn-CS"/>
        </w:rPr>
        <w:t xml:space="preserve"> </w:t>
      </w:r>
      <w:r w:rsidR="00024C18">
        <w:rPr>
          <w:lang w:val="sr-Latn-CS"/>
        </w:rPr>
        <w:t>Sastanak će se održavati uživo</w:t>
      </w:r>
      <w:r w:rsidR="00D366F1">
        <w:rPr>
          <w:lang w:val="sr-Latn-CS"/>
        </w:rPr>
        <w:t xml:space="preserve"> u koliko je to moguće</w:t>
      </w:r>
      <w:r w:rsidR="00024C18">
        <w:rPr>
          <w:lang w:val="sr-Latn-CS"/>
        </w:rPr>
        <w:t>. Odluke će se donositi prostom većinom, a evidencija o odlukama u toku izrade projekta će se voditi</w:t>
      </w:r>
      <w:r w:rsidR="00914FB8">
        <w:rPr>
          <w:lang w:val="sr-Latn-CS"/>
        </w:rPr>
        <w:t xml:space="preserve"> </w:t>
      </w:r>
      <w:r w:rsidR="00190CAF">
        <w:rPr>
          <w:lang w:val="sr-Latn-CS"/>
        </w:rPr>
        <w:t xml:space="preserve">na </w:t>
      </w:r>
      <w:r w:rsidR="00024C18">
        <w:rPr>
          <w:lang w:val="sr-Latn-CS"/>
        </w:rPr>
        <w:t xml:space="preserve">računaru. </w:t>
      </w:r>
      <w:r w:rsidR="00190CAF">
        <w:rPr>
          <w:lang w:val="sr-Latn-CS"/>
        </w:rPr>
        <w:t xml:space="preserve">Delovi projekta će se razmenjivati isključivo korišćenjem Bitbucket-a, a bitne informacije vezane za projekat će se razmenjivati korišćenjem </w:t>
      </w:r>
      <w:r w:rsidR="00D366F1">
        <w:rPr>
          <w:lang w:val="sr-Latn-CS"/>
        </w:rPr>
        <w:t>MS Teams platforme</w:t>
      </w:r>
      <w:r w:rsidR="00190CAF">
        <w:rPr>
          <w:lang w:val="sr-Latn-CS"/>
        </w:rPr>
        <w:t>.</w:t>
      </w:r>
    </w:p>
    <w:p w:rsidR="00835400" w:rsidRDefault="00835400" w:rsidP="00835400">
      <w:pPr>
        <w:pStyle w:val="Heading1"/>
        <w:rPr>
          <w:lang w:val="sr-Latn-CS"/>
        </w:rPr>
      </w:pPr>
      <w:bookmarkStart w:id="9" w:name="_Toc507815243"/>
      <w:r>
        <w:rPr>
          <w:lang w:val="sr-Latn-CS"/>
        </w:rPr>
        <w:t>Planiranje vremena</w:t>
      </w:r>
      <w:bookmarkEnd w:id="9"/>
    </w:p>
    <w:p w:rsidR="0010420B" w:rsidRDefault="0010420B" w:rsidP="00B84FE8">
      <w:pPr>
        <w:ind w:firstLine="720"/>
        <w:rPr>
          <w:lang w:val="sr-Latn-CS"/>
        </w:rPr>
      </w:pPr>
      <w:r>
        <w:rPr>
          <w:lang w:val="sr-Latn-CS"/>
        </w:rPr>
        <w:t xml:space="preserve">Planirano vreme rada svakog člana na projektu je </w:t>
      </w:r>
      <w:r w:rsidR="00D366F1">
        <w:rPr>
          <w:lang w:val="sr-Latn-CS"/>
        </w:rPr>
        <w:t>8-10</w:t>
      </w:r>
      <w:r>
        <w:rPr>
          <w:lang w:val="sr-Latn-CS"/>
        </w:rPr>
        <w:t xml:space="preserve"> sati nedeljno. U slučaju odsustva nekog od članova,</w:t>
      </w:r>
    </w:p>
    <w:p w:rsidR="0010420B" w:rsidRDefault="0010420B" w:rsidP="0010420B">
      <w:pPr>
        <w:ind w:left="720"/>
        <w:rPr>
          <w:lang w:val="sr-Latn-CS"/>
        </w:rPr>
      </w:pPr>
      <w:r>
        <w:rPr>
          <w:lang w:val="sr-Latn-CS"/>
        </w:rPr>
        <w:t>ostatak tima će preraspodeliti njegov posao u tom vremenskom periodu. D</w:t>
      </w:r>
      <w:r w:rsidR="00CD5259">
        <w:rPr>
          <w:lang w:val="sr-Latn-CS"/>
        </w:rPr>
        <w:t>už</w:t>
      </w:r>
      <w:r>
        <w:rPr>
          <w:lang w:val="sr-Latn-CS"/>
        </w:rPr>
        <w:t>e odsustvo nekog</w:t>
      </w:r>
      <w:r w:rsidR="00CD5259">
        <w:rPr>
          <w:lang w:val="sr-Latn-CS"/>
        </w:rPr>
        <w:t xml:space="preserve"> člana nije planirano, izuzetak koji će se uzeti u obzir su neplanirane obaveze koje mogu iskrsnuti u toku semestra.</w:t>
      </w:r>
    </w:p>
    <w:p w:rsidR="002B596D" w:rsidRPr="002B596D" w:rsidRDefault="002B596D" w:rsidP="0010420B">
      <w:pPr>
        <w:ind w:left="720"/>
        <w:rPr>
          <w:lang w:val="sr-Latn-RS"/>
        </w:rPr>
      </w:pPr>
      <w:r>
        <w:rPr>
          <w:lang w:val="sr-Latn-CS"/>
        </w:rPr>
        <w:t xml:space="preserve">Gruba procena ukupnog broja sati rada na izradi projekta je </w:t>
      </w:r>
      <w:r w:rsidR="00D366F1">
        <w:rPr>
          <w:lang w:val="sr-Latn-CS"/>
        </w:rPr>
        <w:t>100</w:t>
      </w:r>
      <w:r>
        <w:rPr>
          <w:lang w:val="sr-Latn-CS"/>
        </w:rPr>
        <w:t xml:space="preserve"> sati po </w:t>
      </w:r>
      <w:r>
        <w:rPr>
          <w:lang w:val="sr-Latn-RS"/>
        </w:rPr>
        <w:t xml:space="preserve">članu tima, uključujući i vreme za proučavanje novih tehnologija. Članovi tima će se svake nedelje okupljati i raditi zajedno </w:t>
      </w:r>
      <w:r w:rsidR="00D366F1">
        <w:rPr>
          <w:lang w:val="sr-Latn-RS"/>
        </w:rPr>
        <w:t>po potrebi</w:t>
      </w:r>
      <w:r>
        <w:rPr>
          <w:lang w:val="sr-Latn-RS"/>
        </w:rPr>
        <w:t>.</w:t>
      </w:r>
    </w:p>
    <w:p w:rsidR="00835400" w:rsidRDefault="00835400" w:rsidP="00835400">
      <w:pPr>
        <w:pStyle w:val="BodyText"/>
        <w:rPr>
          <w:lang w:val="sr-Latn-RS"/>
        </w:rPr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E3B" w:rsidRDefault="006B6E3B">
      <w:r>
        <w:separator/>
      </w:r>
    </w:p>
  </w:endnote>
  <w:endnote w:type="continuationSeparator" w:id="0">
    <w:p w:rsidR="006B6E3B" w:rsidRDefault="006B6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59" w:rsidRDefault="00CD52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5259" w:rsidRDefault="00CD525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CD5259" w:rsidRPr="006D0694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CD5259" w:rsidRPr="006D0694" w:rsidRDefault="00BC0596">
          <w:pPr>
            <w:ind w:right="360"/>
            <w:rPr>
              <w:lang w:val="sr-Latn-CS"/>
            </w:rPr>
          </w:pPr>
          <w:r>
            <w:rPr>
              <w:lang w:val="sr-Latn-CS"/>
            </w:rPr>
            <w:t>P</w:t>
          </w:r>
          <w:r w:rsidR="00CD5259" w:rsidRPr="006D0694">
            <w:rPr>
              <w:lang w:val="sr-Latn-CS"/>
            </w:rPr>
            <w:t>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CD5259" w:rsidRPr="006D0694" w:rsidRDefault="00CD5259" w:rsidP="002513A1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2513A1">
            <w:rPr>
              <w:lang w:val="sr-Latn-CS"/>
            </w:rPr>
            <w:t>LNM_CodingTeam</w:t>
          </w:r>
          <w:r w:rsidRPr="006D0694">
            <w:rPr>
              <w:lang w:val="sr-Latn-CS"/>
            </w:rPr>
            <w:t>, 20</w:t>
          </w:r>
          <w:r w:rsidR="00120198">
            <w:rPr>
              <w:lang w:val="sr-Latn-CS"/>
            </w:rPr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CD5259" w:rsidRPr="006D0694" w:rsidRDefault="00CD5259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B17E95">
            <w:rPr>
              <w:rStyle w:val="PageNumber"/>
              <w:noProof/>
              <w:lang w:val="sr-Latn-CS"/>
            </w:rPr>
            <w:t>2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B17E95"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CD5259" w:rsidRPr="006D0694" w:rsidRDefault="00CD5259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59" w:rsidRDefault="00CD52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E3B" w:rsidRDefault="006B6E3B">
      <w:r>
        <w:separator/>
      </w:r>
    </w:p>
  </w:footnote>
  <w:footnote w:type="continuationSeparator" w:id="0">
    <w:p w:rsidR="006B6E3B" w:rsidRDefault="006B6E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59" w:rsidRDefault="00CD5259">
    <w:pPr>
      <w:rPr>
        <w:sz w:val="24"/>
      </w:rPr>
    </w:pPr>
  </w:p>
  <w:p w:rsidR="00CD5259" w:rsidRDefault="00CD5259" w:rsidP="00DA6B92">
    <w:pPr>
      <w:pBdr>
        <w:top w:val="single" w:sz="6" w:space="0" w:color="auto"/>
      </w:pBdr>
      <w:rPr>
        <w:sz w:val="24"/>
      </w:rPr>
    </w:pPr>
  </w:p>
  <w:p w:rsidR="00CD5259" w:rsidRPr="006F61C6" w:rsidRDefault="002513A1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LNM_CodingTeam</w:t>
    </w:r>
  </w:p>
  <w:p w:rsidR="00CD5259" w:rsidRDefault="00CD5259">
    <w:pPr>
      <w:pBdr>
        <w:bottom w:val="single" w:sz="6" w:space="1" w:color="auto"/>
      </w:pBdr>
      <w:jc w:val="right"/>
      <w:rPr>
        <w:sz w:val="24"/>
      </w:rPr>
    </w:pPr>
  </w:p>
  <w:p w:rsidR="00CD5259" w:rsidRDefault="00CD52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259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CD5259" w:rsidRPr="006D0694" w:rsidRDefault="00DA6B92">
          <w:pPr>
            <w:rPr>
              <w:lang w:val="sr-Latn-CS"/>
            </w:rPr>
          </w:pPr>
          <w:r>
            <w:rPr>
              <w:lang w:val="sr-Latn-CS"/>
            </w:rPr>
            <w:t>EHotelServices</w:t>
          </w:r>
        </w:p>
      </w:tc>
      <w:tc>
        <w:tcPr>
          <w:tcW w:w="3179" w:type="dxa"/>
        </w:tcPr>
        <w:p w:rsidR="00CD5259" w:rsidRPr="006D0694" w:rsidRDefault="00CD5259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CD5259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CD5259" w:rsidRPr="006D0694" w:rsidRDefault="00CD5259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CD5259" w:rsidRPr="006D0694" w:rsidRDefault="00CD5259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 w:rsidR="00DA6B92">
            <w:rPr>
              <w:lang w:val="sr-Latn-CS"/>
            </w:rPr>
            <w:t>06</w:t>
          </w:r>
          <w:r w:rsidRPr="006D0694">
            <w:rPr>
              <w:lang w:val="sr-Latn-CS"/>
            </w:rPr>
            <w:t>.0</w:t>
          </w:r>
          <w:r w:rsidR="00DA6B92">
            <w:rPr>
              <w:lang w:val="sr-Latn-CS"/>
            </w:rPr>
            <w:t>3</w:t>
          </w:r>
          <w:r w:rsidRPr="006D0694">
            <w:rPr>
              <w:lang w:val="sr-Latn-CS"/>
            </w:rPr>
            <w:t>.20</w:t>
          </w:r>
          <w:r w:rsidR="00DA6B92">
            <w:rPr>
              <w:lang w:val="sr-Latn-CS"/>
            </w:rPr>
            <w:t>21</w:t>
          </w:r>
          <w:r w:rsidRPr="006D0694">
            <w:rPr>
              <w:lang w:val="sr-Latn-CS"/>
            </w:rPr>
            <w:t>. god.</w:t>
          </w:r>
        </w:p>
      </w:tc>
    </w:tr>
    <w:tr w:rsidR="00CD5259" w:rsidRPr="006D069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CD5259" w:rsidRPr="006D0694" w:rsidRDefault="002513A1" w:rsidP="002B4765">
          <w:pPr>
            <w:rPr>
              <w:lang w:val="sr-Latn-CS"/>
            </w:rPr>
          </w:pPr>
          <w:r>
            <w:rPr>
              <w:lang w:val="sr-Latn-CS"/>
            </w:rPr>
            <w:t>LNM_CodingTeam-</w:t>
          </w:r>
          <w:r w:rsidR="00DA6B92">
            <w:rPr>
              <w:lang w:val="sr-Latn-CS"/>
            </w:rPr>
            <w:t>EHotelServices</w:t>
          </w:r>
          <w:r w:rsidR="00CD5259">
            <w:rPr>
              <w:lang w:val="sr-Latn-CS"/>
            </w:rPr>
            <w:t>-</w:t>
          </w:r>
          <w:r w:rsidR="00CD5259" w:rsidRPr="006D0694">
            <w:rPr>
              <w:lang w:val="sr-Latn-CS"/>
            </w:rPr>
            <w:t>0</w:t>
          </w:r>
          <w:r w:rsidR="00CD5259">
            <w:rPr>
              <w:lang w:val="sr-Latn-CS"/>
            </w:rPr>
            <w:t>1</w:t>
          </w:r>
        </w:p>
      </w:tc>
    </w:tr>
  </w:tbl>
  <w:p w:rsidR="00CD5259" w:rsidRPr="006D0694" w:rsidRDefault="00CD5259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59" w:rsidRDefault="00CD52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1E7E13"/>
    <w:multiLevelType w:val="hybridMultilevel"/>
    <w:tmpl w:val="50DC8DEC"/>
    <w:lvl w:ilvl="0" w:tplc="7D8001B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C21130"/>
    <w:multiLevelType w:val="hybridMultilevel"/>
    <w:tmpl w:val="81C6FD94"/>
    <w:lvl w:ilvl="0" w:tplc="1C601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D0A610F"/>
    <w:multiLevelType w:val="hybridMultilevel"/>
    <w:tmpl w:val="FE56EA04"/>
    <w:lvl w:ilvl="0" w:tplc="68526D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CEE5C45"/>
    <w:multiLevelType w:val="hybridMultilevel"/>
    <w:tmpl w:val="8F16BE30"/>
    <w:lvl w:ilvl="0" w:tplc="850ED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A30A05"/>
    <w:multiLevelType w:val="hybridMultilevel"/>
    <w:tmpl w:val="C5723F7E"/>
    <w:lvl w:ilvl="0" w:tplc="E2985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1">
    <w:nsid w:val="3635451C"/>
    <w:multiLevelType w:val="hybridMultilevel"/>
    <w:tmpl w:val="8966750E"/>
    <w:lvl w:ilvl="0" w:tplc="73BC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DF23EAD"/>
    <w:multiLevelType w:val="hybridMultilevel"/>
    <w:tmpl w:val="C498A3B2"/>
    <w:lvl w:ilvl="0" w:tplc="75E42F7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9F674B"/>
    <w:multiLevelType w:val="hybridMultilevel"/>
    <w:tmpl w:val="9D229E42"/>
    <w:lvl w:ilvl="0" w:tplc="09986BB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60D3342"/>
    <w:multiLevelType w:val="hybridMultilevel"/>
    <w:tmpl w:val="45BA65F0"/>
    <w:lvl w:ilvl="0" w:tplc="64A0AC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A9664D"/>
    <w:multiLevelType w:val="hybridMultilevel"/>
    <w:tmpl w:val="5930F6AA"/>
    <w:lvl w:ilvl="0" w:tplc="051C6BB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982080"/>
    <w:multiLevelType w:val="hybridMultilevel"/>
    <w:tmpl w:val="F7029E42"/>
    <w:lvl w:ilvl="0" w:tplc="60CE5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1A6215"/>
    <w:multiLevelType w:val="hybridMultilevel"/>
    <w:tmpl w:val="20BE8AEC"/>
    <w:lvl w:ilvl="0" w:tplc="654ED04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8272A2F"/>
    <w:multiLevelType w:val="hybridMultilevel"/>
    <w:tmpl w:val="0F4E770C"/>
    <w:lvl w:ilvl="0" w:tplc="EE749A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2F66EC"/>
    <w:multiLevelType w:val="hybridMultilevel"/>
    <w:tmpl w:val="95C2B7B4"/>
    <w:lvl w:ilvl="0" w:tplc="26EED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C33E17"/>
    <w:multiLevelType w:val="hybridMultilevel"/>
    <w:tmpl w:val="53F2C294"/>
    <w:lvl w:ilvl="0" w:tplc="885E0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344D79"/>
    <w:multiLevelType w:val="hybridMultilevel"/>
    <w:tmpl w:val="4E684154"/>
    <w:lvl w:ilvl="0" w:tplc="0394C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9"/>
  </w:num>
  <w:num w:numId="11">
    <w:abstractNumId w:val="22"/>
  </w:num>
  <w:num w:numId="12">
    <w:abstractNumId w:val="20"/>
  </w:num>
  <w:num w:numId="13">
    <w:abstractNumId w:val="10"/>
  </w:num>
  <w:num w:numId="14">
    <w:abstractNumId w:val="12"/>
  </w:num>
  <w:num w:numId="15">
    <w:abstractNumId w:val="9"/>
  </w:num>
  <w:num w:numId="16">
    <w:abstractNumId w:val="24"/>
  </w:num>
  <w:num w:numId="17">
    <w:abstractNumId w:val="1"/>
  </w:num>
  <w:num w:numId="18">
    <w:abstractNumId w:val="2"/>
  </w:num>
  <w:num w:numId="19">
    <w:abstractNumId w:val="21"/>
  </w:num>
  <w:num w:numId="20">
    <w:abstractNumId w:val="26"/>
  </w:num>
  <w:num w:numId="21">
    <w:abstractNumId w:val="23"/>
  </w:num>
  <w:num w:numId="22">
    <w:abstractNumId w:val="16"/>
  </w:num>
  <w:num w:numId="23">
    <w:abstractNumId w:val="11"/>
  </w:num>
  <w:num w:numId="24">
    <w:abstractNumId w:val="25"/>
  </w:num>
  <w:num w:numId="25">
    <w:abstractNumId w:val="8"/>
  </w:num>
  <w:num w:numId="26">
    <w:abstractNumId w:val="18"/>
  </w:num>
  <w:num w:numId="27">
    <w:abstractNumId w:val="13"/>
  </w:num>
  <w:num w:numId="28">
    <w:abstractNumId w:val="4"/>
  </w:num>
  <w:num w:numId="29">
    <w:abstractNumId w:val="1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20E14"/>
    <w:rsid w:val="00024C18"/>
    <w:rsid w:val="0002510F"/>
    <w:rsid w:val="00060DFF"/>
    <w:rsid w:val="000F5EE8"/>
    <w:rsid w:val="000F6352"/>
    <w:rsid w:val="00103833"/>
    <w:rsid w:val="0010420B"/>
    <w:rsid w:val="00120198"/>
    <w:rsid w:val="0014250A"/>
    <w:rsid w:val="00151CDF"/>
    <w:rsid w:val="00157DAE"/>
    <w:rsid w:val="00160276"/>
    <w:rsid w:val="001729A4"/>
    <w:rsid w:val="00190CAF"/>
    <w:rsid w:val="00193729"/>
    <w:rsid w:val="00196598"/>
    <w:rsid w:val="001B6949"/>
    <w:rsid w:val="001D35DD"/>
    <w:rsid w:val="001E39AE"/>
    <w:rsid w:val="001E4E21"/>
    <w:rsid w:val="001F6798"/>
    <w:rsid w:val="00210E17"/>
    <w:rsid w:val="00222EFC"/>
    <w:rsid w:val="00224EC8"/>
    <w:rsid w:val="002263D6"/>
    <w:rsid w:val="002343C5"/>
    <w:rsid w:val="00234618"/>
    <w:rsid w:val="0024759A"/>
    <w:rsid w:val="002513A1"/>
    <w:rsid w:val="002532E6"/>
    <w:rsid w:val="00257501"/>
    <w:rsid w:val="00260B17"/>
    <w:rsid w:val="00292DCF"/>
    <w:rsid w:val="002B0F74"/>
    <w:rsid w:val="002B4765"/>
    <w:rsid w:val="002B596D"/>
    <w:rsid w:val="002C06F2"/>
    <w:rsid w:val="002D423F"/>
    <w:rsid w:val="002E2807"/>
    <w:rsid w:val="002E36CC"/>
    <w:rsid w:val="00313E27"/>
    <w:rsid w:val="003312BC"/>
    <w:rsid w:val="00335AD0"/>
    <w:rsid w:val="0033725D"/>
    <w:rsid w:val="003436A8"/>
    <w:rsid w:val="0035196E"/>
    <w:rsid w:val="00375A5F"/>
    <w:rsid w:val="00387292"/>
    <w:rsid w:val="003A4834"/>
    <w:rsid w:val="003B047C"/>
    <w:rsid w:val="003B2535"/>
    <w:rsid w:val="003B320A"/>
    <w:rsid w:val="003C6C27"/>
    <w:rsid w:val="003D5CA3"/>
    <w:rsid w:val="003E1FF8"/>
    <w:rsid w:val="003E416D"/>
    <w:rsid w:val="003F7DFE"/>
    <w:rsid w:val="00422B0E"/>
    <w:rsid w:val="0043136B"/>
    <w:rsid w:val="00433955"/>
    <w:rsid w:val="00457640"/>
    <w:rsid w:val="0046548E"/>
    <w:rsid w:val="004658A1"/>
    <w:rsid w:val="00490DC7"/>
    <w:rsid w:val="00495821"/>
    <w:rsid w:val="004A22E8"/>
    <w:rsid w:val="004B2659"/>
    <w:rsid w:val="0053248E"/>
    <w:rsid w:val="005430FA"/>
    <w:rsid w:val="00544EBF"/>
    <w:rsid w:val="00555767"/>
    <w:rsid w:val="00562927"/>
    <w:rsid w:val="00574004"/>
    <w:rsid w:val="005A054F"/>
    <w:rsid w:val="005F120D"/>
    <w:rsid w:val="005F62FA"/>
    <w:rsid w:val="00614EF5"/>
    <w:rsid w:val="0062117B"/>
    <w:rsid w:val="00643F86"/>
    <w:rsid w:val="00670936"/>
    <w:rsid w:val="006776CF"/>
    <w:rsid w:val="006A3767"/>
    <w:rsid w:val="006A7017"/>
    <w:rsid w:val="006B1ED1"/>
    <w:rsid w:val="006B6E3B"/>
    <w:rsid w:val="006D0694"/>
    <w:rsid w:val="006D41CE"/>
    <w:rsid w:val="006E67EF"/>
    <w:rsid w:val="006F61C6"/>
    <w:rsid w:val="00703156"/>
    <w:rsid w:val="00740BA4"/>
    <w:rsid w:val="007538D6"/>
    <w:rsid w:val="0075468E"/>
    <w:rsid w:val="007A2854"/>
    <w:rsid w:val="007A3B21"/>
    <w:rsid w:val="007E1F8E"/>
    <w:rsid w:val="007E7FB1"/>
    <w:rsid w:val="0081471E"/>
    <w:rsid w:val="008215E6"/>
    <w:rsid w:val="00835400"/>
    <w:rsid w:val="0084235B"/>
    <w:rsid w:val="008463F8"/>
    <w:rsid w:val="00851B00"/>
    <w:rsid w:val="00857B27"/>
    <w:rsid w:val="00870F50"/>
    <w:rsid w:val="00892E4C"/>
    <w:rsid w:val="008D0C9F"/>
    <w:rsid w:val="008E29EF"/>
    <w:rsid w:val="008E3870"/>
    <w:rsid w:val="008E5049"/>
    <w:rsid w:val="008F13A1"/>
    <w:rsid w:val="009031A5"/>
    <w:rsid w:val="00914FB8"/>
    <w:rsid w:val="009207A8"/>
    <w:rsid w:val="0093054F"/>
    <w:rsid w:val="00990796"/>
    <w:rsid w:val="00992E22"/>
    <w:rsid w:val="00995C29"/>
    <w:rsid w:val="0099694D"/>
    <w:rsid w:val="009B7940"/>
    <w:rsid w:val="009C1E62"/>
    <w:rsid w:val="00A02893"/>
    <w:rsid w:val="00A05C92"/>
    <w:rsid w:val="00A14CA6"/>
    <w:rsid w:val="00A30A27"/>
    <w:rsid w:val="00A70277"/>
    <w:rsid w:val="00A74DEF"/>
    <w:rsid w:val="00A87CB0"/>
    <w:rsid w:val="00A97B47"/>
    <w:rsid w:val="00AB086B"/>
    <w:rsid w:val="00AB1003"/>
    <w:rsid w:val="00AB1DE2"/>
    <w:rsid w:val="00AC06A4"/>
    <w:rsid w:val="00AE7AE3"/>
    <w:rsid w:val="00B10BF0"/>
    <w:rsid w:val="00B15E91"/>
    <w:rsid w:val="00B170B1"/>
    <w:rsid w:val="00B17E95"/>
    <w:rsid w:val="00B357AD"/>
    <w:rsid w:val="00B40827"/>
    <w:rsid w:val="00B43886"/>
    <w:rsid w:val="00B5021A"/>
    <w:rsid w:val="00B549D9"/>
    <w:rsid w:val="00B75D52"/>
    <w:rsid w:val="00B84FE8"/>
    <w:rsid w:val="00B868B7"/>
    <w:rsid w:val="00B93575"/>
    <w:rsid w:val="00B97D12"/>
    <w:rsid w:val="00BB7AAA"/>
    <w:rsid w:val="00BC0596"/>
    <w:rsid w:val="00BC69C1"/>
    <w:rsid w:val="00BD39B8"/>
    <w:rsid w:val="00C00E66"/>
    <w:rsid w:val="00C07364"/>
    <w:rsid w:val="00C118C4"/>
    <w:rsid w:val="00C24B5D"/>
    <w:rsid w:val="00C30C23"/>
    <w:rsid w:val="00C4723D"/>
    <w:rsid w:val="00C502CA"/>
    <w:rsid w:val="00C84517"/>
    <w:rsid w:val="00CB0A7F"/>
    <w:rsid w:val="00CB6681"/>
    <w:rsid w:val="00CC413C"/>
    <w:rsid w:val="00CC420E"/>
    <w:rsid w:val="00CD5259"/>
    <w:rsid w:val="00CF383B"/>
    <w:rsid w:val="00CF694C"/>
    <w:rsid w:val="00D104B9"/>
    <w:rsid w:val="00D20E0C"/>
    <w:rsid w:val="00D36260"/>
    <w:rsid w:val="00D366F1"/>
    <w:rsid w:val="00D44545"/>
    <w:rsid w:val="00D46F7A"/>
    <w:rsid w:val="00D62E1E"/>
    <w:rsid w:val="00D8081F"/>
    <w:rsid w:val="00D83488"/>
    <w:rsid w:val="00D96EF7"/>
    <w:rsid w:val="00D97F08"/>
    <w:rsid w:val="00DA3A61"/>
    <w:rsid w:val="00DA6B92"/>
    <w:rsid w:val="00DD3510"/>
    <w:rsid w:val="00DE053F"/>
    <w:rsid w:val="00DE6247"/>
    <w:rsid w:val="00DF310B"/>
    <w:rsid w:val="00E11840"/>
    <w:rsid w:val="00E14302"/>
    <w:rsid w:val="00E216F4"/>
    <w:rsid w:val="00E464F7"/>
    <w:rsid w:val="00E523FB"/>
    <w:rsid w:val="00E60236"/>
    <w:rsid w:val="00EA1072"/>
    <w:rsid w:val="00EA3BE0"/>
    <w:rsid w:val="00EB4996"/>
    <w:rsid w:val="00EC70CF"/>
    <w:rsid w:val="00F251D9"/>
    <w:rsid w:val="00F267E3"/>
    <w:rsid w:val="00F304ED"/>
    <w:rsid w:val="00F334DC"/>
    <w:rsid w:val="00F43C26"/>
    <w:rsid w:val="00F51E83"/>
    <w:rsid w:val="00F62203"/>
    <w:rsid w:val="00F759F8"/>
    <w:rsid w:val="00FB0F68"/>
    <w:rsid w:val="00FC5843"/>
    <w:rsid w:val="00FD0ACA"/>
    <w:rsid w:val="00FF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103BE3754894F8112F7B9ADD032CB" ma:contentTypeVersion="0" ma:contentTypeDescription="Create a new document." ma:contentTypeScope="" ma:versionID="cffd167f0c2b90a6bf3e4e650366c6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D3C5F-18F8-4783-863F-6F4E550EBF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85CECF-AA07-4353-A1CF-7C424575F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2A3F36-3661-4BD1-B527-B4EB4813F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7084FD-BBEE-4C2B-8A0A-1ED587B7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1</TotalTime>
  <Pages>7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Nikola Petrović</cp:lastModifiedBy>
  <cp:revision>2</cp:revision>
  <cp:lastPrinted>1999-04-23T13:49:00Z</cp:lastPrinted>
  <dcterms:created xsi:type="dcterms:W3CDTF">2021-03-18T17:22:00Z</dcterms:created>
  <dcterms:modified xsi:type="dcterms:W3CDTF">2021-03-18T17:22:00Z</dcterms:modified>
</cp:coreProperties>
</file>